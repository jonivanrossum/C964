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0C31A" w14:textId="10F79045" w:rsidR="00F70B75" w:rsidRDefault="00586943" w:rsidP="005C520F">
      <w:pPr>
        <w:pStyle w:val="Subtitle"/>
      </w:pPr>
      <w:r>
        <w:t>C964 – Computer Science Capstone</w:t>
      </w:r>
    </w:p>
    <w:p w14:paraId="5C198EA4" w14:textId="0060E499" w:rsidR="00F70B75" w:rsidRDefault="00586943" w:rsidP="005C520F">
      <w:pPr>
        <w:pStyle w:val="Title"/>
      </w:pPr>
      <w:r>
        <w:t>SONG POPULARITY PR</w:t>
      </w:r>
      <w:r w:rsidR="00793132">
        <w:t>E</w:t>
      </w:r>
      <w:r>
        <w:t>D</w:t>
      </w:r>
      <w:r w:rsidR="00793132">
        <w:t>I</w:t>
      </w:r>
      <w:r>
        <w:t>CTOR</w:t>
      </w:r>
    </w:p>
    <w:p w14:paraId="5B820D62" w14:textId="29A3FCE8" w:rsidR="00F70B75" w:rsidRDefault="00586943" w:rsidP="005C520F">
      <w:pPr>
        <w:pStyle w:val="Author"/>
      </w:pPr>
      <w:r>
        <w:t>Johannes Van Rossum</w:t>
      </w:r>
    </w:p>
    <w:p w14:paraId="628C89E6" w14:textId="77777777" w:rsidR="00586943" w:rsidRPr="00586943" w:rsidRDefault="00586943" w:rsidP="005C520F">
      <w:pPr>
        <w:pStyle w:val="Author"/>
      </w:pPr>
      <w:r w:rsidRPr="00586943">
        <w:t>ID #001527666</w:t>
      </w:r>
    </w:p>
    <w:p w14:paraId="44932A06" w14:textId="20389B9D" w:rsidR="00586943" w:rsidRPr="00C6144C" w:rsidRDefault="00E03C5B" w:rsidP="002055DB">
      <w:pPr>
        <w:pStyle w:val="Subtitle"/>
      </w:pPr>
      <w:r>
        <w:rPr>
          <w:noProof/>
          <w:lang w:eastAsia="en-US"/>
        </w:rPr>
        <w:drawing>
          <wp:anchor distT="0" distB="0" distL="114300" distR="114300" simplePos="0" relativeHeight="251658240" behindDoc="0" locked="0" layoutInCell="1" allowOverlap="1" wp14:anchorId="20723F00" wp14:editId="05A3DA53">
            <wp:simplePos x="0" y="0"/>
            <wp:positionH relativeFrom="column">
              <wp:posOffset>0</wp:posOffset>
            </wp:positionH>
            <wp:positionV relativeFrom="paragraph">
              <wp:posOffset>1080770</wp:posOffset>
            </wp:positionV>
            <wp:extent cx="6090699" cy="3429327"/>
            <wp:effectExtent l="0" t="0" r="5715" b="0"/>
            <wp:wrapThrough wrapText="bothSides">
              <wp:wrapPolygon edited="0">
                <wp:start x="0" y="0"/>
                <wp:lineTo x="0" y="21520"/>
                <wp:lineTo x="21575" y="21520"/>
                <wp:lineTo x="2157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0699" cy="3429327"/>
                    </a:xfrm>
                    <a:prstGeom prst="rect">
                      <a:avLst/>
                    </a:prstGeom>
                  </pic:spPr>
                </pic:pic>
              </a:graphicData>
            </a:graphic>
            <wp14:sizeRelH relativeFrom="page">
              <wp14:pctWidth>0</wp14:pctWidth>
            </wp14:sizeRelH>
            <wp14:sizeRelV relativeFrom="page">
              <wp14:pctHeight>0</wp14:pctHeight>
            </wp14:sizeRelV>
          </wp:anchor>
        </w:drawing>
      </w:r>
      <w:r w:rsidR="00586943" w:rsidRPr="00C6144C">
        <w:t xml:space="preserve">WGU </w:t>
      </w:r>
      <w:r w:rsidR="005C520F" w:rsidRPr="00C6144C">
        <w:t>e</w:t>
      </w:r>
      <w:r w:rsidR="00586943" w:rsidRPr="00C6144C">
        <w:t>mail: jvanros@wgu.edu</w:t>
      </w:r>
    </w:p>
    <w:p w14:paraId="7EAF8166" w14:textId="101141FE" w:rsidR="00E03C5B" w:rsidRPr="00C6144C" w:rsidRDefault="00E03C5B" w:rsidP="005C520F"/>
    <w:p w14:paraId="71A0F3AF" w14:textId="77777777" w:rsidR="00E03C5B" w:rsidRPr="00C6144C" w:rsidRDefault="00E03C5B" w:rsidP="005C520F">
      <w:pPr>
        <w:pStyle w:val="Author"/>
      </w:pPr>
    </w:p>
    <w:p w14:paraId="46B17B02" w14:textId="77777777" w:rsidR="00E03C5B" w:rsidRPr="00C6144C" w:rsidRDefault="00E03C5B" w:rsidP="005C520F">
      <w:pPr>
        <w:rPr>
          <w:b/>
          <w:bCs/>
        </w:rPr>
      </w:pPr>
      <w:r w:rsidRPr="00C6144C">
        <w:rPr>
          <w:b/>
          <w:bCs/>
        </w:rPr>
        <w:t>10/15/2022</w:t>
      </w:r>
    </w:p>
    <w:p w14:paraId="01357A4F" w14:textId="17220112" w:rsidR="00284CEA" w:rsidRPr="00243D17" w:rsidRDefault="00284CEA" w:rsidP="00284CEA">
      <w:pPr>
        <w:pStyle w:val="Heading1"/>
        <w:rPr>
          <w:lang w:val="en-US"/>
        </w:rPr>
      </w:pPr>
      <w:r w:rsidRPr="00243D17">
        <w:rPr>
          <w:lang w:val="en-US"/>
        </w:rPr>
        <w:lastRenderedPageBreak/>
        <w:t>A1. letter of transmittal</w:t>
      </w:r>
    </w:p>
    <w:p w14:paraId="0DC76229" w14:textId="77777777" w:rsidR="00284CEA" w:rsidRDefault="00284CEA" w:rsidP="00D51332">
      <w:pPr>
        <w:pStyle w:val="PersonalName"/>
        <w:spacing w:before="0" w:after="120" w:line="240" w:lineRule="auto"/>
      </w:pPr>
    </w:p>
    <w:p w14:paraId="32E9BBDB" w14:textId="2AC5DC84" w:rsidR="00243D17" w:rsidRPr="00C34667" w:rsidRDefault="00243D17" w:rsidP="00D51332">
      <w:pPr>
        <w:pStyle w:val="PersonalName"/>
        <w:spacing w:before="0" w:after="120" w:line="240" w:lineRule="auto"/>
        <w:rPr>
          <w:b w:val="0"/>
          <w:bCs/>
          <w:sz w:val="24"/>
          <w:szCs w:val="24"/>
        </w:rPr>
      </w:pPr>
      <w:r w:rsidRPr="00C34667">
        <w:rPr>
          <w:b w:val="0"/>
          <w:bCs/>
          <w:sz w:val="24"/>
          <w:szCs w:val="24"/>
        </w:rPr>
        <w:t>Johannes Van Rossum</w:t>
      </w:r>
    </w:p>
    <w:p w14:paraId="03A98DB9" w14:textId="6AAF14E8" w:rsidR="00243D17" w:rsidRPr="00C34667" w:rsidRDefault="00243D17" w:rsidP="00D51332">
      <w:pPr>
        <w:pStyle w:val="PersonalName"/>
        <w:spacing w:before="0" w:after="120" w:line="240" w:lineRule="auto"/>
        <w:rPr>
          <w:b w:val="0"/>
          <w:bCs/>
          <w:sz w:val="24"/>
          <w:szCs w:val="24"/>
        </w:rPr>
      </w:pPr>
      <w:r w:rsidRPr="00C34667">
        <w:rPr>
          <w:b w:val="0"/>
          <w:bCs/>
          <w:sz w:val="24"/>
          <w:szCs w:val="24"/>
        </w:rPr>
        <w:t>909 E Camelback Rd</w:t>
      </w:r>
    </w:p>
    <w:p w14:paraId="51417846" w14:textId="33FCC558" w:rsidR="00243D17" w:rsidRPr="00C34667" w:rsidRDefault="00243D17" w:rsidP="00D51332">
      <w:pPr>
        <w:pStyle w:val="PersonalName"/>
        <w:spacing w:before="0" w:after="120" w:line="240" w:lineRule="auto"/>
        <w:rPr>
          <w:b w:val="0"/>
          <w:bCs/>
          <w:sz w:val="24"/>
          <w:szCs w:val="24"/>
        </w:rPr>
      </w:pPr>
      <w:r w:rsidRPr="00C34667">
        <w:rPr>
          <w:b w:val="0"/>
          <w:bCs/>
          <w:sz w:val="24"/>
          <w:szCs w:val="24"/>
        </w:rPr>
        <w:t>Phoenix, AZ 85014</w:t>
      </w:r>
    </w:p>
    <w:p w14:paraId="032B9BC9" w14:textId="3B042731" w:rsidR="00243D17" w:rsidRPr="00C34667" w:rsidRDefault="00243D17" w:rsidP="00D51332">
      <w:pPr>
        <w:pStyle w:val="PersonalName"/>
        <w:spacing w:before="0" w:after="120" w:line="240" w:lineRule="auto"/>
        <w:rPr>
          <w:b w:val="0"/>
          <w:bCs/>
          <w:sz w:val="24"/>
          <w:szCs w:val="24"/>
        </w:rPr>
      </w:pPr>
    </w:p>
    <w:p w14:paraId="6E762348" w14:textId="77777777" w:rsidR="00243D17" w:rsidRPr="00C34667" w:rsidRDefault="00243D17" w:rsidP="00D51332">
      <w:pPr>
        <w:pStyle w:val="PersonalName"/>
        <w:spacing w:before="0" w:after="120" w:line="240" w:lineRule="auto"/>
        <w:rPr>
          <w:b w:val="0"/>
          <w:bCs/>
          <w:sz w:val="24"/>
          <w:szCs w:val="24"/>
        </w:rPr>
      </w:pPr>
      <w:r w:rsidRPr="00C34667">
        <w:rPr>
          <w:b w:val="0"/>
          <w:bCs/>
          <w:sz w:val="24"/>
          <w:szCs w:val="24"/>
        </w:rPr>
        <w:t>October 17, 2022</w:t>
      </w:r>
    </w:p>
    <w:p w14:paraId="5074238B" w14:textId="77777777" w:rsidR="00243D17" w:rsidRPr="00C34667" w:rsidRDefault="00243D17" w:rsidP="00D51332">
      <w:pPr>
        <w:pStyle w:val="PersonalName"/>
        <w:spacing w:before="0" w:after="120" w:line="240" w:lineRule="auto"/>
        <w:rPr>
          <w:b w:val="0"/>
          <w:bCs/>
          <w:sz w:val="24"/>
          <w:szCs w:val="24"/>
        </w:rPr>
      </w:pPr>
    </w:p>
    <w:p w14:paraId="1493E06B" w14:textId="77777777" w:rsidR="00D51332" w:rsidRPr="00C34667" w:rsidRDefault="007701BC" w:rsidP="00D51332">
      <w:pPr>
        <w:pStyle w:val="PersonalName"/>
        <w:spacing w:before="0" w:after="120" w:line="240" w:lineRule="auto"/>
        <w:rPr>
          <w:b w:val="0"/>
          <w:bCs/>
          <w:sz w:val="24"/>
          <w:szCs w:val="24"/>
        </w:rPr>
      </w:pPr>
      <w:r w:rsidRPr="00C34667">
        <w:rPr>
          <w:b w:val="0"/>
          <w:bCs/>
          <w:sz w:val="24"/>
          <w:szCs w:val="24"/>
        </w:rPr>
        <w:t>SONY Music Entertainment</w:t>
      </w:r>
    </w:p>
    <w:p w14:paraId="2EFABCB0" w14:textId="77777777" w:rsidR="00D51332" w:rsidRPr="00C34667" w:rsidRDefault="007701BC" w:rsidP="00D51332">
      <w:pPr>
        <w:pStyle w:val="PersonalName"/>
        <w:spacing w:before="0" w:after="120" w:line="240" w:lineRule="auto"/>
        <w:rPr>
          <w:b w:val="0"/>
          <w:bCs/>
          <w:sz w:val="24"/>
          <w:szCs w:val="24"/>
        </w:rPr>
      </w:pPr>
      <w:r w:rsidRPr="00C34667">
        <w:rPr>
          <w:b w:val="0"/>
          <w:bCs/>
          <w:sz w:val="24"/>
          <w:szCs w:val="24"/>
        </w:rPr>
        <w:t>25 Madison Ave</w:t>
      </w:r>
    </w:p>
    <w:p w14:paraId="43B5E4A3" w14:textId="30BBC82A" w:rsidR="00243D17" w:rsidRPr="00C34667" w:rsidRDefault="007701BC" w:rsidP="00D51332">
      <w:pPr>
        <w:pStyle w:val="PersonalName"/>
        <w:spacing w:before="0" w:after="120" w:line="240" w:lineRule="auto"/>
        <w:rPr>
          <w:b w:val="0"/>
          <w:bCs/>
          <w:sz w:val="24"/>
          <w:szCs w:val="24"/>
        </w:rPr>
      </w:pPr>
      <w:r w:rsidRPr="00C34667">
        <w:rPr>
          <w:b w:val="0"/>
          <w:bCs/>
          <w:sz w:val="24"/>
          <w:szCs w:val="24"/>
        </w:rPr>
        <w:t>New York, NY  10010</w:t>
      </w:r>
    </w:p>
    <w:p w14:paraId="05BEACF0" w14:textId="2092F35F" w:rsidR="00243D17" w:rsidRPr="00C34667" w:rsidRDefault="00243D17" w:rsidP="00D51332">
      <w:pPr>
        <w:pStyle w:val="PersonalName"/>
        <w:spacing w:before="0" w:after="120" w:line="240" w:lineRule="auto"/>
        <w:rPr>
          <w:b w:val="0"/>
          <w:bCs/>
          <w:sz w:val="24"/>
          <w:szCs w:val="24"/>
        </w:rPr>
      </w:pPr>
      <w:r w:rsidRPr="00C34667">
        <w:rPr>
          <w:b w:val="0"/>
          <w:bCs/>
          <w:sz w:val="24"/>
          <w:szCs w:val="24"/>
        </w:rPr>
        <w:t>Attn: Senior Leadership</w:t>
      </w:r>
    </w:p>
    <w:p w14:paraId="0CC0F6DC" w14:textId="77777777" w:rsidR="00243D17" w:rsidRPr="00C34667" w:rsidRDefault="00243D17" w:rsidP="00D51332">
      <w:pPr>
        <w:pStyle w:val="PersonalName"/>
        <w:spacing w:before="0" w:after="120" w:line="240" w:lineRule="auto"/>
        <w:rPr>
          <w:b w:val="0"/>
          <w:bCs/>
          <w:sz w:val="24"/>
          <w:szCs w:val="24"/>
        </w:rPr>
      </w:pPr>
    </w:p>
    <w:p w14:paraId="02611663" w14:textId="34110A32" w:rsidR="007701BC" w:rsidRPr="00243D17" w:rsidRDefault="007701BC" w:rsidP="00D51332">
      <w:pPr>
        <w:pStyle w:val="PersonalName"/>
        <w:spacing w:before="0" w:after="120" w:line="240" w:lineRule="auto"/>
        <w:rPr>
          <w:sz w:val="24"/>
          <w:szCs w:val="24"/>
        </w:rPr>
      </w:pPr>
      <w:r w:rsidRPr="00243D17">
        <w:rPr>
          <w:sz w:val="24"/>
          <w:szCs w:val="24"/>
        </w:rPr>
        <w:t>MUSIC POPULARITY PREDICTOR – SOFTWARE PROPOSAL</w:t>
      </w:r>
    </w:p>
    <w:p w14:paraId="437D77B0" w14:textId="12470ABC" w:rsidR="007701BC" w:rsidRDefault="007701BC" w:rsidP="007701BC">
      <w:pPr>
        <w:pStyle w:val="PersonalName"/>
        <w:spacing w:before="0" w:after="120"/>
        <w:rPr>
          <w:sz w:val="24"/>
          <w:szCs w:val="24"/>
        </w:rPr>
      </w:pPr>
    </w:p>
    <w:p w14:paraId="6397051F" w14:textId="569ED0DB" w:rsidR="00C34667" w:rsidRPr="00C34667" w:rsidRDefault="00C34667" w:rsidP="00C34667">
      <w:pPr>
        <w:pStyle w:val="PersonalName"/>
        <w:spacing w:before="0" w:after="120"/>
        <w:rPr>
          <w:b w:val="0"/>
          <w:bCs/>
          <w:sz w:val="24"/>
          <w:szCs w:val="24"/>
        </w:rPr>
      </w:pPr>
      <w:r w:rsidRPr="00C34667">
        <w:rPr>
          <w:b w:val="0"/>
          <w:bCs/>
          <w:sz w:val="24"/>
          <w:szCs w:val="24"/>
        </w:rPr>
        <w:t>Dear Senior Leadership,</w:t>
      </w:r>
    </w:p>
    <w:p w14:paraId="0774C2B8" w14:textId="6695581D" w:rsidR="00C34667" w:rsidRDefault="00C34667" w:rsidP="00C34667">
      <w:pPr>
        <w:pStyle w:val="ListBullet"/>
        <w:numPr>
          <w:ilvl w:val="0"/>
          <w:numId w:val="0"/>
        </w:numPr>
        <w:spacing w:before="0" w:after="120" w:line="360" w:lineRule="auto"/>
      </w:pPr>
      <w:r w:rsidRPr="00EA0EDD">
        <w:t>“Too Many Songs, Not Enough Hits: Pop Music Is Struggling to Create New Stars”</w:t>
      </w:r>
      <w:r>
        <w:t xml:space="preserve"> (</w:t>
      </w:r>
      <w:proofErr w:type="spellStart"/>
      <w:r>
        <w:t>Leight</w:t>
      </w:r>
      <w:proofErr w:type="spellEnd"/>
      <w:r>
        <w:t xml:space="preserve">, 2022) is the eye-catching title of a recent article on Billboard.com. As you may well know from your own experience, building an audience for new acts is harder than ever due to an overflow of new music and songs in the marketplace. The same article goes on to say: </w:t>
      </w:r>
      <w:r w:rsidRPr="00EA0EDD">
        <w:t>“It’s a bigger and more level playing field, and everything is getting lost</w:t>
      </w:r>
      <w:r>
        <w:t>.</w:t>
      </w:r>
      <w:r w:rsidRPr="00EA0EDD">
        <w:t>”</w:t>
      </w:r>
      <w:r>
        <w:t xml:space="preserve"> Over 80,000 tracks are being uploaded to major digital service providers each day and the songs that break seemingly do so by mere luck. Finding what is lost is now more time consuming, requires specialized personnel with unique skillsets, and is therefore more expensive. Machine Learning for Music &amp; Media (MLMM), a company founded by a schooled musician, recording artist, and Machine Learning-engineer</w:t>
      </w:r>
      <w:r w:rsidR="00D32AA7">
        <w:t xml:space="preserve"> (with a </w:t>
      </w:r>
      <w:proofErr w:type="gramStart"/>
      <w:r w:rsidR="00D32AA7">
        <w:t>Bachelor’s</w:t>
      </w:r>
      <w:proofErr w:type="gramEnd"/>
      <w:r w:rsidR="00D32AA7">
        <w:t xml:space="preserve"> degree in Computer Science and independent certifications from CompTIA, ITIL, and EdX)</w:t>
      </w:r>
      <w:r>
        <w:t xml:space="preserve">, dedicates itself to finding what got lost, to uncovering that gem from the muddied waters, based on the philosophy that true talent will always float to the surface. MLMM will develop for you a data-driven, web-based solution that will show it is not solely mere luck. The </w:t>
      </w:r>
      <w:r w:rsidR="0014267A">
        <w:t>Song</w:t>
      </w:r>
      <w:r>
        <w:t xml:space="preserve"> Popularity Predictor </w:t>
      </w:r>
      <w:r>
        <w:lastRenderedPageBreak/>
        <w:t>(</w:t>
      </w:r>
      <w:r w:rsidR="0014267A">
        <w:t>S</w:t>
      </w:r>
      <w:r>
        <w:t>P</w:t>
      </w:r>
      <w:r w:rsidR="00A7515E">
        <w:t>P</w:t>
      </w:r>
      <w:r>
        <w:t>) is a tool to help clear the muddied waters and will predict for you a (new) song’s popularity based on its extracted musical attributes, such as danceability, energy, tempo, and much more. This application will benefit you in several ways:</w:t>
      </w:r>
    </w:p>
    <w:p w14:paraId="66B6FC28" w14:textId="77777777" w:rsidR="00C34667" w:rsidRDefault="00C34667" w:rsidP="00D32AA7">
      <w:pPr>
        <w:pStyle w:val="ListParagraph"/>
        <w:numPr>
          <w:ilvl w:val="0"/>
          <w:numId w:val="20"/>
        </w:numPr>
        <w:spacing w:before="0" w:after="120"/>
      </w:pPr>
      <w:r>
        <w:t xml:space="preserve">Unparalleled efficiency – sift through 80,000 songs in less than an hour and discover what new songs have the potential to be popular. </w:t>
      </w:r>
    </w:p>
    <w:p w14:paraId="14F477C8" w14:textId="5DF701A5" w:rsidR="00C34667" w:rsidRDefault="00C34667" w:rsidP="00D32AA7">
      <w:pPr>
        <w:pStyle w:val="Quote"/>
        <w:numPr>
          <w:ilvl w:val="0"/>
          <w:numId w:val="20"/>
        </w:numPr>
        <w:spacing w:before="0" w:after="120"/>
        <w:rPr>
          <w:i w:val="0"/>
          <w:iCs w:val="0"/>
        </w:rPr>
      </w:pPr>
      <w:r>
        <w:rPr>
          <w:i w:val="0"/>
          <w:iCs w:val="0"/>
        </w:rPr>
        <w:t>Reduce costs – No more sitting through hours and hours of listening to bad demo tracks, no more wasting time on traveling to obscure nightclubs in all corners of the country, and no more need for a huge team of employees.</w:t>
      </w:r>
    </w:p>
    <w:p w14:paraId="592BE53D" w14:textId="1F8CF6A7" w:rsidR="00D32AA7" w:rsidRPr="00D32AA7" w:rsidRDefault="00D32AA7" w:rsidP="00D32AA7">
      <w:pPr>
        <w:pStyle w:val="ListParagraph"/>
        <w:numPr>
          <w:ilvl w:val="0"/>
          <w:numId w:val="20"/>
        </w:numPr>
        <w:spacing w:before="0" w:after="120"/>
      </w:pPr>
      <w:r>
        <w:t>Adaptability – adapting the model to comply with current music trends is easy and can be done at any time.</w:t>
      </w:r>
    </w:p>
    <w:p w14:paraId="01A3E0B1" w14:textId="77BD7FF8" w:rsidR="00C34667" w:rsidRDefault="00C34667" w:rsidP="00D32AA7">
      <w:pPr>
        <w:pStyle w:val="ListParagraph"/>
        <w:numPr>
          <w:ilvl w:val="0"/>
          <w:numId w:val="20"/>
        </w:numPr>
        <w:spacing w:before="0" w:after="120"/>
      </w:pPr>
      <w:r>
        <w:t xml:space="preserve">Great potential for creative human &amp; AI collaboration - Human perception is highly subjective and may be very different from what the AI thinks. As this field develops, humans can collaborate with AI to find new features that make a song popular, songwriters can use the tool to see whether they are on the right track with their new projects, and you and your artists can use </w:t>
      </w:r>
      <w:r w:rsidR="0014267A">
        <w:t>S</w:t>
      </w:r>
      <w:r>
        <w:t>P</w:t>
      </w:r>
      <w:r w:rsidR="00A7515E">
        <w:t>P</w:t>
      </w:r>
      <w:r>
        <w:t>’s advice</w:t>
      </w:r>
      <w:r w:rsidR="00D32AA7">
        <w:t xml:space="preserve"> and predictions</w:t>
      </w:r>
      <w:r>
        <w:t xml:space="preserve"> to enhance the product.</w:t>
      </w:r>
    </w:p>
    <w:p w14:paraId="41EE1C0D" w14:textId="66DA1B67" w:rsidR="00C34667" w:rsidRDefault="00D32AA7" w:rsidP="00C34667">
      <w:pPr>
        <w:pStyle w:val="ListBullet"/>
        <w:numPr>
          <w:ilvl w:val="0"/>
          <w:numId w:val="0"/>
        </w:numPr>
        <w:spacing w:before="0" w:after="120" w:line="360" w:lineRule="auto"/>
      </w:pPr>
      <w:r>
        <w:t>Development, implementation, and maintenance of this revolutionary tool will require an initial investment of $</w:t>
      </w:r>
      <w:r w:rsidR="009B66F8">
        <w:t>2</w:t>
      </w:r>
      <w:r w:rsidR="00F474E4">
        <w:t>4</w:t>
      </w:r>
      <w:r>
        <w:t>,000 with a yearly maintenance cost estimated at 20% ($</w:t>
      </w:r>
      <w:r w:rsidR="009B66F8">
        <w:t>4</w:t>
      </w:r>
      <w:r>
        <w:t>,</w:t>
      </w:r>
      <w:r w:rsidR="009C74E4">
        <w:t>8</w:t>
      </w:r>
      <w:r>
        <w:t xml:space="preserve">00). </w:t>
      </w:r>
    </w:p>
    <w:p w14:paraId="72974FE3" w14:textId="3A77A4EE" w:rsidR="00D32AA7" w:rsidRDefault="00D32AA7" w:rsidP="00C34667">
      <w:pPr>
        <w:pStyle w:val="ListBullet"/>
        <w:numPr>
          <w:ilvl w:val="0"/>
          <w:numId w:val="0"/>
        </w:numPr>
        <w:spacing w:before="0" w:after="120" w:line="360" w:lineRule="auto"/>
      </w:pPr>
    </w:p>
    <w:p w14:paraId="1593E5A1" w14:textId="7180BD85" w:rsidR="00D32AA7" w:rsidRDefault="00882243" w:rsidP="00C34667">
      <w:pPr>
        <w:pStyle w:val="ListBullet"/>
        <w:numPr>
          <w:ilvl w:val="0"/>
          <w:numId w:val="0"/>
        </w:numPr>
        <w:spacing w:before="0" w:after="120" w:line="360" w:lineRule="auto"/>
      </w:pPr>
      <w:r>
        <w:rPr>
          <w:noProof/>
        </w:rPr>
        <w:drawing>
          <wp:anchor distT="0" distB="0" distL="114300" distR="114300" simplePos="0" relativeHeight="251659264" behindDoc="1" locked="0" layoutInCell="1" allowOverlap="1" wp14:anchorId="01A49A7E" wp14:editId="63F39FB5">
            <wp:simplePos x="0" y="0"/>
            <wp:positionH relativeFrom="column">
              <wp:posOffset>-238180</wp:posOffset>
            </wp:positionH>
            <wp:positionV relativeFrom="paragraph">
              <wp:posOffset>316782</wp:posOffset>
            </wp:positionV>
            <wp:extent cx="1841500" cy="952500"/>
            <wp:effectExtent l="0" t="0" r="0" b="0"/>
            <wp:wrapTight wrapText="bothSides">
              <wp:wrapPolygon edited="0">
                <wp:start x="0" y="0"/>
                <wp:lineTo x="0" y="21312"/>
                <wp:lineTo x="21451" y="21312"/>
                <wp:lineTo x="21451"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41500" cy="952500"/>
                    </a:xfrm>
                    <a:prstGeom prst="rect">
                      <a:avLst/>
                    </a:prstGeom>
                  </pic:spPr>
                </pic:pic>
              </a:graphicData>
            </a:graphic>
          </wp:anchor>
        </w:drawing>
      </w:r>
      <w:r w:rsidR="00D32AA7">
        <w:t>Yours sincerely,</w:t>
      </w:r>
    </w:p>
    <w:p w14:paraId="4AFEC0F6" w14:textId="38DF81BB" w:rsidR="00D32AA7" w:rsidRDefault="00D32AA7" w:rsidP="00C34667">
      <w:pPr>
        <w:pStyle w:val="ListBullet"/>
        <w:numPr>
          <w:ilvl w:val="0"/>
          <w:numId w:val="0"/>
        </w:numPr>
        <w:spacing w:before="0" w:after="120" w:line="360" w:lineRule="auto"/>
      </w:pPr>
    </w:p>
    <w:p w14:paraId="10B19959" w14:textId="19E3A317" w:rsidR="00D32AA7" w:rsidRDefault="00D32AA7" w:rsidP="00C34667">
      <w:pPr>
        <w:pStyle w:val="ListBullet"/>
        <w:numPr>
          <w:ilvl w:val="0"/>
          <w:numId w:val="0"/>
        </w:numPr>
        <w:spacing w:before="0" w:after="120" w:line="360" w:lineRule="auto"/>
      </w:pPr>
    </w:p>
    <w:p w14:paraId="68E5D8D6" w14:textId="4AD48627" w:rsidR="00D32AA7" w:rsidRDefault="00D32AA7" w:rsidP="00C34667">
      <w:pPr>
        <w:pStyle w:val="ListBullet"/>
        <w:numPr>
          <w:ilvl w:val="0"/>
          <w:numId w:val="0"/>
        </w:numPr>
        <w:spacing w:before="0" w:after="120" w:line="360" w:lineRule="auto"/>
      </w:pPr>
    </w:p>
    <w:p w14:paraId="2224D4E8" w14:textId="7952647C" w:rsidR="00D32AA7" w:rsidRDefault="00D32AA7" w:rsidP="00C34667">
      <w:pPr>
        <w:pStyle w:val="ListBullet"/>
        <w:numPr>
          <w:ilvl w:val="0"/>
          <w:numId w:val="0"/>
        </w:numPr>
        <w:spacing w:before="0" w:after="120" w:line="360" w:lineRule="auto"/>
      </w:pPr>
      <w:r>
        <w:t>Johannes Van Rossum</w:t>
      </w:r>
    </w:p>
    <w:p w14:paraId="5523FB97" w14:textId="77777777" w:rsidR="00C34667" w:rsidRPr="00C34667" w:rsidRDefault="00C34667" w:rsidP="00C34667">
      <w:pPr>
        <w:pStyle w:val="PersonalName"/>
        <w:spacing w:before="0" w:after="120"/>
        <w:rPr>
          <w:b w:val="0"/>
          <w:bCs/>
          <w:sz w:val="24"/>
          <w:szCs w:val="24"/>
        </w:rPr>
      </w:pPr>
    </w:p>
    <w:p w14:paraId="52570CE8" w14:textId="77777777" w:rsidR="00243D17" w:rsidRPr="007701BC" w:rsidRDefault="00243D17" w:rsidP="007701BC">
      <w:pPr>
        <w:pStyle w:val="PersonalName"/>
        <w:spacing w:before="0" w:after="120"/>
      </w:pPr>
    </w:p>
    <w:p w14:paraId="4DDC8E5C" w14:textId="77777777" w:rsidR="00D32AA7" w:rsidRDefault="00D32AA7">
      <w:pPr>
        <w:rPr>
          <w:b/>
          <w:bCs/>
          <w:caps/>
          <w:color w:val="FFFFFF" w:themeColor="background1"/>
          <w:spacing w:val="15"/>
          <w:sz w:val="28"/>
          <w:szCs w:val="28"/>
        </w:rPr>
      </w:pPr>
      <w:r>
        <w:br w:type="page"/>
      </w:r>
    </w:p>
    <w:p w14:paraId="19D93E59" w14:textId="531F782E" w:rsidR="00F70B75" w:rsidRPr="00EA0EDD" w:rsidRDefault="00243D17" w:rsidP="005C520F">
      <w:pPr>
        <w:pStyle w:val="Heading1"/>
        <w:rPr>
          <w:lang w:val="en-US"/>
        </w:rPr>
      </w:pPr>
      <w:r>
        <w:rPr>
          <w:lang w:val="en-US"/>
        </w:rPr>
        <w:lastRenderedPageBreak/>
        <w:t xml:space="preserve">a2. </w:t>
      </w:r>
      <w:r w:rsidR="007E4C92" w:rsidRPr="00EA0EDD">
        <w:rPr>
          <w:lang w:val="en-US"/>
        </w:rPr>
        <w:t>Project Recommendation</w:t>
      </w:r>
    </w:p>
    <w:p w14:paraId="075B45BB" w14:textId="4084A0F6" w:rsidR="007E4C92" w:rsidRPr="00EA0EDD" w:rsidRDefault="007E4C92" w:rsidP="005C520F">
      <w:pPr>
        <w:pStyle w:val="Heading2"/>
        <w:rPr>
          <w:lang w:val="en-US"/>
        </w:rPr>
      </w:pPr>
      <w:r w:rsidRPr="00EA0EDD">
        <w:rPr>
          <w:lang w:val="en-US"/>
        </w:rPr>
        <w:t>Problem Summary</w:t>
      </w:r>
    </w:p>
    <w:p w14:paraId="2A16759F" w14:textId="181F451F" w:rsidR="00F70B75" w:rsidRDefault="005D1D82" w:rsidP="007701BC">
      <w:pPr>
        <w:pStyle w:val="ListBullet"/>
        <w:numPr>
          <w:ilvl w:val="0"/>
          <w:numId w:val="0"/>
        </w:numPr>
      </w:pPr>
      <w:r>
        <w:t>With o</w:t>
      </w:r>
      <w:r w:rsidR="00180B27">
        <w:t xml:space="preserve">ver 80,000 tracks being uploaded to major digital service providers each day </w:t>
      </w:r>
      <w:r>
        <w:t>the music industry market has become convoluted over the past years</w:t>
      </w:r>
      <w:r w:rsidR="00180B27">
        <w:t xml:space="preserve">. </w:t>
      </w:r>
      <w:r w:rsidR="002F6DCE">
        <w:t xml:space="preserve">Finding </w:t>
      </w:r>
      <w:r>
        <w:t>new talent and catchy songs has become</w:t>
      </w:r>
      <w:r w:rsidR="002F6DCE">
        <w:t xml:space="preserve"> more </w:t>
      </w:r>
      <w:r>
        <w:t xml:space="preserve">challenging, more </w:t>
      </w:r>
      <w:r w:rsidR="002F6DCE">
        <w:t>time</w:t>
      </w:r>
      <w:r>
        <w:t>-</w:t>
      </w:r>
      <w:r w:rsidR="002F6DCE">
        <w:t>consuming</w:t>
      </w:r>
      <w:r>
        <w:t>, and more costly.</w:t>
      </w:r>
      <w:r w:rsidR="002F6DCE">
        <w:t xml:space="preserve"> Machine Learning for Music &amp; Media (MLMM), a company founded by a schooled musician, recording artist, and M</w:t>
      </w:r>
      <w:r w:rsidR="009B3338">
        <w:t xml:space="preserve">achine </w:t>
      </w:r>
      <w:r w:rsidR="002F6DCE">
        <w:t>L</w:t>
      </w:r>
      <w:r w:rsidR="009B3338">
        <w:t>earning</w:t>
      </w:r>
      <w:r w:rsidR="002F6DCE">
        <w:t xml:space="preserve">-engineer, dedicates itself </w:t>
      </w:r>
      <w:r>
        <w:t>discovering the hidden gems in a convoluted market.</w:t>
      </w:r>
      <w:r w:rsidR="002F6DCE">
        <w:t xml:space="preserve"> </w:t>
      </w:r>
      <w:r>
        <w:t>One tool that will help in this endeavor is</w:t>
      </w:r>
      <w:r w:rsidR="00180B27">
        <w:t xml:space="preserve"> the </w:t>
      </w:r>
      <w:r w:rsidR="0014267A">
        <w:t>Song</w:t>
      </w:r>
      <w:r w:rsidR="00180B27">
        <w:t xml:space="preserve"> Popularity Predictor (</w:t>
      </w:r>
      <w:r w:rsidR="0014267A">
        <w:t>S</w:t>
      </w:r>
      <w:r w:rsidR="00180B27">
        <w:t>P</w:t>
      </w:r>
      <w:r w:rsidR="00A7515E">
        <w:t>P</w:t>
      </w:r>
      <w:r w:rsidR="00180B27">
        <w:t xml:space="preserve">) </w:t>
      </w:r>
      <w:r>
        <w:t>by predicting</w:t>
      </w:r>
      <w:r w:rsidR="00180B27">
        <w:t xml:space="preserve"> a (new) song’s popularity based on its </w:t>
      </w:r>
      <w:r w:rsidR="0010255A">
        <w:t xml:space="preserve">extracted </w:t>
      </w:r>
      <w:r w:rsidR="00180B27">
        <w:t xml:space="preserve">musical attributes, such as danceability, energy, tempo, and much more. </w:t>
      </w:r>
    </w:p>
    <w:p w14:paraId="768F9B78" w14:textId="77777777" w:rsidR="00180B27" w:rsidRPr="00EA0EDD" w:rsidRDefault="00180B27" w:rsidP="007701BC">
      <w:pPr>
        <w:pStyle w:val="ListBullet"/>
        <w:numPr>
          <w:ilvl w:val="0"/>
          <w:numId w:val="0"/>
        </w:numPr>
      </w:pPr>
    </w:p>
    <w:p w14:paraId="3AAB223D" w14:textId="5B38A937" w:rsidR="00F70B75" w:rsidRPr="00EA0EDD" w:rsidRDefault="00EA0EDD" w:rsidP="005C520F">
      <w:pPr>
        <w:pStyle w:val="Heading2"/>
        <w:rPr>
          <w:lang w:val="en-US"/>
        </w:rPr>
      </w:pPr>
      <w:r w:rsidRPr="00EA0EDD">
        <w:rPr>
          <w:lang w:val="en-US"/>
        </w:rPr>
        <w:t>Application Benefits</w:t>
      </w:r>
    </w:p>
    <w:p w14:paraId="1FB0127D" w14:textId="51894331" w:rsidR="00C30029" w:rsidRDefault="00C30029" w:rsidP="00C30029">
      <w:r>
        <w:t xml:space="preserve">The </w:t>
      </w:r>
      <w:r w:rsidR="0014267A">
        <w:t>S</w:t>
      </w:r>
      <w:r>
        <w:t>P</w:t>
      </w:r>
      <w:r w:rsidR="00A7515E">
        <w:t>P</w:t>
      </w:r>
      <w:r>
        <w:t xml:space="preserve"> will benefit both the music industry and individual creatives:</w:t>
      </w:r>
    </w:p>
    <w:p w14:paraId="524D50F5" w14:textId="4772F1B9" w:rsidR="00F70B75" w:rsidRDefault="00547944" w:rsidP="00180B27">
      <w:pPr>
        <w:pStyle w:val="ListParagraph"/>
        <w:numPr>
          <w:ilvl w:val="0"/>
          <w:numId w:val="20"/>
        </w:numPr>
      </w:pPr>
      <w:r>
        <w:t xml:space="preserve">Unparalleled efficiency </w:t>
      </w:r>
      <w:r w:rsidR="0010255A">
        <w:t>– sift through 80,000 songs in less than an hour and discover what new songs have the potential to be popular.</w:t>
      </w:r>
      <w:r w:rsidR="00180B27">
        <w:t xml:space="preserve"> </w:t>
      </w:r>
    </w:p>
    <w:p w14:paraId="7B2795D3" w14:textId="361EE758" w:rsidR="00F70B75" w:rsidRDefault="0010255A" w:rsidP="00180B27">
      <w:pPr>
        <w:pStyle w:val="Quote"/>
        <w:numPr>
          <w:ilvl w:val="0"/>
          <w:numId w:val="20"/>
        </w:numPr>
      </w:pPr>
      <w:r>
        <w:rPr>
          <w:i w:val="0"/>
          <w:iCs w:val="0"/>
        </w:rPr>
        <w:t>Reduce</w:t>
      </w:r>
      <w:r w:rsidR="00C30029">
        <w:rPr>
          <w:i w:val="0"/>
          <w:iCs w:val="0"/>
        </w:rPr>
        <w:t>d</w:t>
      </w:r>
      <w:r>
        <w:rPr>
          <w:i w:val="0"/>
          <w:iCs w:val="0"/>
        </w:rPr>
        <w:t xml:space="preserve"> costs – </w:t>
      </w:r>
      <w:r w:rsidR="00C30029">
        <w:rPr>
          <w:i w:val="0"/>
          <w:iCs w:val="0"/>
        </w:rPr>
        <w:t>Piles of demo tracks on desks belong to the past</w:t>
      </w:r>
      <w:r w:rsidR="00547944">
        <w:rPr>
          <w:i w:val="0"/>
          <w:iCs w:val="0"/>
        </w:rPr>
        <w:t xml:space="preserve">, </w:t>
      </w:r>
      <w:r w:rsidR="00C30029">
        <w:rPr>
          <w:i w:val="0"/>
          <w:iCs w:val="0"/>
        </w:rPr>
        <w:t xml:space="preserve">there’s </w:t>
      </w:r>
      <w:r w:rsidR="00547944">
        <w:rPr>
          <w:i w:val="0"/>
          <w:iCs w:val="0"/>
        </w:rPr>
        <w:t xml:space="preserve">no </w:t>
      </w:r>
      <w:r w:rsidR="00C30029">
        <w:rPr>
          <w:i w:val="0"/>
          <w:iCs w:val="0"/>
        </w:rPr>
        <w:t>need wasting money on unfruitful scouting efforts</w:t>
      </w:r>
      <w:r w:rsidR="00C02096">
        <w:rPr>
          <w:i w:val="0"/>
          <w:iCs w:val="0"/>
        </w:rPr>
        <w:t xml:space="preserve">, and </w:t>
      </w:r>
      <w:r w:rsidR="00C30029">
        <w:rPr>
          <w:i w:val="0"/>
          <w:iCs w:val="0"/>
        </w:rPr>
        <w:t>the application will take over a lot of work previously done by humans, implicating a reduction in the need for manpower</w:t>
      </w:r>
      <w:r w:rsidR="00C02096">
        <w:rPr>
          <w:i w:val="0"/>
          <w:iCs w:val="0"/>
        </w:rPr>
        <w:t>.</w:t>
      </w:r>
    </w:p>
    <w:p w14:paraId="38ABC327" w14:textId="4B64F193" w:rsidR="00F70B75" w:rsidRDefault="00C02096" w:rsidP="00180B27">
      <w:pPr>
        <w:pStyle w:val="ListParagraph"/>
        <w:numPr>
          <w:ilvl w:val="0"/>
          <w:numId w:val="20"/>
        </w:numPr>
      </w:pPr>
      <w:r>
        <w:t>Great potential for creative human &amp; AI collaboration - Human perception is highly subjective and may be very different from what the AI thinks. As this field develops, humans can collaborate with AI to find new features that make a song popular</w:t>
      </w:r>
      <w:r w:rsidR="00C30029">
        <w:t xml:space="preserve"> and</w:t>
      </w:r>
      <w:r>
        <w:t xml:space="preserve"> </w:t>
      </w:r>
      <w:r w:rsidR="00C30029">
        <w:t>to adapt to current musical trends. On a personal level, this tool will enable</w:t>
      </w:r>
      <w:r>
        <w:t xml:space="preserve"> songwriters </w:t>
      </w:r>
      <w:r w:rsidR="00C30029">
        <w:t>to check the quality of their new projects in the light of what the model thinks the current trends are</w:t>
      </w:r>
      <w:r>
        <w:t xml:space="preserve"> and use </w:t>
      </w:r>
      <w:r w:rsidR="0014267A">
        <w:t>S</w:t>
      </w:r>
      <w:r>
        <w:t>P</w:t>
      </w:r>
      <w:r w:rsidR="00A7515E">
        <w:t>P</w:t>
      </w:r>
      <w:r>
        <w:t>’s advice to enhance their product.</w:t>
      </w:r>
    </w:p>
    <w:p w14:paraId="09FF67B6" w14:textId="180E6918" w:rsidR="00C02096" w:rsidRDefault="00C02096" w:rsidP="00C02096"/>
    <w:p w14:paraId="7BE27DB4" w14:textId="49F2B441" w:rsidR="00C02096" w:rsidRPr="00C6144C" w:rsidRDefault="00C02096" w:rsidP="00C02096">
      <w:pPr>
        <w:pStyle w:val="Heading2"/>
        <w:rPr>
          <w:lang w:val="en-US"/>
        </w:rPr>
      </w:pPr>
      <w:r w:rsidRPr="00C6144C">
        <w:rPr>
          <w:lang w:val="en-US"/>
        </w:rPr>
        <w:t>Application Description</w:t>
      </w:r>
    </w:p>
    <w:p w14:paraId="52CD1C4E" w14:textId="1680B8FD" w:rsidR="00B02CF8" w:rsidRDefault="00B02CF8" w:rsidP="00B02CF8">
      <w:r>
        <w:t>The application will be a</w:t>
      </w:r>
      <w:r w:rsidR="00CC56D2">
        <w:t xml:space="preserve"> web application dashboard that is freely accessible </w:t>
      </w:r>
      <w:r>
        <w:t xml:space="preserve">to anyone in your company </w:t>
      </w:r>
      <w:r w:rsidR="00CC56D2">
        <w:t>worldwide.</w:t>
      </w:r>
      <w:r>
        <w:t xml:space="preserve"> Its features will be:</w:t>
      </w:r>
    </w:p>
    <w:p w14:paraId="63458678" w14:textId="54090E37" w:rsidR="00B02CF8" w:rsidRDefault="00B02CF8" w:rsidP="00B02CF8">
      <w:pPr>
        <w:pStyle w:val="ListParagraph"/>
        <w:numPr>
          <w:ilvl w:val="0"/>
          <w:numId w:val="21"/>
        </w:numPr>
      </w:pPr>
      <w:r>
        <w:lastRenderedPageBreak/>
        <w:t xml:space="preserve">The ability so set 13 different </w:t>
      </w:r>
      <w:r w:rsidR="009B3338">
        <w:t>audio</w:t>
      </w:r>
      <w:r>
        <w:t xml:space="preserve"> features such as duration, tempo, key, and loudness.</w:t>
      </w:r>
    </w:p>
    <w:p w14:paraId="078434B2" w14:textId="2C25F8C3" w:rsidR="00B02CF8" w:rsidRDefault="00B02CF8" w:rsidP="00B02CF8">
      <w:pPr>
        <w:pStyle w:val="ListParagraph"/>
        <w:numPr>
          <w:ilvl w:val="0"/>
          <w:numId w:val="21"/>
        </w:numPr>
      </w:pPr>
      <w:r>
        <w:t>A visual representation of the data input by the user.</w:t>
      </w:r>
    </w:p>
    <w:p w14:paraId="47C527C2" w14:textId="779D8685" w:rsidR="00B02CF8" w:rsidRDefault="00B02CF8" w:rsidP="00B02CF8">
      <w:pPr>
        <w:pStyle w:val="ListParagraph"/>
        <w:numPr>
          <w:ilvl w:val="0"/>
          <w:numId w:val="21"/>
        </w:numPr>
      </w:pPr>
      <w:r>
        <w:t>A song popularity prediction, having three possible outcomes: unpopular, popular, and very popular.</w:t>
      </w:r>
    </w:p>
    <w:p w14:paraId="1A5D5EE8" w14:textId="5A8302F9" w:rsidR="009B3338" w:rsidRDefault="009B3338" w:rsidP="009B3338">
      <w:r>
        <w:t xml:space="preserve">In addition, the </w:t>
      </w:r>
      <w:proofErr w:type="spellStart"/>
      <w:r>
        <w:t>Jupyter</w:t>
      </w:r>
      <w:proofErr w:type="spellEnd"/>
      <w:r>
        <w:t xml:space="preserve"> Notebook holding the data that the Machine Learning (ML) model </w:t>
      </w:r>
      <w:r w:rsidR="00D93088">
        <w:t>will be</w:t>
      </w:r>
      <w:r>
        <w:t xml:space="preserve"> trained on will be included. Just as musical trends evolve, the model will have to evolve during future iterations of the project. </w:t>
      </w:r>
      <w:r w:rsidR="003F13CC">
        <w:t xml:space="preserve">At the </w:t>
      </w:r>
      <w:r w:rsidR="00C97472">
        <w:t>model’s</w:t>
      </w:r>
      <w:r w:rsidR="003F13CC">
        <w:t xml:space="preserve"> core </w:t>
      </w:r>
      <w:r w:rsidR="00C97472">
        <w:t>sits</w:t>
      </w:r>
      <w:r w:rsidR="003F13CC">
        <w:t xml:space="preserve"> a Random Forest algorithm</w:t>
      </w:r>
      <w:r w:rsidR="00C97472">
        <w:t xml:space="preserve"> that </w:t>
      </w:r>
      <w:r w:rsidR="00D93088">
        <w:t xml:space="preserve">will </w:t>
      </w:r>
      <w:r w:rsidR="00C97472">
        <w:t>predict a song’s popularity with at least 8</w:t>
      </w:r>
      <w:r w:rsidR="00D93088">
        <w:t>0</w:t>
      </w:r>
      <w:r w:rsidR="00C97472">
        <w:t xml:space="preserve">% </w:t>
      </w:r>
      <w:r w:rsidR="00D93088">
        <w:t xml:space="preserve">score on </w:t>
      </w:r>
      <w:r w:rsidR="00C97472">
        <w:t>precision, recall, and f1-scor</w:t>
      </w:r>
      <w:r w:rsidR="00D93088">
        <w:t>e</w:t>
      </w:r>
      <w:r w:rsidR="00C97472">
        <w:t xml:space="preserve">. These scores will only increase the more the </w:t>
      </w:r>
      <w:r w:rsidR="00D93088">
        <w:t xml:space="preserve">song </w:t>
      </w:r>
      <w:r w:rsidR="00C97472">
        <w:t xml:space="preserve">database grows. As the database grows, it is important that the data can be understood in a visual way. This can all be done using the </w:t>
      </w:r>
      <w:proofErr w:type="spellStart"/>
      <w:r w:rsidR="00C97472">
        <w:t>Jupyter</w:t>
      </w:r>
      <w:proofErr w:type="spellEnd"/>
      <w:r w:rsidR="00C97472">
        <w:t xml:space="preserve"> Notebook, where Python libraries such as Sci-kit Learn, Pandas, </w:t>
      </w:r>
      <w:proofErr w:type="spellStart"/>
      <w:r w:rsidR="00C97472">
        <w:t>Numpy</w:t>
      </w:r>
      <w:proofErr w:type="spellEnd"/>
      <w:r w:rsidR="00C97472">
        <w:t xml:space="preserve">, </w:t>
      </w:r>
      <w:proofErr w:type="spellStart"/>
      <w:r w:rsidR="00C97472">
        <w:t>Plotly</w:t>
      </w:r>
      <w:proofErr w:type="spellEnd"/>
      <w:r w:rsidR="00C97472">
        <w:t xml:space="preserve">, Seaborn, and Matplotlib help with data loading, cleaning, visualizing, feature engineering, preprocessing, and </w:t>
      </w:r>
      <w:r w:rsidR="000E5C3A">
        <w:t>making predictions</w:t>
      </w:r>
      <w:r w:rsidR="00C97472">
        <w:t>.</w:t>
      </w:r>
    </w:p>
    <w:p w14:paraId="3427BFB7" w14:textId="615CBD8A" w:rsidR="009B3338" w:rsidRPr="00CC56D2" w:rsidRDefault="009B3338" w:rsidP="009B3338">
      <w:r>
        <w:t xml:space="preserve">The web application will be built with </w:t>
      </w:r>
      <w:proofErr w:type="spellStart"/>
      <w:r>
        <w:t>Streamlit</w:t>
      </w:r>
      <w:proofErr w:type="spellEnd"/>
      <w:r w:rsidR="00192F12">
        <w:t>, which turns Python scripts into web applications in minutes.</w:t>
      </w:r>
    </w:p>
    <w:p w14:paraId="008AC1DE" w14:textId="22F2B071" w:rsidR="00EA0EDD" w:rsidRDefault="00EA0EDD" w:rsidP="005C520F"/>
    <w:p w14:paraId="536797B2" w14:textId="71B3CE38" w:rsidR="00C97472" w:rsidRDefault="00C97472" w:rsidP="000E5C3A">
      <w:pPr>
        <w:pStyle w:val="Heading2"/>
      </w:pPr>
      <w:r>
        <w:t>Data Description</w:t>
      </w:r>
    </w:p>
    <w:p w14:paraId="2DA767FD" w14:textId="5C4534EC" w:rsidR="000E5C3A" w:rsidRDefault="000E5C3A" w:rsidP="000E5C3A">
      <w:r w:rsidRPr="000E5C3A">
        <w:t>The data</w:t>
      </w:r>
      <w:r>
        <w:t>set used for training and testing the Random Forest model</w:t>
      </w:r>
      <w:r w:rsidRPr="000E5C3A">
        <w:t xml:space="preserve"> </w:t>
      </w:r>
      <w:r>
        <w:t xml:space="preserve">(Spotify and Genius Track Dataset) is publicly available on Kaggle.com. It is updated and maintained periodically. The csv file, loadable using Pandas, can be found and downloaded at the following URL: </w:t>
      </w:r>
      <w:hyperlink r:id="rId10" w:history="1">
        <w:r w:rsidRPr="000534A9">
          <w:rPr>
            <w:rStyle w:val="Hyperlink"/>
          </w:rPr>
          <w:t>https://www.kaggle.com/datasets/saurabhshahane/spotgen-music-dataset/download?datasetVersionNumber=328</w:t>
        </w:r>
      </w:hyperlink>
      <w:r>
        <w:t xml:space="preserve">. </w:t>
      </w:r>
    </w:p>
    <w:p w14:paraId="505CF3E9" w14:textId="660C2370" w:rsidR="00C97472" w:rsidRDefault="00C97472" w:rsidP="00C97472"/>
    <w:p w14:paraId="7AB87A7E" w14:textId="61DF4B72" w:rsidR="000E5C3A" w:rsidRDefault="000E5C3A" w:rsidP="000E5C3A">
      <w:pPr>
        <w:pStyle w:val="Heading2"/>
      </w:pPr>
      <w:r>
        <w:t>Objective and hypotheses</w:t>
      </w:r>
    </w:p>
    <w:p w14:paraId="4E5E367F" w14:textId="2E102354" w:rsidR="000E5C3A" w:rsidRPr="00D93088" w:rsidRDefault="00D93088" w:rsidP="000E5C3A">
      <w:r w:rsidRPr="00D93088">
        <w:t>The SP</w:t>
      </w:r>
      <w:r w:rsidR="00A7515E">
        <w:t>P</w:t>
      </w:r>
      <w:r w:rsidRPr="00D93088">
        <w:t>’s objectives are to</w:t>
      </w:r>
      <w:r>
        <w:t xml:space="preserve"> save time, save costs, and save frustration by taking over tedious tasks. The User Interface (UI) will be intuitive and easy to understand. The UI can be used to input song features and will output a prediction for its popularity with an accuracy and recall of at least 80%: unpopular, popular, or very popular.</w:t>
      </w:r>
    </w:p>
    <w:p w14:paraId="573D36C1" w14:textId="0EDF175A" w:rsidR="00A7515E" w:rsidRDefault="00A7515E">
      <w:r>
        <w:t xml:space="preserve">If the company uses the Song Popularity Predictor consistently, then in a year from now you will see a reduction of at least 50% in time passed between release of a song </w:t>
      </w:r>
      <w:r>
        <w:lastRenderedPageBreak/>
        <w:t>and you discovering it, an increase of 20% in revenue, and a minimum 25% increase in productivity.</w:t>
      </w:r>
    </w:p>
    <w:p w14:paraId="1F8F9DC1" w14:textId="63A3C895" w:rsidR="00A7515E" w:rsidRDefault="00A7515E"/>
    <w:p w14:paraId="1D52E34F" w14:textId="0BA55D05" w:rsidR="00A7515E" w:rsidRDefault="00A7515E" w:rsidP="00A7515E">
      <w:pPr>
        <w:pStyle w:val="Heading2"/>
      </w:pPr>
      <w:r>
        <w:t>methodology</w:t>
      </w:r>
    </w:p>
    <w:p w14:paraId="5F1A83FE" w14:textId="77EC6059" w:rsidR="00DC5B24" w:rsidRPr="00DC5B24" w:rsidRDefault="00DC5B24" w:rsidP="00DC5B24">
      <w:r w:rsidRPr="00DC5B24">
        <w:t xml:space="preserve">The CRISP-DM Agile methodology </w:t>
      </w:r>
      <w:r>
        <w:t xml:space="preserve">and principles </w:t>
      </w:r>
      <w:r w:rsidRPr="00DC5B24">
        <w:t xml:space="preserve">will be applied to the implementation of this project. </w:t>
      </w:r>
      <w:r>
        <w:t>The codebase will be developed in sprints. That way the application can be improved incrementally as data understanding grows and backtracking is possible when necessary.</w:t>
      </w:r>
    </w:p>
    <w:p w14:paraId="174695B8" w14:textId="797E1A17" w:rsidR="00DC5B24" w:rsidRPr="00DC5B24" w:rsidRDefault="00DC5B24" w:rsidP="00DC5B24">
      <w:pPr>
        <w:numPr>
          <w:ilvl w:val="1"/>
          <w:numId w:val="24"/>
        </w:numPr>
        <w:ind w:left="360"/>
      </w:pPr>
      <w:r w:rsidRPr="00DC5B24">
        <w:rPr>
          <w:i/>
          <w:iCs/>
        </w:rPr>
        <w:t xml:space="preserve">Business Understanding: </w:t>
      </w:r>
      <w:r w:rsidRPr="00DC5B24">
        <w:t xml:space="preserve">In this phase, we must work towards an understanding among </w:t>
      </w:r>
      <w:r>
        <w:t>leadership</w:t>
      </w:r>
      <w:r w:rsidRPr="00DC5B24">
        <w:t xml:space="preserve">, </w:t>
      </w:r>
      <w:r>
        <w:t>executive staff</w:t>
      </w:r>
      <w:r w:rsidRPr="00DC5B24">
        <w:t xml:space="preserve">, and </w:t>
      </w:r>
      <w:r>
        <w:t xml:space="preserve">other managing staff </w:t>
      </w:r>
      <w:r w:rsidRPr="00DC5B24">
        <w:t xml:space="preserve">about why </w:t>
      </w:r>
      <w:r>
        <w:t>this project is needed</w:t>
      </w:r>
      <w:r w:rsidRPr="00DC5B24">
        <w:t xml:space="preserve">. What worked in the last century, doesn’t necessarily always work in this one. To </w:t>
      </w:r>
      <w:r>
        <w:t>adapt to the times and ensure g</w:t>
      </w:r>
      <w:r w:rsidRPr="00DC5B24">
        <w:t xml:space="preserve">rowth for the future, </w:t>
      </w:r>
      <w:r>
        <w:t>the company needs the help of ML-tools</w:t>
      </w:r>
      <w:r w:rsidRPr="00DC5B24">
        <w:t xml:space="preserve">. </w:t>
      </w:r>
    </w:p>
    <w:p w14:paraId="09EA83A5" w14:textId="1DBF1E56" w:rsidR="00DC5B24" w:rsidRPr="00DC5B24" w:rsidRDefault="00DC5B24" w:rsidP="00DC5B24">
      <w:pPr>
        <w:numPr>
          <w:ilvl w:val="1"/>
          <w:numId w:val="24"/>
        </w:numPr>
        <w:ind w:left="360"/>
      </w:pPr>
      <w:r w:rsidRPr="00DC5B24">
        <w:rPr>
          <w:i/>
          <w:iCs/>
        </w:rPr>
        <w:t xml:space="preserve">Data Understanding: </w:t>
      </w:r>
      <w:r w:rsidRPr="00DC5B24">
        <w:t>In this phase, we will collect, analyze</w:t>
      </w:r>
      <w:r>
        <w:t>, and visualize</w:t>
      </w:r>
      <w:r w:rsidRPr="00DC5B24">
        <w:t xml:space="preserve"> the data set </w:t>
      </w:r>
      <w:r>
        <w:t xml:space="preserve">using a </w:t>
      </w:r>
      <w:proofErr w:type="spellStart"/>
      <w:r>
        <w:t>Jupyter</w:t>
      </w:r>
      <w:proofErr w:type="spellEnd"/>
      <w:r>
        <w:t xml:space="preserve"> Notebook</w:t>
      </w:r>
      <w:r w:rsidRPr="00DC5B24">
        <w:t xml:space="preserve">. </w:t>
      </w:r>
      <w:r>
        <w:t xml:space="preserve">Visualizing the data will prove useful in understanding the data and </w:t>
      </w:r>
      <w:r w:rsidRPr="00DC5B24">
        <w:t>identify relationships</w:t>
      </w:r>
      <w:r>
        <w:t xml:space="preserve"> (if any)</w:t>
      </w:r>
      <w:r w:rsidRPr="00DC5B24">
        <w:t xml:space="preserve">. For example, is there a relationship between </w:t>
      </w:r>
      <w:r>
        <w:t>popularity</w:t>
      </w:r>
      <w:r w:rsidRPr="00DC5B24">
        <w:t xml:space="preserve"> and </w:t>
      </w:r>
      <w:r>
        <w:t>the level of positivity in a song</w:t>
      </w:r>
      <w:r w:rsidRPr="00DC5B24">
        <w:t xml:space="preserve">? Can we identify a relationship between the </w:t>
      </w:r>
      <w:r>
        <w:t>tempo of a song and its popularity</w:t>
      </w:r>
      <w:r w:rsidRPr="00DC5B24">
        <w:t xml:space="preserve">? </w:t>
      </w:r>
    </w:p>
    <w:p w14:paraId="04C91594" w14:textId="43B278F0" w:rsidR="00DC5B24" w:rsidRPr="00DC5B24" w:rsidRDefault="00DC5B24" w:rsidP="00DC5B24">
      <w:pPr>
        <w:numPr>
          <w:ilvl w:val="1"/>
          <w:numId w:val="24"/>
        </w:numPr>
        <w:ind w:left="360"/>
      </w:pPr>
      <w:r w:rsidRPr="00DC5B24">
        <w:rPr>
          <w:i/>
          <w:iCs/>
        </w:rPr>
        <w:t xml:space="preserve">Data Preparation: </w:t>
      </w:r>
      <w:r w:rsidRPr="00DC5B24">
        <w:t xml:space="preserve">In this phase, we prepare the final data set for modeling. This will be done by selecting the data we want and cleaning it from data that we don’t want. We are </w:t>
      </w:r>
      <w:r>
        <w:t>solely zooming in on 13 song attributes, namely:</w:t>
      </w:r>
      <w:r w:rsidRPr="00DC5B24">
        <w:t xml:space="preserve"> </w:t>
      </w:r>
      <w:proofErr w:type="spellStart"/>
      <w:r>
        <w:t>acousticness</w:t>
      </w:r>
      <w:proofErr w:type="spellEnd"/>
      <w:r>
        <w:t xml:space="preserve">, danceability, </w:t>
      </w:r>
      <w:r w:rsidR="001B5FFC">
        <w:t xml:space="preserve">duration (in </w:t>
      </w:r>
      <w:proofErr w:type="spellStart"/>
      <w:r w:rsidR="001B5FFC">
        <w:t>ms</w:t>
      </w:r>
      <w:proofErr w:type="spellEnd"/>
      <w:r w:rsidR="001B5FFC">
        <w:t xml:space="preserve">), energy, </w:t>
      </w:r>
      <w:proofErr w:type="spellStart"/>
      <w:r w:rsidR="001B5FFC">
        <w:t>instrumentalness</w:t>
      </w:r>
      <w:proofErr w:type="spellEnd"/>
      <w:r w:rsidR="001B5FFC">
        <w:t xml:space="preserve">, key, mode, liveness, loudness, </w:t>
      </w:r>
      <w:proofErr w:type="spellStart"/>
      <w:r w:rsidR="001B5FFC">
        <w:t>speechiness</w:t>
      </w:r>
      <w:proofErr w:type="spellEnd"/>
      <w:r w:rsidR="001B5FFC">
        <w:t>, tempo, time signature, and valence</w:t>
      </w:r>
      <w:r>
        <w:t xml:space="preserve">. Even though one can argue an artist name can boost popularity of a song, </w:t>
      </w:r>
      <w:r w:rsidR="001B5FFC">
        <w:t>external factors like that are</w:t>
      </w:r>
      <w:r>
        <w:t xml:space="preserve"> outside the scope of this project</w:t>
      </w:r>
      <w:r w:rsidRPr="00DC5B24">
        <w:t xml:space="preserve">. </w:t>
      </w:r>
    </w:p>
    <w:p w14:paraId="1502A820" w14:textId="0DA172B4" w:rsidR="00DC5B24" w:rsidRPr="00DC5B24" w:rsidRDefault="00DC5B24" w:rsidP="00DC5B24">
      <w:pPr>
        <w:numPr>
          <w:ilvl w:val="1"/>
          <w:numId w:val="25"/>
        </w:numPr>
        <w:ind w:left="360"/>
      </w:pPr>
      <w:r w:rsidRPr="00DC5B24">
        <w:rPr>
          <w:i/>
          <w:iCs/>
        </w:rPr>
        <w:t xml:space="preserve">Modeling: </w:t>
      </w:r>
      <w:r w:rsidRPr="00DC5B24">
        <w:t xml:space="preserve">In this phase, we will build and assess a </w:t>
      </w:r>
      <w:r w:rsidR="008326BF">
        <w:t xml:space="preserve">classification </w:t>
      </w:r>
      <w:r w:rsidRPr="00DC5B24">
        <w:t xml:space="preserve">model </w:t>
      </w:r>
      <w:r w:rsidR="008326BF">
        <w:t xml:space="preserve">(like a Random Forest Classifier) </w:t>
      </w:r>
      <w:r w:rsidRPr="00DC5B24">
        <w:t xml:space="preserve">that will help us achieve the </w:t>
      </w:r>
      <w:r w:rsidR="008326BF">
        <w:t>application</w:t>
      </w:r>
      <w:r w:rsidRPr="00DC5B24">
        <w:t xml:space="preserve">’s goals. </w:t>
      </w:r>
      <w:r w:rsidR="008326BF">
        <w:t xml:space="preserve">We will split the dataset 80/20; 80% of the dataset will be used for training the model </w:t>
      </w:r>
      <w:r w:rsidR="007471B1">
        <w:t xml:space="preserve">and </w:t>
      </w:r>
      <w:r w:rsidR="008326BF">
        <w:t>20% will be used for testing.</w:t>
      </w:r>
      <w:r w:rsidRPr="00DC5B24">
        <w:t xml:space="preserve"> </w:t>
      </w:r>
    </w:p>
    <w:p w14:paraId="21F89E8E" w14:textId="54E735B8" w:rsidR="00DC5B24" w:rsidRPr="00DC5B24" w:rsidRDefault="00DC5B24" w:rsidP="00DC5B24">
      <w:pPr>
        <w:numPr>
          <w:ilvl w:val="1"/>
          <w:numId w:val="25"/>
        </w:numPr>
        <w:ind w:left="360"/>
      </w:pPr>
      <w:r w:rsidRPr="00DC5B24">
        <w:rPr>
          <w:i/>
          <w:iCs/>
        </w:rPr>
        <w:t xml:space="preserve">Evaluation: </w:t>
      </w:r>
      <w:r w:rsidRPr="00DC5B24">
        <w:t xml:space="preserve">In this phase, we will determine how the model meets </w:t>
      </w:r>
      <w:r w:rsidR="008326BF">
        <w:t>the goals and objectives</w:t>
      </w:r>
      <w:r w:rsidRPr="00DC5B24">
        <w:t xml:space="preserve">. </w:t>
      </w:r>
      <w:r w:rsidR="008326BF">
        <w:t xml:space="preserve">Is the model making correct predictions? </w:t>
      </w:r>
      <w:r w:rsidRPr="00DC5B24">
        <w:t xml:space="preserve">Is </w:t>
      </w:r>
      <w:r w:rsidR="008326BF">
        <w:t>it</w:t>
      </w:r>
      <w:r w:rsidRPr="00DC5B24">
        <w:t xml:space="preserve"> ready for deployment or do we need to start another iteration to improve it? Was anything overlooked? </w:t>
      </w:r>
    </w:p>
    <w:p w14:paraId="78811718" w14:textId="77777777" w:rsidR="008326BF" w:rsidRDefault="00DC5B24" w:rsidP="00DC5B24">
      <w:pPr>
        <w:numPr>
          <w:ilvl w:val="1"/>
          <w:numId w:val="25"/>
        </w:numPr>
        <w:ind w:left="360"/>
      </w:pPr>
      <w:r w:rsidRPr="00DC5B24">
        <w:rPr>
          <w:i/>
          <w:iCs/>
        </w:rPr>
        <w:t xml:space="preserve">Deployment: </w:t>
      </w:r>
      <w:r w:rsidRPr="00DC5B24">
        <w:t xml:space="preserve">If all previous phases have been completed to satisfaction, we will be ready for deployment. </w:t>
      </w:r>
      <w:r w:rsidR="008326BF">
        <w:t xml:space="preserve">The application will be deployed using </w:t>
      </w:r>
      <w:proofErr w:type="spellStart"/>
      <w:r w:rsidR="008326BF">
        <w:t>Streamlit</w:t>
      </w:r>
      <w:proofErr w:type="spellEnd"/>
      <w:r w:rsidR="008326BF">
        <w:t xml:space="preserve">, making it </w:t>
      </w:r>
      <w:r w:rsidR="008326BF">
        <w:lastRenderedPageBreak/>
        <w:t>available in a web browser to all authorized employees anywhere in the world. Feedback will be collected to improve the current working version and ideas will be collected to identify future projects that build on this one.</w:t>
      </w:r>
    </w:p>
    <w:p w14:paraId="7B17B6BD" w14:textId="192ADEA9" w:rsidR="008326BF" w:rsidRDefault="008326BF" w:rsidP="008326BF"/>
    <w:p w14:paraId="1CACC081" w14:textId="1A999DE0" w:rsidR="008326BF" w:rsidRDefault="008326BF" w:rsidP="008326BF">
      <w:pPr>
        <w:pStyle w:val="Heading2"/>
      </w:pPr>
      <w:r>
        <w:t>Funding Requirements</w:t>
      </w:r>
    </w:p>
    <w:p w14:paraId="124A4F94" w14:textId="672E4C30" w:rsidR="008326BF" w:rsidRPr="008326BF" w:rsidRDefault="008326BF" w:rsidP="008326BF">
      <w:r w:rsidRPr="008326BF">
        <w:t>Please refer the table for ini</w:t>
      </w:r>
      <w:r>
        <w:t>tial project funding estimates:</w:t>
      </w:r>
    </w:p>
    <w:tbl>
      <w:tblPr>
        <w:tblStyle w:val="GridTable3"/>
        <w:tblW w:w="0" w:type="auto"/>
        <w:tblLook w:val="04A0" w:firstRow="1" w:lastRow="0" w:firstColumn="1" w:lastColumn="0" w:noHBand="0" w:noVBand="1"/>
      </w:tblPr>
      <w:tblGrid>
        <w:gridCol w:w="3240"/>
        <w:gridCol w:w="2250"/>
        <w:gridCol w:w="1980"/>
        <w:gridCol w:w="2082"/>
      </w:tblGrid>
      <w:tr w:rsidR="00F474E4" w:rsidRPr="008326BF" w14:paraId="1321D5B7" w14:textId="77777777" w:rsidTr="005900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7EDF6240" w14:textId="77777777" w:rsidR="00F474E4" w:rsidRPr="00845C64" w:rsidRDefault="00F474E4" w:rsidP="005900C1">
            <w:pPr>
              <w:rPr>
                <w:i w:val="0"/>
                <w:iCs w:val="0"/>
              </w:rPr>
            </w:pPr>
            <w:r w:rsidRPr="00845C64">
              <w:rPr>
                <w:i w:val="0"/>
                <w:iCs w:val="0"/>
              </w:rPr>
              <w:t>Service</w:t>
            </w:r>
          </w:p>
        </w:tc>
        <w:tc>
          <w:tcPr>
            <w:tcW w:w="2250" w:type="dxa"/>
          </w:tcPr>
          <w:p w14:paraId="5AC91C2C" w14:textId="77777777" w:rsidR="00F474E4" w:rsidRPr="008326BF" w:rsidRDefault="00F474E4" w:rsidP="005900C1">
            <w:pPr>
              <w:cnfStyle w:val="100000000000" w:firstRow="1" w:lastRow="0" w:firstColumn="0" w:lastColumn="0" w:oddVBand="0" w:evenVBand="0" w:oddHBand="0" w:evenHBand="0" w:firstRowFirstColumn="0" w:firstRowLastColumn="0" w:lastRowFirstColumn="0" w:lastRowLastColumn="0"/>
            </w:pPr>
            <w:r>
              <w:t>Cost/hour</w:t>
            </w:r>
          </w:p>
        </w:tc>
        <w:tc>
          <w:tcPr>
            <w:tcW w:w="1980" w:type="dxa"/>
          </w:tcPr>
          <w:p w14:paraId="704ABC8B" w14:textId="77777777" w:rsidR="00F474E4" w:rsidRPr="008326BF" w:rsidRDefault="00F474E4" w:rsidP="005900C1">
            <w:pPr>
              <w:cnfStyle w:val="100000000000" w:firstRow="1" w:lastRow="0" w:firstColumn="0" w:lastColumn="0" w:oddVBand="0" w:evenVBand="0" w:oddHBand="0" w:evenHBand="0" w:firstRowFirstColumn="0" w:firstRowLastColumn="0" w:lastRowFirstColumn="0" w:lastRowLastColumn="0"/>
            </w:pPr>
            <w:r>
              <w:t>Total hours</w:t>
            </w:r>
          </w:p>
        </w:tc>
        <w:tc>
          <w:tcPr>
            <w:tcW w:w="2082" w:type="dxa"/>
          </w:tcPr>
          <w:p w14:paraId="7E30044C" w14:textId="77777777" w:rsidR="00F474E4" w:rsidRPr="008326BF" w:rsidRDefault="00F474E4" w:rsidP="005900C1">
            <w:pPr>
              <w:cnfStyle w:val="100000000000" w:firstRow="1" w:lastRow="0" w:firstColumn="0" w:lastColumn="0" w:oddVBand="0" w:evenVBand="0" w:oddHBand="0" w:evenHBand="0" w:firstRowFirstColumn="0" w:firstRowLastColumn="0" w:lastRowFirstColumn="0" w:lastRowLastColumn="0"/>
            </w:pPr>
            <w:r>
              <w:t>Total cost</w:t>
            </w:r>
          </w:p>
        </w:tc>
      </w:tr>
      <w:tr w:rsidR="00F474E4" w:rsidRPr="008326BF" w14:paraId="08FF068F" w14:textId="77777777" w:rsidTr="00590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4109BEF" w14:textId="77777777" w:rsidR="00F474E4" w:rsidRPr="00845C64" w:rsidRDefault="00F474E4" w:rsidP="005900C1">
            <w:pPr>
              <w:rPr>
                <w:i w:val="0"/>
                <w:iCs w:val="0"/>
              </w:rPr>
            </w:pPr>
            <w:r w:rsidRPr="00845C64">
              <w:rPr>
                <w:i w:val="0"/>
                <w:iCs w:val="0"/>
              </w:rPr>
              <w:t>Planning and Design</w:t>
            </w:r>
          </w:p>
        </w:tc>
        <w:tc>
          <w:tcPr>
            <w:tcW w:w="2250" w:type="dxa"/>
          </w:tcPr>
          <w:p w14:paraId="5C3ADA1E" w14:textId="77777777" w:rsidR="00F474E4" w:rsidRPr="008326BF" w:rsidRDefault="00F474E4" w:rsidP="005900C1">
            <w:pPr>
              <w:jc w:val="right"/>
              <w:cnfStyle w:val="000000100000" w:firstRow="0" w:lastRow="0" w:firstColumn="0" w:lastColumn="0" w:oddVBand="0" w:evenVBand="0" w:oddHBand="1" w:evenHBand="0" w:firstRowFirstColumn="0" w:firstRowLastColumn="0" w:lastRowFirstColumn="0" w:lastRowLastColumn="0"/>
            </w:pPr>
            <w:r>
              <w:t>$100</w:t>
            </w:r>
          </w:p>
        </w:tc>
        <w:tc>
          <w:tcPr>
            <w:tcW w:w="1980" w:type="dxa"/>
          </w:tcPr>
          <w:p w14:paraId="58CE96E0" w14:textId="77777777" w:rsidR="00F474E4" w:rsidRPr="008326BF" w:rsidRDefault="00F474E4" w:rsidP="005900C1">
            <w:pPr>
              <w:jc w:val="right"/>
              <w:cnfStyle w:val="000000100000" w:firstRow="0" w:lastRow="0" w:firstColumn="0" w:lastColumn="0" w:oddVBand="0" w:evenVBand="0" w:oddHBand="1" w:evenHBand="0" w:firstRowFirstColumn="0" w:firstRowLastColumn="0" w:lastRowFirstColumn="0" w:lastRowLastColumn="0"/>
            </w:pPr>
            <w:r>
              <w:t>30</w:t>
            </w:r>
          </w:p>
        </w:tc>
        <w:tc>
          <w:tcPr>
            <w:tcW w:w="2082" w:type="dxa"/>
          </w:tcPr>
          <w:p w14:paraId="087EF163" w14:textId="77777777" w:rsidR="00F474E4" w:rsidRPr="008326BF" w:rsidRDefault="00F474E4" w:rsidP="005900C1">
            <w:pPr>
              <w:jc w:val="right"/>
              <w:cnfStyle w:val="000000100000" w:firstRow="0" w:lastRow="0" w:firstColumn="0" w:lastColumn="0" w:oddVBand="0" w:evenVBand="0" w:oddHBand="1" w:evenHBand="0" w:firstRowFirstColumn="0" w:firstRowLastColumn="0" w:lastRowFirstColumn="0" w:lastRowLastColumn="0"/>
            </w:pPr>
            <w:r>
              <w:t>$3,000</w:t>
            </w:r>
          </w:p>
        </w:tc>
      </w:tr>
      <w:tr w:rsidR="00F474E4" w:rsidRPr="008326BF" w14:paraId="031D4F75" w14:textId="77777777" w:rsidTr="005900C1">
        <w:tc>
          <w:tcPr>
            <w:cnfStyle w:val="001000000000" w:firstRow="0" w:lastRow="0" w:firstColumn="1" w:lastColumn="0" w:oddVBand="0" w:evenVBand="0" w:oddHBand="0" w:evenHBand="0" w:firstRowFirstColumn="0" w:firstRowLastColumn="0" w:lastRowFirstColumn="0" w:lastRowLastColumn="0"/>
            <w:tcW w:w="3240" w:type="dxa"/>
          </w:tcPr>
          <w:p w14:paraId="3AAB5A24" w14:textId="77777777" w:rsidR="00F474E4" w:rsidRPr="00845C64" w:rsidRDefault="00F474E4" w:rsidP="005900C1">
            <w:pPr>
              <w:rPr>
                <w:i w:val="0"/>
                <w:iCs w:val="0"/>
              </w:rPr>
            </w:pPr>
            <w:r w:rsidRPr="00845C64">
              <w:rPr>
                <w:i w:val="0"/>
                <w:iCs w:val="0"/>
              </w:rPr>
              <w:t>Development</w:t>
            </w:r>
          </w:p>
        </w:tc>
        <w:tc>
          <w:tcPr>
            <w:tcW w:w="2250" w:type="dxa"/>
          </w:tcPr>
          <w:p w14:paraId="5AADE7C6" w14:textId="77777777" w:rsidR="00F474E4" w:rsidRPr="008326BF" w:rsidRDefault="00F474E4" w:rsidP="005900C1">
            <w:pPr>
              <w:jc w:val="right"/>
              <w:cnfStyle w:val="000000000000" w:firstRow="0" w:lastRow="0" w:firstColumn="0" w:lastColumn="0" w:oddVBand="0" w:evenVBand="0" w:oddHBand="0" w:evenHBand="0" w:firstRowFirstColumn="0" w:firstRowLastColumn="0" w:lastRowFirstColumn="0" w:lastRowLastColumn="0"/>
            </w:pPr>
            <w:r>
              <w:t>$200</w:t>
            </w:r>
          </w:p>
        </w:tc>
        <w:tc>
          <w:tcPr>
            <w:tcW w:w="1980" w:type="dxa"/>
          </w:tcPr>
          <w:p w14:paraId="5CA188D2" w14:textId="77777777" w:rsidR="00F474E4" w:rsidRPr="008326BF" w:rsidRDefault="00F474E4" w:rsidP="005900C1">
            <w:pPr>
              <w:jc w:val="right"/>
              <w:cnfStyle w:val="000000000000" w:firstRow="0" w:lastRow="0" w:firstColumn="0" w:lastColumn="0" w:oddVBand="0" w:evenVBand="0" w:oddHBand="0" w:evenHBand="0" w:firstRowFirstColumn="0" w:firstRowLastColumn="0" w:lastRowFirstColumn="0" w:lastRowLastColumn="0"/>
            </w:pPr>
            <w:r>
              <w:t>40</w:t>
            </w:r>
          </w:p>
        </w:tc>
        <w:tc>
          <w:tcPr>
            <w:tcW w:w="2082" w:type="dxa"/>
          </w:tcPr>
          <w:p w14:paraId="3C0ABDBA" w14:textId="77777777" w:rsidR="00F474E4" w:rsidRPr="008326BF" w:rsidRDefault="00F474E4" w:rsidP="005900C1">
            <w:pPr>
              <w:jc w:val="right"/>
              <w:cnfStyle w:val="000000000000" w:firstRow="0" w:lastRow="0" w:firstColumn="0" w:lastColumn="0" w:oddVBand="0" w:evenVBand="0" w:oddHBand="0" w:evenHBand="0" w:firstRowFirstColumn="0" w:firstRowLastColumn="0" w:lastRowFirstColumn="0" w:lastRowLastColumn="0"/>
            </w:pPr>
            <w:r>
              <w:t>$8,000</w:t>
            </w:r>
          </w:p>
        </w:tc>
      </w:tr>
      <w:tr w:rsidR="00F474E4" w:rsidRPr="008326BF" w14:paraId="1199C90F" w14:textId="77777777" w:rsidTr="00590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67DE88A" w14:textId="77777777" w:rsidR="00F474E4" w:rsidRPr="00845C64" w:rsidRDefault="00F474E4" w:rsidP="005900C1">
            <w:pPr>
              <w:rPr>
                <w:i w:val="0"/>
                <w:iCs w:val="0"/>
              </w:rPr>
            </w:pPr>
            <w:r w:rsidRPr="00845C64">
              <w:rPr>
                <w:i w:val="0"/>
                <w:iCs w:val="0"/>
              </w:rPr>
              <w:t>Documentation</w:t>
            </w:r>
          </w:p>
        </w:tc>
        <w:tc>
          <w:tcPr>
            <w:tcW w:w="2250" w:type="dxa"/>
          </w:tcPr>
          <w:p w14:paraId="774EAFFA" w14:textId="77777777" w:rsidR="00F474E4" w:rsidRPr="008326BF" w:rsidRDefault="00F474E4" w:rsidP="005900C1">
            <w:pPr>
              <w:jc w:val="right"/>
              <w:cnfStyle w:val="000000100000" w:firstRow="0" w:lastRow="0" w:firstColumn="0" w:lastColumn="0" w:oddVBand="0" w:evenVBand="0" w:oddHBand="1" w:evenHBand="0" w:firstRowFirstColumn="0" w:firstRowLastColumn="0" w:lastRowFirstColumn="0" w:lastRowLastColumn="0"/>
            </w:pPr>
            <w:r>
              <w:t>$150</w:t>
            </w:r>
          </w:p>
        </w:tc>
        <w:tc>
          <w:tcPr>
            <w:tcW w:w="1980" w:type="dxa"/>
          </w:tcPr>
          <w:p w14:paraId="20C2035B" w14:textId="77777777" w:rsidR="00F474E4" w:rsidRPr="008326BF" w:rsidRDefault="00F474E4" w:rsidP="005900C1">
            <w:pPr>
              <w:jc w:val="right"/>
              <w:cnfStyle w:val="000000100000" w:firstRow="0" w:lastRow="0" w:firstColumn="0" w:lastColumn="0" w:oddVBand="0" w:evenVBand="0" w:oddHBand="1" w:evenHBand="0" w:firstRowFirstColumn="0" w:firstRowLastColumn="0" w:lastRowFirstColumn="0" w:lastRowLastColumn="0"/>
            </w:pPr>
            <w:r>
              <w:t>30</w:t>
            </w:r>
          </w:p>
        </w:tc>
        <w:tc>
          <w:tcPr>
            <w:tcW w:w="2082" w:type="dxa"/>
          </w:tcPr>
          <w:p w14:paraId="4E078583" w14:textId="77777777" w:rsidR="00F474E4" w:rsidRPr="008326BF" w:rsidRDefault="00F474E4" w:rsidP="005900C1">
            <w:pPr>
              <w:jc w:val="right"/>
              <w:cnfStyle w:val="000000100000" w:firstRow="0" w:lastRow="0" w:firstColumn="0" w:lastColumn="0" w:oddVBand="0" w:evenVBand="0" w:oddHBand="1" w:evenHBand="0" w:firstRowFirstColumn="0" w:firstRowLastColumn="0" w:lastRowFirstColumn="0" w:lastRowLastColumn="0"/>
            </w:pPr>
            <w:r>
              <w:t>$4,500</w:t>
            </w:r>
          </w:p>
        </w:tc>
      </w:tr>
      <w:tr w:rsidR="00F474E4" w:rsidRPr="008326BF" w14:paraId="41AC1BEC" w14:textId="77777777" w:rsidTr="005900C1">
        <w:tc>
          <w:tcPr>
            <w:cnfStyle w:val="001000000000" w:firstRow="0" w:lastRow="0" w:firstColumn="1" w:lastColumn="0" w:oddVBand="0" w:evenVBand="0" w:oddHBand="0" w:evenHBand="0" w:firstRowFirstColumn="0" w:firstRowLastColumn="0" w:lastRowFirstColumn="0" w:lastRowLastColumn="0"/>
            <w:tcW w:w="3240" w:type="dxa"/>
          </w:tcPr>
          <w:p w14:paraId="53C30F74" w14:textId="77777777" w:rsidR="00F474E4" w:rsidRPr="00845C64" w:rsidRDefault="00F474E4" w:rsidP="005900C1">
            <w:pPr>
              <w:rPr>
                <w:i w:val="0"/>
                <w:iCs w:val="0"/>
              </w:rPr>
            </w:pPr>
            <w:r w:rsidRPr="00845C64">
              <w:rPr>
                <w:i w:val="0"/>
                <w:iCs w:val="0"/>
              </w:rPr>
              <w:t>Design Review and Determining Future Work</w:t>
            </w:r>
          </w:p>
        </w:tc>
        <w:tc>
          <w:tcPr>
            <w:tcW w:w="2250" w:type="dxa"/>
          </w:tcPr>
          <w:p w14:paraId="7D34A828" w14:textId="77777777" w:rsidR="00F474E4" w:rsidRPr="008326BF" w:rsidRDefault="00F474E4" w:rsidP="005900C1">
            <w:pPr>
              <w:jc w:val="right"/>
              <w:cnfStyle w:val="000000000000" w:firstRow="0" w:lastRow="0" w:firstColumn="0" w:lastColumn="0" w:oddVBand="0" w:evenVBand="0" w:oddHBand="0" w:evenHBand="0" w:firstRowFirstColumn="0" w:firstRowLastColumn="0" w:lastRowFirstColumn="0" w:lastRowLastColumn="0"/>
            </w:pPr>
            <w:r>
              <w:t>$150</w:t>
            </w:r>
          </w:p>
        </w:tc>
        <w:tc>
          <w:tcPr>
            <w:tcW w:w="1980" w:type="dxa"/>
          </w:tcPr>
          <w:p w14:paraId="6824109F" w14:textId="77777777" w:rsidR="00F474E4" w:rsidRPr="008326BF" w:rsidRDefault="00F474E4" w:rsidP="005900C1">
            <w:pPr>
              <w:jc w:val="right"/>
              <w:cnfStyle w:val="000000000000" w:firstRow="0" w:lastRow="0" w:firstColumn="0" w:lastColumn="0" w:oddVBand="0" w:evenVBand="0" w:oddHBand="0" w:evenHBand="0" w:firstRowFirstColumn="0" w:firstRowLastColumn="0" w:lastRowFirstColumn="0" w:lastRowLastColumn="0"/>
            </w:pPr>
            <w:r>
              <w:t>30</w:t>
            </w:r>
          </w:p>
        </w:tc>
        <w:tc>
          <w:tcPr>
            <w:tcW w:w="2082" w:type="dxa"/>
          </w:tcPr>
          <w:p w14:paraId="4A9E9AF9" w14:textId="77777777" w:rsidR="00F474E4" w:rsidRPr="008326BF" w:rsidRDefault="00F474E4" w:rsidP="005900C1">
            <w:pPr>
              <w:jc w:val="right"/>
              <w:cnfStyle w:val="000000000000" w:firstRow="0" w:lastRow="0" w:firstColumn="0" w:lastColumn="0" w:oddVBand="0" w:evenVBand="0" w:oddHBand="0" w:evenHBand="0" w:firstRowFirstColumn="0" w:firstRowLastColumn="0" w:lastRowFirstColumn="0" w:lastRowLastColumn="0"/>
            </w:pPr>
            <w:r>
              <w:t>$4,500</w:t>
            </w:r>
          </w:p>
        </w:tc>
      </w:tr>
      <w:tr w:rsidR="00F474E4" w:rsidRPr="008326BF" w14:paraId="2F952121" w14:textId="77777777" w:rsidTr="00590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02B801EF" w14:textId="77777777" w:rsidR="00F474E4" w:rsidRPr="00845C64" w:rsidRDefault="00F474E4" w:rsidP="005900C1">
            <w:pPr>
              <w:rPr>
                <w:i w:val="0"/>
                <w:iCs w:val="0"/>
              </w:rPr>
            </w:pPr>
            <w:r>
              <w:rPr>
                <w:i w:val="0"/>
                <w:iCs w:val="0"/>
              </w:rPr>
              <w:t>Overhead Costs (20%)</w:t>
            </w:r>
          </w:p>
        </w:tc>
        <w:tc>
          <w:tcPr>
            <w:tcW w:w="2250" w:type="dxa"/>
          </w:tcPr>
          <w:p w14:paraId="682ECF17" w14:textId="77777777" w:rsidR="00F474E4" w:rsidRDefault="00F474E4" w:rsidP="005900C1">
            <w:pPr>
              <w:jc w:val="right"/>
              <w:cnfStyle w:val="000000100000" w:firstRow="0" w:lastRow="0" w:firstColumn="0" w:lastColumn="0" w:oddVBand="0" w:evenVBand="0" w:oddHBand="1" w:evenHBand="0" w:firstRowFirstColumn="0" w:firstRowLastColumn="0" w:lastRowFirstColumn="0" w:lastRowLastColumn="0"/>
            </w:pPr>
          </w:p>
        </w:tc>
        <w:tc>
          <w:tcPr>
            <w:tcW w:w="1980" w:type="dxa"/>
          </w:tcPr>
          <w:p w14:paraId="66CB9812" w14:textId="77777777" w:rsidR="00F474E4" w:rsidRDefault="00F474E4" w:rsidP="005900C1">
            <w:pPr>
              <w:jc w:val="right"/>
              <w:cnfStyle w:val="000000100000" w:firstRow="0" w:lastRow="0" w:firstColumn="0" w:lastColumn="0" w:oddVBand="0" w:evenVBand="0" w:oddHBand="1" w:evenHBand="0" w:firstRowFirstColumn="0" w:firstRowLastColumn="0" w:lastRowFirstColumn="0" w:lastRowLastColumn="0"/>
            </w:pPr>
          </w:p>
        </w:tc>
        <w:tc>
          <w:tcPr>
            <w:tcW w:w="2082" w:type="dxa"/>
          </w:tcPr>
          <w:p w14:paraId="2B95DEE7" w14:textId="77777777" w:rsidR="00F474E4" w:rsidRDefault="00F474E4" w:rsidP="005900C1">
            <w:pPr>
              <w:jc w:val="right"/>
              <w:cnfStyle w:val="000000100000" w:firstRow="0" w:lastRow="0" w:firstColumn="0" w:lastColumn="0" w:oddVBand="0" w:evenVBand="0" w:oddHBand="1" w:evenHBand="0" w:firstRowFirstColumn="0" w:firstRowLastColumn="0" w:lastRowFirstColumn="0" w:lastRowLastColumn="0"/>
            </w:pPr>
            <w:r>
              <w:t>$4,000</w:t>
            </w:r>
          </w:p>
        </w:tc>
      </w:tr>
      <w:tr w:rsidR="00F474E4" w:rsidRPr="008326BF" w14:paraId="76A67983" w14:textId="77777777" w:rsidTr="005900C1">
        <w:tc>
          <w:tcPr>
            <w:cnfStyle w:val="001000000000" w:firstRow="0" w:lastRow="0" w:firstColumn="1" w:lastColumn="0" w:oddVBand="0" w:evenVBand="0" w:oddHBand="0" w:evenHBand="0" w:firstRowFirstColumn="0" w:firstRowLastColumn="0" w:lastRowFirstColumn="0" w:lastRowLastColumn="0"/>
            <w:tcW w:w="7470" w:type="dxa"/>
            <w:gridSpan w:val="3"/>
          </w:tcPr>
          <w:p w14:paraId="0724C755" w14:textId="77777777" w:rsidR="00F474E4" w:rsidRPr="008326BF" w:rsidRDefault="00F474E4" w:rsidP="005900C1">
            <w:r>
              <w:t>TOTAL:</w:t>
            </w:r>
          </w:p>
        </w:tc>
        <w:tc>
          <w:tcPr>
            <w:tcW w:w="2082" w:type="dxa"/>
          </w:tcPr>
          <w:p w14:paraId="28FFC147" w14:textId="77777777" w:rsidR="00F474E4" w:rsidRPr="008326BF" w:rsidRDefault="00F474E4" w:rsidP="005900C1">
            <w:pPr>
              <w:jc w:val="right"/>
              <w:cnfStyle w:val="000000000000" w:firstRow="0" w:lastRow="0" w:firstColumn="0" w:lastColumn="0" w:oddVBand="0" w:evenVBand="0" w:oddHBand="0" w:evenHBand="0" w:firstRowFirstColumn="0" w:firstRowLastColumn="0" w:lastRowFirstColumn="0" w:lastRowLastColumn="0"/>
            </w:pPr>
            <w:r>
              <w:t>$24,000</w:t>
            </w:r>
          </w:p>
        </w:tc>
      </w:tr>
    </w:tbl>
    <w:p w14:paraId="50A755EA" w14:textId="595F68D9" w:rsidR="008326BF" w:rsidRDefault="008326BF" w:rsidP="008326BF"/>
    <w:p w14:paraId="3C461F7A" w14:textId="68B1327E" w:rsidR="00845C64" w:rsidRPr="0092447A" w:rsidRDefault="00845C64" w:rsidP="00845C64">
      <w:pPr>
        <w:pStyle w:val="Heading2"/>
        <w:rPr>
          <w:lang w:val="en-US"/>
        </w:rPr>
      </w:pPr>
      <w:r w:rsidRPr="0092447A">
        <w:rPr>
          <w:lang w:val="en-US"/>
        </w:rPr>
        <w:t>Stakeholder impact</w:t>
      </w:r>
    </w:p>
    <w:p w14:paraId="0A5AD30E" w14:textId="3B2376D6" w:rsidR="00845C64" w:rsidRDefault="0092447A" w:rsidP="008326BF">
      <w:r>
        <w:t>There are two main groups of stakeholders:</w:t>
      </w:r>
    </w:p>
    <w:p w14:paraId="5A92D62B" w14:textId="615DA5E1" w:rsidR="0092447A" w:rsidRDefault="0092447A" w:rsidP="0092447A">
      <w:pPr>
        <w:pStyle w:val="ListParagraph"/>
        <w:numPr>
          <w:ilvl w:val="0"/>
          <w:numId w:val="26"/>
        </w:numPr>
      </w:pPr>
      <w:r>
        <w:t>The music industry</w:t>
      </w:r>
    </w:p>
    <w:p w14:paraId="60B19B14" w14:textId="400A8EE8" w:rsidR="0092447A" w:rsidRDefault="0092447A" w:rsidP="0092447A">
      <w:pPr>
        <w:pStyle w:val="ListParagraph"/>
        <w:numPr>
          <w:ilvl w:val="0"/>
          <w:numId w:val="26"/>
        </w:numPr>
      </w:pPr>
      <w:r>
        <w:t>The creatives (songwriters and composers)</w:t>
      </w:r>
    </w:p>
    <w:p w14:paraId="04CE0EA0" w14:textId="253A8DAF" w:rsidR="0092447A" w:rsidRDefault="0092447A" w:rsidP="0092447A">
      <w:r>
        <w:t>The impact on both groups is a little different, but sometimes related. For the music industry:</w:t>
      </w:r>
    </w:p>
    <w:p w14:paraId="525A2D51" w14:textId="02612B2A" w:rsidR="0092447A" w:rsidRDefault="0092447A" w:rsidP="0092447A">
      <w:pPr>
        <w:pStyle w:val="ListParagraph"/>
        <w:numPr>
          <w:ilvl w:val="0"/>
          <w:numId w:val="27"/>
        </w:numPr>
      </w:pPr>
      <w:r>
        <w:t>Improved efficiency. More songs can be analyzed in much shorter time.</w:t>
      </w:r>
    </w:p>
    <w:p w14:paraId="64C18B39" w14:textId="1803DC98" w:rsidR="0092447A" w:rsidRDefault="0092447A" w:rsidP="0092447A">
      <w:pPr>
        <w:pStyle w:val="ListParagraph"/>
        <w:numPr>
          <w:ilvl w:val="0"/>
          <w:numId w:val="27"/>
        </w:numPr>
      </w:pPr>
      <w:r>
        <w:t xml:space="preserve">Increased profitability by lowering operational costs. </w:t>
      </w:r>
    </w:p>
    <w:p w14:paraId="673263D8" w14:textId="1F5A6530" w:rsidR="0092447A" w:rsidRDefault="0092447A" w:rsidP="0092447A">
      <w:pPr>
        <w:pStyle w:val="ListParagraph"/>
        <w:numPr>
          <w:ilvl w:val="0"/>
          <w:numId w:val="27"/>
        </w:numPr>
      </w:pPr>
      <w:r>
        <w:t>Faster time to discovery. Discover talent and potential popular songs quicker than the competition.</w:t>
      </w:r>
    </w:p>
    <w:p w14:paraId="30464AE3" w14:textId="4474E483" w:rsidR="0092447A" w:rsidRDefault="0092447A" w:rsidP="0092447A">
      <w:pPr>
        <w:pStyle w:val="ListParagraph"/>
        <w:numPr>
          <w:ilvl w:val="0"/>
          <w:numId w:val="27"/>
        </w:numPr>
      </w:pPr>
      <w:r>
        <w:t xml:space="preserve">Increased popularity success rate. </w:t>
      </w:r>
      <w:r w:rsidRPr="0092447A">
        <w:t>Men lie, women lie, but numbers don’t</w:t>
      </w:r>
      <w:r>
        <w:t>. The ratio of released songs by the label versus the number of actual popular songs will increase.</w:t>
      </w:r>
    </w:p>
    <w:p w14:paraId="07750F74" w14:textId="4CABDA77" w:rsidR="0092447A" w:rsidRDefault="0092447A" w:rsidP="0092447A">
      <w:r>
        <w:t>For creatives:</w:t>
      </w:r>
    </w:p>
    <w:p w14:paraId="77E8D561" w14:textId="7B85513A" w:rsidR="0092447A" w:rsidRDefault="0066144C" w:rsidP="0092447A">
      <w:pPr>
        <w:pStyle w:val="ListParagraph"/>
        <w:numPr>
          <w:ilvl w:val="0"/>
          <w:numId w:val="28"/>
        </w:numPr>
      </w:pPr>
      <w:r>
        <w:lastRenderedPageBreak/>
        <w:t xml:space="preserve">Easy and intuitive to use </w:t>
      </w:r>
      <w:r>
        <w:t xml:space="preserve">– </w:t>
      </w:r>
      <w:r>
        <w:t>the SPP is a</w:t>
      </w:r>
      <w:r w:rsidR="0092447A">
        <w:t xml:space="preserve"> hands-on tool for suggestions on how to improve </w:t>
      </w:r>
      <w:r>
        <w:t>a</w:t>
      </w:r>
      <w:r w:rsidR="0092447A">
        <w:t xml:space="preserve"> new song.</w:t>
      </w:r>
    </w:p>
    <w:p w14:paraId="3A95606F" w14:textId="48326A22" w:rsidR="0092447A" w:rsidRDefault="0066144C" w:rsidP="0092447A">
      <w:pPr>
        <w:pStyle w:val="ListParagraph"/>
        <w:numPr>
          <w:ilvl w:val="0"/>
          <w:numId w:val="28"/>
        </w:numPr>
      </w:pPr>
      <w:r>
        <w:t>Confidence boosting – d</w:t>
      </w:r>
      <w:r w:rsidR="0092447A">
        <w:t>ata</w:t>
      </w:r>
      <w:r>
        <w:t xml:space="preserve"> </w:t>
      </w:r>
      <w:r w:rsidR="0092447A">
        <w:t xml:space="preserve">backed </w:t>
      </w:r>
      <w:r>
        <w:t>confirmation to boost confidence levels.</w:t>
      </w:r>
    </w:p>
    <w:p w14:paraId="7E84DF64" w14:textId="4AB7ECB4" w:rsidR="0066144C" w:rsidRDefault="0066144C" w:rsidP="0092447A">
      <w:pPr>
        <w:pStyle w:val="ListParagraph"/>
        <w:numPr>
          <w:ilvl w:val="0"/>
          <w:numId w:val="28"/>
        </w:numPr>
      </w:pPr>
      <w:r>
        <w:t>Education – Explore what makes other songs popular and what doesn’t.</w:t>
      </w:r>
    </w:p>
    <w:p w14:paraId="0D0082CC" w14:textId="60002F26" w:rsidR="0066144C" w:rsidRDefault="0066144C" w:rsidP="0066144C"/>
    <w:p w14:paraId="021DA16C" w14:textId="1697AB7E" w:rsidR="0066144C" w:rsidRDefault="0066144C" w:rsidP="0066144C">
      <w:pPr>
        <w:pStyle w:val="Heading2"/>
      </w:pPr>
      <w:r>
        <w:t>Data Precautions</w:t>
      </w:r>
    </w:p>
    <w:p w14:paraId="72145074" w14:textId="396645AA" w:rsidR="008326BF" w:rsidRPr="0092447A" w:rsidRDefault="0066144C" w:rsidP="0066144C">
      <w:r w:rsidRPr="0066144C">
        <w:t>The data itself is publi</w:t>
      </w:r>
      <w:r>
        <w:t xml:space="preserve">cly available either on Kaggle.com or via the Spotify API. This data is not considered sensitive or protected. </w:t>
      </w:r>
    </w:p>
    <w:p w14:paraId="36008AC1" w14:textId="238B6AF8" w:rsidR="008326BF" w:rsidRDefault="008326BF" w:rsidP="008326BF"/>
    <w:p w14:paraId="36936843" w14:textId="4A711B31" w:rsidR="0066144C" w:rsidRDefault="0066144C" w:rsidP="0066144C">
      <w:pPr>
        <w:pStyle w:val="Heading2"/>
      </w:pPr>
      <w:r>
        <w:t>Developer’s expertise</w:t>
      </w:r>
    </w:p>
    <w:p w14:paraId="18BC2BC7" w14:textId="31865EC4" w:rsidR="005126BB" w:rsidRDefault="000A1DBB" w:rsidP="005126BB">
      <w:r>
        <w:t>Two</w:t>
      </w:r>
      <w:r w:rsidR="005126BB" w:rsidRPr="005126BB">
        <w:t xml:space="preserve"> additional developers </w:t>
      </w:r>
      <w:r>
        <w:t>will be added to the existing</w:t>
      </w:r>
      <w:r w:rsidR="005126BB" w:rsidRPr="005126BB">
        <w:t xml:space="preserve"> development team that consists of a </w:t>
      </w:r>
      <w:r>
        <w:t>Python programmer and a machine learning engineer</w:t>
      </w:r>
      <w:r w:rsidR="005126BB" w:rsidRPr="005126BB">
        <w:t>.</w:t>
      </w:r>
      <w:r>
        <w:t xml:space="preserve"> The current team members combined have over 12 years of experience.</w:t>
      </w:r>
      <w:r w:rsidR="005126BB" w:rsidRPr="005126BB">
        <w:br/>
      </w:r>
      <w:r>
        <w:t xml:space="preserve">The new members will be required to be strong Python programmers, have experience in web development and </w:t>
      </w:r>
      <w:proofErr w:type="spellStart"/>
      <w:r>
        <w:t>Streamlit</w:t>
      </w:r>
      <w:proofErr w:type="spellEnd"/>
      <w:r>
        <w:t xml:space="preserve">, be flexible, and comfortable learning new technologies. Experience in </w:t>
      </w:r>
      <w:r w:rsidR="005126BB" w:rsidRPr="005126BB">
        <w:t>deploying applications to services like AWS</w:t>
      </w:r>
      <w:r>
        <w:t xml:space="preserve"> and Heroku are preferred.</w:t>
      </w:r>
    </w:p>
    <w:p w14:paraId="0AEE4DBD" w14:textId="7328F88A" w:rsidR="00F9535C" w:rsidRDefault="00F9535C" w:rsidP="005126BB"/>
    <w:p w14:paraId="05D3BEC5" w14:textId="78D3E8F4" w:rsidR="00F9535C" w:rsidRDefault="00F9535C" w:rsidP="00F9535C">
      <w:pPr>
        <w:pStyle w:val="Heading1"/>
      </w:pPr>
      <w:r>
        <w:t>B. Technical Proposal</w:t>
      </w:r>
    </w:p>
    <w:p w14:paraId="749CC057" w14:textId="6A71E093" w:rsidR="00F9535C" w:rsidRDefault="00F9535C" w:rsidP="00F9535C">
      <w:pPr>
        <w:pStyle w:val="Heading2"/>
      </w:pPr>
      <w:r>
        <w:t>Problem Statement</w:t>
      </w:r>
    </w:p>
    <w:p w14:paraId="7EDB602F" w14:textId="5D615468" w:rsidR="005901EA" w:rsidRDefault="005901EA" w:rsidP="005901EA">
      <w:pPr>
        <w:pStyle w:val="ListBullet"/>
        <w:numPr>
          <w:ilvl w:val="0"/>
          <w:numId w:val="0"/>
        </w:numPr>
      </w:pPr>
      <w:r>
        <w:t xml:space="preserve">With over 80,000 tracks being uploaded to major digital service providers each day the music industry market has become convoluted over the past years. Finding new talent and catchy songs has become more challenging, more time-consuming, and more costly. </w:t>
      </w:r>
      <w:r>
        <w:t xml:space="preserve">The challenge is to utilize Machine Learning as a tool to take on this challenge and to do this work faster, cheaper, and more efficiently than humans ever could. </w:t>
      </w:r>
      <w:r>
        <w:t xml:space="preserve">One tool that will help </w:t>
      </w:r>
      <w:r>
        <w:t>discover the gems in a convoluted market</w:t>
      </w:r>
      <w:r>
        <w:t xml:space="preserve"> is the Song Popularity Predictor (SPP)</w:t>
      </w:r>
      <w:r>
        <w:t>, a machine learning model</w:t>
      </w:r>
      <w:r>
        <w:t xml:space="preserve"> </w:t>
      </w:r>
      <w:r>
        <w:t>that predicts</w:t>
      </w:r>
      <w:r>
        <w:t xml:space="preserve"> a (new) song’s popularity based on its extracted musical attributes, such as danceability, energy, tempo, and much more</w:t>
      </w:r>
      <w:r w:rsidR="00061FAA">
        <w:t xml:space="preserve">, through a user-friendly UI in a </w:t>
      </w:r>
      <w:r w:rsidR="00397161">
        <w:t xml:space="preserve">web </w:t>
      </w:r>
      <w:r w:rsidR="00061FAA">
        <w:t xml:space="preserve">browser environment to enable a high level of </w:t>
      </w:r>
      <w:r w:rsidR="00462742">
        <w:t>accessibility</w:t>
      </w:r>
      <w:r>
        <w:t xml:space="preserve">. </w:t>
      </w:r>
    </w:p>
    <w:p w14:paraId="2DC16968" w14:textId="1D157ED5" w:rsidR="00F9535C" w:rsidRPr="005901EA" w:rsidRDefault="00F9535C" w:rsidP="00F9535C"/>
    <w:p w14:paraId="75C11EFB" w14:textId="5D8FFE50" w:rsidR="00641227" w:rsidRPr="002B22A0" w:rsidRDefault="00641227" w:rsidP="00641227">
      <w:pPr>
        <w:pStyle w:val="Heading2"/>
        <w:rPr>
          <w:lang w:val="en-US"/>
        </w:rPr>
      </w:pPr>
      <w:r w:rsidRPr="002B22A0">
        <w:rPr>
          <w:lang w:val="en-US"/>
        </w:rPr>
        <w:lastRenderedPageBreak/>
        <w:t>Customer Summary</w:t>
      </w:r>
    </w:p>
    <w:p w14:paraId="781C3480" w14:textId="4814B019" w:rsidR="00641227" w:rsidRDefault="002B22A0" w:rsidP="00641227">
      <w:r w:rsidRPr="002B22A0">
        <w:t>This app</w:t>
      </w:r>
      <w:r>
        <w:t xml:space="preserve">lication will satisfy the business needs of those in the company charged with promoting existing artists, those working to find new, hidden talent and the company’s songwriters/composers. </w:t>
      </w:r>
    </w:p>
    <w:p w14:paraId="0ED7BF2E" w14:textId="510A0F9C" w:rsidR="002B22A0" w:rsidRDefault="002B22A0" w:rsidP="002B22A0">
      <w:pPr>
        <w:pStyle w:val="ListParagraph"/>
        <w:numPr>
          <w:ilvl w:val="0"/>
          <w:numId w:val="20"/>
        </w:numPr>
      </w:pPr>
      <w:r>
        <w:t xml:space="preserve">The app will be a tool to help pick the next song release for an existing artist, simply by comparing the release options’ attributes and picking the one with the highest popularity prediction. </w:t>
      </w:r>
      <w:r>
        <w:t xml:space="preserve"> </w:t>
      </w:r>
    </w:p>
    <w:p w14:paraId="05CE0202" w14:textId="56C737F6" w:rsidR="002B22A0" w:rsidRDefault="002B22A0" w:rsidP="002B22A0">
      <w:pPr>
        <w:pStyle w:val="Quote"/>
        <w:numPr>
          <w:ilvl w:val="0"/>
          <w:numId w:val="20"/>
        </w:numPr>
      </w:pPr>
      <w:r>
        <w:rPr>
          <w:i w:val="0"/>
          <w:iCs w:val="0"/>
        </w:rPr>
        <w:t>Those with the responsibilities of finding and signing new talent can input the song’s attributes into the tool to help them decide who is going to be signed on a record deal next.</w:t>
      </w:r>
    </w:p>
    <w:p w14:paraId="4B2FC657" w14:textId="5B17EFBE" w:rsidR="002B22A0" w:rsidRDefault="002B22A0" w:rsidP="002B22A0">
      <w:pPr>
        <w:pStyle w:val="ListParagraph"/>
        <w:numPr>
          <w:ilvl w:val="0"/>
          <w:numId w:val="20"/>
        </w:numPr>
      </w:pPr>
      <w:r>
        <w:t xml:space="preserve">The company’s songwriters and composers </w:t>
      </w:r>
      <w:r w:rsidR="00A36E7F">
        <w:t>will use the app to confirm if their latest written songs are going to be popular or not. They’ll also be able to identify what areas in the song can be improved to increase its popularity potential.</w:t>
      </w:r>
    </w:p>
    <w:p w14:paraId="6482F401" w14:textId="0CA9BAA0" w:rsidR="002B22A0" w:rsidRPr="002B22A0" w:rsidRDefault="002B22A0" w:rsidP="00641227">
      <w:r>
        <w:t>No special skills are needed to use the application, thanks to the user-friendly UI for which only basic web navigation skills are required.</w:t>
      </w:r>
    </w:p>
    <w:p w14:paraId="293B14E1" w14:textId="5A9CD3ED" w:rsidR="00641227" w:rsidRPr="002B22A0" w:rsidRDefault="00641227" w:rsidP="00641227"/>
    <w:p w14:paraId="4D7B2348" w14:textId="2721C0E9" w:rsidR="00641227" w:rsidRPr="002B22A0" w:rsidRDefault="00641227" w:rsidP="00641227">
      <w:pPr>
        <w:pStyle w:val="Heading2"/>
        <w:rPr>
          <w:lang w:val="en-US"/>
        </w:rPr>
      </w:pPr>
      <w:r w:rsidRPr="002B22A0">
        <w:rPr>
          <w:lang w:val="en-US"/>
        </w:rPr>
        <w:t>Existing System analysis</w:t>
      </w:r>
    </w:p>
    <w:p w14:paraId="54F284DB" w14:textId="358579D2" w:rsidR="00641227" w:rsidRPr="002B22A0" w:rsidRDefault="00A36E7F" w:rsidP="00641227">
      <w:r>
        <w:t>Currently, the company has no machine learning tool in place. It only has access to Spotify for Artists, which gives basic information regarding listener’s demographics and track performance. What songs to release next is largely based on a hunch and lots of manpower is needed to filter through the more than 80,000 new tracks being uploaded to major distribution platforms each day. Songwriters and composers are only as good as their last song. Upon completion of this project</w:t>
      </w:r>
      <w:r w:rsidR="0066557A">
        <w:t xml:space="preserve">, the next song to release is an educated guess to say the least, employees can filter through new song releases faster than before, and songwriters/composers will have the ability to score their compositions and </w:t>
      </w:r>
      <w:proofErr w:type="gramStart"/>
      <w:r w:rsidR="0066557A">
        <w:t>make adjustments</w:t>
      </w:r>
      <w:proofErr w:type="gramEnd"/>
      <w:r w:rsidR="0066557A">
        <w:t xml:space="preserve"> if necessary.</w:t>
      </w:r>
    </w:p>
    <w:p w14:paraId="7FF22FAF" w14:textId="091C4330" w:rsidR="00641227" w:rsidRPr="002B22A0" w:rsidRDefault="00641227" w:rsidP="00641227"/>
    <w:p w14:paraId="1C4A5099" w14:textId="37F61A91" w:rsidR="00641227" w:rsidRPr="00A36E7F" w:rsidRDefault="00641227" w:rsidP="00641227">
      <w:pPr>
        <w:pStyle w:val="Heading2"/>
        <w:rPr>
          <w:lang w:val="en-US"/>
        </w:rPr>
      </w:pPr>
      <w:r w:rsidRPr="00A36E7F">
        <w:rPr>
          <w:lang w:val="en-US"/>
        </w:rPr>
        <w:t>DATA</w:t>
      </w:r>
    </w:p>
    <w:p w14:paraId="77660CE1" w14:textId="11632B51" w:rsidR="00641227" w:rsidRPr="00A36E7F" w:rsidRDefault="0066557A" w:rsidP="00641227">
      <w:r>
        <w:t xml:space="preserve">The dataset used for training and testing the initial model is in .csv format, clean, and publicly available on Kaggle.com. Future data will be collected through the Spotify API, converted to .csv format, and run through the </w:t>
      </w:r>
      <w:r w:rsidR="00CC745A">
        <w:t xml:space="preserve">SPP app. At any time can </w:t>
      </w:r>
      <w:r w:rsidR="00CC745A">
        <w:lastRenderedPageBreak/>
        <w:t xml:space="preserve">new data be added to the original dataset to retrain and update the prediction model. New data will most likely always be clean, as the model uses the same song attributes that Spotify outputs through their API. </w:t>
      </w:r>
      <w:r w:rsidR="000E2329">
        <w:t xml:space="preserve">Newly acquired data will have to be cleaned from unnecessary attributes before adding to the existing dataset. These attributes are </w:t>
      </w:r>
      <w:proofErr w:type="spellStart"/>
      <w:r w:rsidR="000E2329">
        <w:t>analysis_url</w:t>
      </w:r>
      <w:proofErr w:type="spellEnd"/>
      <w:r w:rsidR="000E2329">
        <w:t xml:space="preserve">, id, </w:t>
      </w:r>
      <w:proofErr w:type="spellStart"/>
      <w:r w:rsidR="000E2329">
        <w:t>track_href</w:t>
      </w:r>
      <w:proofErr w:type="spellEnd"/>
      <w:r w:rsidR="000E2329">
        <w:t xml:space="preserve">, type, and </w:t>
      </w:r>
      <w:proofErr w:type="spellStart"/>
      <w:r w:rsidR="000E2329">
        <w:t>uri</w:t>
      </w:r>
      <w:proofErr w:type="spellEnd"/>
      <w:r w:rsidR="000E2329">
        <w:t>.</w:t>
      </w:r>
    </w:p>
    <w:p w14:paraId="503E1ABA" w14:textId="77777777" w:rsidR="00641227" w:rsidRPr="00A36E7F" w:rsidRDefault="00641227" w:rsidP="00641227"/>
    <w:p w14:paraId="3B6CA8DF" w14:textId="6EFCE037" w:rsidR="00641227" w:rsidRDefault="00641227" w:rsidP="00641227">
      <w:pPr>
        <w:pStyle w:val="Heading2"/>
        <w:rPr>
          <w:lang w:val="en-US"/>
        </w:rPr>
      </w:pPr>
      <w:r w:rsidRPr="00A36E7F">
        <w:rPr>
          <w:lang w:val="en-US"/>
        </w:rPr>
        <w:t>Project Methodology</w:t>
      </w:r>
    </w:p>
    <w:p w14:paraId="7632A17A" w14:textId="0EF9C0E2" w:rsidR="00EE5137" w:rsidRDefault="00EE5137" w:rsidP="00EE5137">
      <w:r>
        <w:t>To manage this project, the Agile methodology will be used.</w:t>
      </w:r>
    </w:p>
    <w:p w14:paraId="531881EA" w14:textId="66B74F39" w:rsidR="00EE5137" w:rsidRPr="007471B1" w:rsidRDefault="007F65C6" w:rsidP="00EE5137">
      <w:pPr>
        <w:numPr>
          <w:ilvl w:val="0"/>
          <w:numId w:val="37"/>
        </w:numPr>
        <w:ind w:left="360"/>
      </w:pPr>
      <w:r>
        <w:t>Concept</w:t>
      </w:r>
      <w:r w:rsidR="00EE5137">
        <w:t xml:space="preserve">: </w:t>
      </w:r>
      <w:r>
        <w:t>here, we will determine and document the project’s scope. After gathering key requirements, documentation will be produced to outline them, including what features will be developed and what the end results should be. Estimated time requirements and costs will be documented as well.</w:t>
      </w:r>
    </w:p>
    <w:p w14:paraId="6E3CC23A" w14:textId="5D6B7286" w:rsidR="00EE5137" w:rsidRDefault="007F65C6" w:rsidP="00EE5137">
      <w:pPr>
        <w:numPr>
          <w:ilvl w:val="0"/>
          <w:numId w:val="37"/>
        </w:numPr>
        <w:ind w:left="360"/>
      </w:pPr>
      <w:r>
        <w:t>Inception</w:t>
      </w:r>
      <w:r w:rsidR="00EE5137">
        <w:t xml:space="preserve">: </w:t>
      </w:r>
      <w:r>
        <w:t xml:space="preserve">here the design process is started. A UI mockup will be </w:t>
      </w:r>
      <w:proofErr w:type="gramStart"/>
      <w:r>
        <w:t>created</w:t>
      </w:r>
      <w:proofErr w:type="gramEnd"/>
      <w:r>
        <w:t xml:space="preserve"> and project architecture will be built. </w:t>
      </w:r>
    </w:p>
    <w:p w14:paraId="07750859" w14:textId="08D10188" w:rsidR="00EE5137" w:rsidRDefault="007F65C6" w:rsidP="00EE5137">
      <w:pPr>
        <w:numPr>
          <w:ilvl w:val="0"/>
          <w:numId w:val="37"/>
        </w:numPr>
        <w:ind w:left="360"/>
      </w:pPr>
      <w:r>
        <w:t>Iteration</w:t>
      </w:r>
      <w:r w:rsidR="00EE5137">
        <w:t>:</w:t>
      </w:r>
      <w:r>
        <w:t xml:space="preserve"> this is the construction phase, where the bulk of the work will be carried out. The design will be turned into code, while taking into consideration all the requirements. At the end of the first sprint, a prototype product will be produced with minimal functionality. Additional features and adjustments will be added in later iterations. </w:t>
      </w:r>
      <w:r w:rsidR="000721FF">
        <w:t>Being able to show incremental improvements will help with client satisfaction.</w:t>
      </w:r>
    </w:p>
    <w:p w14:paraId="68AA0886" w14:textId="715B8469" w:rsidR="00EE5137" w:rsidRDefault="007F65C6" w:rsidP="00EE5137">
      <w:pPr>
        <w:numPr>
          <w:ilvl w:val="0"/>
          <w:numId w:val="37"/>
        </w:numPr>
        <w:ind w:left="360"/>
      </w:pPr>
      <w:r>
        <w:t>Release</w:t>
      </w:r>
      <w:r w:rsidR="00EE5137">
        <w:t>:</w:t>
      </w:r>
      <w:r w:rsidR="000721FF">
        <w:t xml:space="preserve"> After performing full quality assurance through testing, the product will be ready for deployment. Potential bugs or defects will be addressed swiftly. More documentation will be produced to help with the training of users. </w:t>
      </w:r>
    </w:p>
    <w:p w14:paraId="0522D5F4" w14:textId="61E3D600" w:rsidR="00EE5137" w:rsidRDefault="007F65C6" w:rsidP="00EE5137">
      <w:pPr>
        <w:numPr>
          <w:ilvl w:val="0"/>
          <w:numId w:val="37"/>
        </w:numPr>
        <w:ind w:left="360"/>
      </w:pPr>
      <w:r>
        <w:t>Maintenance</w:t>
      </w:r>
      <w:r w:rsidR="00EE5137">
        <w:t>:</w:t>
      </w:r>
      <w:r w:rsidR="000721FF">
        <w:t xml:space="preserve"> The web application will now be fully available to users and the </w:t>
      </w:r>
      <w:proofErr w:type="spellStart"/>
      <w:r w:rsidR="000721FF">
        <w:t>Jupyter</w:t>
      </w:r>
      <w:proofErr w:type="spellEnd"/>
      <w:r w:rsidR="000721FF">
        <w:t xml:space="preserve"> Notebook will be ready to be used by those responsible for project maintenance. Our development team will provide ongoing support to resolve any new bugs. When necessary, additional training can be done to ensure all users know how to use the application. Over time, new iterations can be performed to enhance the existing product with additional features, upgrades, and use-cases.</w:t>
      </w:r>
    </w:p>
    <w:p w14:paraId="52DCBDC8" w14:textId="79698D40" w:rsidR="00641227" w:rsidRPr="00A36E7F" w:rsidRDefault="00641227" w:rsidP="00EE5137">
      <w:pPr>
        <w:spacing w:before="0" w:after="120"/>
      </w:pPr>
    </w:p>
    <w:p w14:paraId="3D76E3AA" w14:textId="77777777" w:rsidR="000721FF" w:rsidRDefault="000721FF">
      <w:pPr>
        <w:rPr>
          <w:caps/>
          <w:spacing w:val="15"/>
          <w:sz w:val="26"/>
          <w:szCs w:val="26"/>
        </w:rPr>
      </w:pPr>
      <w:r>
        <w:br w:type="page"/>
      </w:r>
    </w:p>
    <w:p w14:paraId="615CCA28" w14:textId="160AF572" w:rsidR="00641227" w:rsidRPr="00A36E7F" w:rsidRDefault="00641227" w:rsidP="00641227">
      <w:pPr>
        <w:pStyle w:val="Heading2"/>
        <w:rPr>
          <w:lang w:val="en-US"/>
        </w:rPr>
      </w:pPr>
      <w:r w:rsidRPr="00A36E7F">
        <w:rPr>
          <w:lang w:val="en-US"/>
        </w:rPr>
        <w:lastRenderedPageBreak/>
        <w:t>Project Outcomes</w:t>
      </w:r>
    </w:p>
    <w:p w14:paraId="4A428445" w14:textId="5DD591F6" w:rsidR="007471B1" w:rsidRPr="007471B1" w:rsidRDefault="007471B1" w:rsidP="007471B1">
      <w:r w:rsidRPr="007471B1">
        <w:t xml:space="preserve">The project outcomes </w:t>
      </w:r>
      <w:r w:rsidR="005A59B4">
        <w:t>consist of</w:t>
      </w:r>
      <w:r w:rsidRPr="007471B1">
        <w:t xml:space="preserve"> two distinct categories: Project Deliverables and Product Deliverables. </w:t>
      </w:r>
    </w:p>
    <w:p w14:paraId="74D922CE" w14:textId="77777777" w:rsidR="007471B1" w:rsidRPr="007471B1" w:rsidRDefault="007471B1" w:rsidP="007471B1">
      <w:r w:rsidRPr="007471B1">
        <w:rPr>
          <w:b/>
          <w:bCs/>
        </w:rPr>
        <w:t>Project Deliverables</w:t>
      </w:r>
      <w:r w:rsidRPr="007471B1">
        <w:t xml:space="preserve">: </w:t>
      </w:r>
    </w:p>
    <w:p w14:paraId="65F63A3D" w14:textId="729D8BE8" w:rsidR="007471B1" w:rsidRPr="007471B1" w:rsidRDefault="005A59B4" w:rsidP="005A59B4">
      <w:pPr>
        <w:numPr>
          <w:ilvl w:val="0"/>
          <w:numId w:val="31"/>
        </w:numPr>
        <w:ind w:left="360"/>
      </w:pPr>
      <w:r>
        <w:t>Milestones schedule</w:t>
      </w:r>
      <w:r w:rsidR="006C483F">
        <w:t xml:space="preserve">: </w:t>
      </w:r>
      <w:r>
        <w:t xml:space="preserve">to keep track of project timeliness and budget </w:t>
      </w:r>
      <w:r w:rsidR="007471B1" w:rsidRPr="007471B1">
        <w:t>an in-depth schedule of the project milestones will be required</w:t>
      </w:r>
      <w:r>
        <w:t>.</w:t>
      </w:r>
    </w:p>
    <w:p w14:paraId="576A0D8D" w14:textId="2162A5DF" w:rsidR="007471B1" w:rsidRDefault="007471B1" w:rsidP="005A59B4">
      <w:pPr>
        <w:numPr>
          <w:ilvl w:val="0"/>
          <w:numId w:val="31"/>
        </w:numPr>
        <w:ind w:left="360"/>
      </w:pPr>
      <w:r w:rsidRPr="007471B1">
        <w:t>Test plan</w:t>
      </w:r>
      <w:r w:rsidR="006C483F">
        <w:t xml:space="preserve">: </w:t>
      </w:r>
      <w:r w:rsidRPr="007471B1">
        <w:t xml:space="preserve">a test plan </w:t>
      </w:r>
      <w:r w:rsidR="005A59B4">
        <w:t>outlining pre-train tests to catch bugs before running the model, post-tr</w:t>
      </w:r>
      <w:r w:rsidR="006C483F">
        <w:t>a</w:t>
      </w:r>
      <w:r w:rsidR="005A59B4">
        <w:t>in tests to check whether the model performs correctly, and directional tests to check on how changes in input affect the model prediction.</w:t>
      </w:r>
    </w:p>
    <w:p w14:paraId="663266DB" w14:textId="2A62F387" w:rsidR="006C483F" w:rsidRPr="007471B1" w:rsidRDefault="006C483F" w:rsidP="005A59B4">
      <w:pPr>
        <w:numPr>
          <w:ilvl w:val="0"/>
          <w:numId w:val="31"/>
        </w:numPr>
        <w:ind w:left="360"/>
      </w:pPr>
      <w:r w:rsidRPr="006C483F">
        <w:t xml:space="preserve">Pseudo-code: pseudo-code shall be </w:t>
      </w:r>
      <w:r>
        <w:t>created to outline the data analysis, data preparation, data processing, training, and evaluation phases. The same shall be done for the web application</w:t>
      </w:r>
      <w:r w:rsidR="007F65C6">
        <w:t>, including a UI mockup</w:t>
      </w:r>
      <w:r>
        <w:t>.</w:t>
      </w:r>
    </w:p>
    <w:p w14:paraId="271794F3" w14:textId="55948262" w:rsidR="007471B1" w:rsidRPr="007471B1" w:rsidRDefault="007471B1" w:rsidP="006C483F">
      <w:pPr>
        <w:numPr>
          <w:ilvl w:val="0"/>
          <w:numId w:val="31"/>
        </w:numPr>
        <w:ind w:left="360"/>
      </w:pPr>
      <w:r w:rsidRPr="007471B1">
        <w:t>Coding Requirements</w:t>
      </w:r>
      <w:r w:rsidR="006C483F">
        <w:t xml:space="preserve">: </w:t>
      </w:r>
      <w:r w:rsidRPr="007471B1">
        <w:t xml:space="preserve">a list of all environment requirements and </w:t>
      </w:r>
      <w:r w:rsidR="006C483F">
        <w:t xml:space="preserve">Python </w:t>
      </w:r>
      <w:r w:rsidRPr="007471B1">
        <w:t xml:space="preserve">libraries </w:t>
      </w:r>
      <w:r w:rsidR="006C483F">
        <w:t xml:space="preserve">needed to run the </w:t>
      </w:r>
      <w:proofErr w:type="spellStart"/>
      <w:r w:rsidR="006C483F">
        <w:t>Jupyter</w:t>
      </w:r>
      <w:proofErr w:type="spellEnd"/>
      <w:r w:rsidR="006C483F">
        <w:t xml:space="preserve"> Notebook and the web application.</w:t>
      </w:r>
      <w:r w:rsidRPr="007471B1">
        <w:t xml:space="preserve"> </w:t>
      </w:r>
    </w:p>
    <w:p w14:paraId="5393E539" w14:textId="77777777" w:rsidR="005A59B4" w:rsidRPr="005A59B4" w:rsidRDefault="005A59B4" w:rsidP="005A59B4">
      <w:r w:rsidRPr="005A59B4">
        <w:rPr>
          <w:b/>
          <w:bCs/>
        </w:rPr>
        <w:t>Product Deliverables</w:t>
      </w:r>
      <w:r w:rsidRPr="005A59B4">
        <w:t xml:space="preserve">: </w:t>
      </w:r>
    </w:p>
    <w:p w14:paraId="6BCDA235" w14:textId="17C4D7E1" w:rsidR="005A59B4" w:rsidRPr="005A59B4" w:rsidRDefault="005A59B4" w:rsidP="005A59B4">
      <w:pPr>
        <w:numPr>
          <w:ilvl w:val="1"/>
          <w:numId w:val="32"/>
        </w:numPr>
        <w:ind w:left="360"/>
      </w:pPr>
      <w:proofErr w:type="spellStart"/>
      <w:r w:rsidRPr="005A59B4">
        <w:t>Jupyter</w:t>
      </w:r>
      <w:proofErr w:type="spellEnd"/>
      <w:r w:rsidRPr="005A59B4">
        <w:t xml:space="preserve"> Notebook – a </w:t>
      </w:r>
      <w:proofErr w:type="spellStart"/>
      <w:r w:rsidR="006C483F">
        <w:t>J</w:t>
      </w:r>
      <w:r w:rsidR="00E87958">
        <w:t>u</w:t>
      </w:r>
      <w:r w:rsidR="006C483F">
        <w:t>pyter</w:t>
      </w:r>
      <w:proofErr w:type="spellEnd"/>
      <w:r w:rsidR="006C483F">
        <w:t xml:space="preserve"> Note</w:t>
      </w:r>
      <w:r w:rsidRPr="005A59B4">
        <w:t xml:space="preserve">book </w:t>
      </w:r>
      <w:r w:rsidR="006C483F">
        <w:t>shall</w:t>
      </w:r>
      <w:r w:rsidRPr="005A59B4">
        <w:t xml:space="preserve"> be created that </w:t>
      </w:r>
      <w:r w:rsidR="006C483F">
        <w:t>analyzes, visualizes, and process the dataset. Finally, it will train</w:t>
      </w:r>
      <w:r w:rsidRPr="005A59B4">
        <w:t xml:space="preserve"> </w:t>
      </w:r>
      <w:r w:rsidR="006C483F">
        <w:t>explore the performance of several different models, after which the best model will be chosen to be deployed for use in the web application.</w:t>
      </w:r>
    </w:p>
    <w:p w14:paraId="4AD4B7AD" w14:textId="00557535" w:rsidR="005A59B4" w:rsidRPr="005A59B4" w:rsidRDefault="005A59B4" w:rsidP="005A59B4">
      <w:pPr>
        <w:numPr>
          <w:ilvl w:val="1"/>
          <w:numId w:val="32"/>
        </w:numPr>
        <w:ind w:left="360"/>
      </w:pPr>
      <w:r w:rsidRPr="005A59B4">
        <w:t xml:space="preserve">Maintenance tools – the </w:t>
      </w:r>
      <w:proofErr w:type="spellStart"/>
      <w:r w:rsidR="006C483F">
        <w:t>J</w:t>
      </w:r>
      <w:r w:rsidR="00D34BE9">
        <w:t>u</w:t>
      </w:r>
      <w:r w:rsidR="006C483F">
        <w:t>pyter</w:t>
      </w:r>
      <w:proofErr w:type="spellEnd"/>
      <w:r w:rsidR="006C483F">
        <w:t xml:space="preserve"> </w:t>
      </w:r>
      <w:r w:rsidRPr="005A59B4">
        <w:t xml:space="preserve">Notebook </w:t>
      </w:r>
      <w:r w:rsidR="006C483F">
        <w:t xml:space="preserve">has all </w:t>
      </w:r>
      <w:r w:rsidR="00E87958">
        <w:t xml:space="preserve">the necessary </w:t>
      </w:r>
      <w:r w:rsidR="006C483F">
        <w:t>tools to</w:t>
      </w:r>
      <w:r w:rsidRPr="005A59B4">
        <w:t xml:space="preserve"> reevaluate </w:t>
      </w:r>
      <w:r w:rsidR="006C483F">
        <w:t xml:space="preserve">and adjust the </w:t>
      </w:r>
      <w:r w:rsidR="00E87958">
        <w:t>code to generate better model performance, try new algorithms, and add more attributes to be taken into consideration by the model</w:t>
      </w:r>
      <w:r w:rsidRPr="005A59B4">
        <w:t xml:space="preserve">. </w:t>
      </w:r>
    </w:p>
    <w:p w14:paraId="0DCE597A" w14:textId="3ADE9A73" w:rsidR="005A59B4" w:rsidRPr="005A59B4" w:rsidRDefault="00E87958" w:rsidP="00E87958">
      <w:pPr>
        <w:numPr>
          <w:ilvl w:val="1"/>
          <w:numId w:val="32"/>
        </w:numPr>
        <w:ind w:left="360"/>
      </w:pPr>
      <w:r>
        <w:t>Web</w:t>
      </w:r>
      <w:r w:rsidR="005A59B4" w:rsidRPr="005A59B4">
        <w:t xml:space="preserve"> Application – a web application </w:t>
      </w:r>
      <w:r>
        <w:t xml:space="preserve">with a user-friendly UI deployed with the help of </w:t>
      </w:r>
      <w:proofErr w:type="spellStart"/>
      <w:r>
        <w:t>Streamlit</w:t>
      </w:r>
      <w:proofErr w:type="spellEnd"/>
      <w:r>
        <w:t>. The user will be able to input 13 different song attributes to generate a popularity prediction.</w:t>
      </w:r>
    </w:p>
    <w:p w14:paraId="45781464" w14:textId="7E3DC641" w:rsidR="005A59B4" w:rsidRPr="005A59B4" w:rsidRDefault="005A59B4" w:rsidP="00E87958">
      <w:pPr>
        <w:numPr>
          <w:ilvl w:val="1"/>
          <w:numId w:val="32"/>
        </w:numPr>
        <w:ind w:left="360"/>
      </w:pPr>
      <w:r w:rsidRPr="005A59B4">
        <w:t xml:space="preserve">Restricted Access </w:t>
      </w:r>
      <w:r w:rsidR="00E87958">
        <w:t xml:space="preserve">optionality </w:t>
      </w:r>
      <w:r w:rsidRPr="005A59B4">
        <w:t xml:space="preserve">– </w:t>
      </w:r>
      <w:r w:rsidR="00E87958">
        <w:t xml:space="preserve">when desired, access to the app can be restricted by only allowing access to people with certain </w:t>
      </w:r>
      <w:r w:rsidR="00C63EC4">
        <w:t xml:space="preserve">authorized </w:t>
      </w:r>
      <w:r w:rsidR="00E87958">
        <w:t xml:space="preserve">email addresses. The default app setting currently is to grant access </w:t>
      </w:r>
      <w:r w:rsidR="00C63EC4">
        <w:t xml:space="preserve">to anyone </w:t>
      </w:r>
      <w:r w:rsidR="00E87958">
        <w:t>that has the link to the web app</w:t>
      </w:r>
      <w:r w:rsidR="00C63EC4">
        <w:t>.</w:t>
      </w:r>
      <w:r w:rsidR="00E87958">
        <w:t xml:space="preserve"> </w:t>
      </w:r>
      <w:r w:rsidR="00C63EC4">
        <w:t>T</w:t>
      </w:r>
      <w:r w:rsidR="00E87958">
        <w:t xml:space="preserve">his </w:t>
      </w:r>
      <w:r w:rsidR="00C63EC4">
        <w:t>setting ca</w:t>
      </w:r>
      <w:r w:rsidR="00E87958">
        <w:t xml:space="preserve">n be </w:t>
      </w:r>
      <w:r w:rsidR="00C63EC4">
        <w:t>adjusted</w:t>
      </w:r>
      <w:r w:rsidR="00E87958">
        <w:t xml:space="preserve"> at any time.</w:t>
      </w:r>
    </w:p>
    <w:p w14:paraId="2F9A6341" w14:textId="77777777" w:rsidR="00641227" w:rsidRPr="00A36E7F" w:rsidRDefault="00641227" w:rsidP="00641227"/>
    <w:p w14:paraId="0EE0AF48" w14:textId="77777777" w:rsidR="000721FF" w:rsidRDefault="000721FF">
      <w:pPr>
        <w:rPr>
          <w:caps/>
          <w:spacing w:val="15"/>
          <w:sz w:val="26"/>
          <w:szCs w:val="26"/>
        </w:rPr>
      </w:pPr>
      <w:r>
        <w:br w:type="page"/>
      </w:r>
    </w:p>
    <w:p w14:paraId="192B8D57" w14:textId="1508D504" w:rsidR="00641227" w:rsidRPr="00EE5137" w:rsidRDefault="00641227" w:rsidP="00641227">
      <w:pPr>
        <w:pStyle w:val="Heading2"/>
        <w:rPr>
          <w:lang w:val="en-US"/>
        </w:rPr>
      </w:pPr>
      <w:r w:rsidRPr="00EE5137">
        <w:rPr>
          <w:lang w:val="en-US"/>
        </w:rPr>
        <w:lastRenderedPageBreak/>
        <w:t>Implementation plan</w:t>
      </w:r>
    </w:p>
    <w:p w14:paraId="2F5B4AEE" w14:textId="77777777" w:rsidR="00EE5137" w:rsidRPr="00DC5B24" w:rsidRDefault="00EE5137" w:rsidP="00EE5137">
      <w:r w:rsidRPr="00DC5B24">
        <w:t xml:space="preserve">The CRISP-DM Agile methodology </w:t>
      </w:r>
      <w:r>
        <w:t xml:space="preserve">and principles </w:t>
      </w:r>
      <w:r w:rsidRPr="00DC5B24">
        <w:t xml:space="preserve">will be applied to the implementation of this project. </w:t>
      </w:r>
      <w:r>
        <w:t>The codebase will be developed in sprints. That way the application can be improved incrementally as data understanding grows and backtracking is possible when necessary.</w:t>
      </w:r>
    </w:p>
    <w:p w14:paraId="5C566B18" w14:textId="77777777" w:rsidR="00EE5137" w:rsidRPr="00DC5B24" w:rsidRDefault="00EE5137" w:rsidP="00EE5137">
      <w:pPr>
        <w:numPr>
          <w:ilvl w:val="1"/>
          <w:numId w:val="30"/>
        </w:numPr>
        <w:ind w:left="360"/>
      </w:pPr>
      <w:r w:rsidRPr="00DC5B24">
        <w:rPr>
          <w:i/>
          <w:iCs/>
        </w:rPr>
        <w:t xml:space="preserve">Business Understanding: </w:t>
      </w:r>
      <w:r w:rsidRPr="00DC5B24">
        <w:t xml:space="preserve">In this phase, we must work towards an understanding among </w:t>
      </w:r>
      <w:r>
        <w:t>leadership</w:t>
      </w:r>
      <w:r w:rsidRPr="00DC5B24">
        <w:t xml:space="preserve">, </w:t>
      </w:r>
      <w:r>
        <w:t>executive staff</w:t>
      </w:r>
      <w:r w:rsidRPr="00DC5B24">
        <w:t xml:space="preserve">, and </w:t>
      </w:r>
      <w:r>
        <w:t xml:space="preserve">other managing staff </w:t>
      </w:r>
      <w:r w:rsidRPr="00DC5B24">
        <w:t xml:space="preserve">about why </w:t>
      </w:r>
      <w:r>
        <w:t>this project is needed</w:t>
      </w:r>
      <w:r w:rsidRPr="00DC5B24">
        <w:t xml:space="preserve">. </w:t>
      </w:r>
      <w:r>
        <w:t>Techniques and workflows that</w:t>
      </w:r>
      <w:r w:rsidRPr="00DC5B24">
        <w:t xml:space="preserve"> worked in the last century, don’t </w:t>
      </w:r>
      <w:r>
        <w:t>n</w:t>
      </w:r>
      <w:r w:rsidRPr="00DC5B24">
        <w:t>ecessarily work in this one</w:t>
      </w:r>
      <w:r>
        <w:t xml:space="preserve"> as well</w:t>
      </w:r>
      <w:r w:rsidRPr="00DC5B24">
        <w:t xml:space="preserve">. To </w:t>
      </w:r>
      <w:r>
        <w:t>adapt to the times and ensure g</w:t>
      </w:r>
      <w:r w:rsidRPr="00DC5B24">
        <w:t xml:space="preserve">rowth </w:t>
      </w:r>
      <w:r>
        <w:t xml:space="preserve">and sustainability </w:t>
      </w:r>
      <w:r w:rsidRPr="00DC5B24">
        <w:t xml:space="preserve">for the future, </w:t>
      </w:r>
      <w:r>
        <w:t>the company needs the help of ML-tools</w:t>
      </w:r>
      <w:r w:rsidRPr="00DC5B24">
        <w:t xml:space="preserve">. </w:t>
      </w:r>
    </w:p>
    <w:p w14:paraId="7A57615D" w14:textId="77777777" w:rsidR="00EE5137" w:rsidRPr="00DC5B24" w:rsidRDefault="00EE5137" w:rsidP="00EE5137">
      <w:pPr>
        <w:numPr>
          <w:ilvl w:val="1"/>
          <w:numId w:val="30"/>
        </w:numPr>
        <w:ind w:left="360"/>
      </w:pPr>
      <w:r w:rsidRPr="00DC5B24">
        <w:rPr>
          <w:i/>
          <w:iCs/>
        </w:rPr>
        <w:t xml:space="preserve">Data Understanding: </w:t>
      </w:r>
      <w:r w:rsidRPr="00DC5B24">
        <w:t>In this phase, we will collect, analyze</w:t>
      </w:r>
      <w:r>
        <w:t>, and visualize</w:t>
      </w:r>
      <w:r w:rsidRPr="00DC5B24">
        <w:t xml:space="preserve"> the data set </w:t>
      </w:r>
      <w:r>
        <w:t xml:space="preserve">using a </w:t>
      </w:r>
      <w:proofErr w:type="spellStart"/>
      <w:r>
        <w:t>Jupyter</w:t>
      </w:r>
      <w:proofErr w:type="spellEnd"/>
      <w:r>
        <w:t xml:space="preserve"> Notebook</w:t>
      </w:r>
      <w:r w:rsidRPr="00DC5B24">
        <w:t xml:space="preserve">. </w:t>
      </w:r>
      <w:r>
        <w:t xml:space="preserve">Visualizing the data will prove useful in understanding the data and </w:t>
      </w:r>
      <w:r w:rsidRPr="00DC5B24">
        <w:t>identify relationships</w:t>
      </w:r>
      <w:r>
        <w:t xml:space="preserve"> (if any)</w:t>
      </w:r>
      <w:r w:rsidRPr="00DC5B24">
        <w:t xml:space="preserve">. For example, is there a relationship between </w:t>
      </w:r>
      <w:r>
        <w:t>popularity</w:t>
      </w:r>
      <w:r w:rsidRPr="00DC5B24">
        <w:t xml:space="preserve"> and </w:t>
      </w:r>
      <w:r>
        <w:t>the level of positivity in a song</w:t>
      </w:r>
      <w:r w:rsidRPr="00DC5B24">
        <w:t xml:space="preserve">? Can we identify a relationship between the </w:t>
      </w:r>
      <w:r>
        <w:t>tempo of a song and its popularity</w:t>
      </w:r>
      <w:r w:rsidRPr="00DC5B24">
        <w:t xml:space="preserve">? </w:t>
      </w:r>
      <w:r>
        <w:t xml:space="preserve">To accomplish this, we will use </w:t>
      </w:r>
      <w:proofErr w:type="spellStart"/>
      <w:r>
        <w:t>barplots</w:t>
      </w:r>
      <w:proofErr w:type="spellEnd"/>
      <w:r>
        <w:t xml:space="preserve">, boxplots, scatterplots, etc. using the seaborn, </w:t>
      </w:r>
      <w:proofErr w:type="spellStart"/>
      <w:r>
        <w:t>plotly</w:t>
      </w:r>
      <w:proofErr w:type="spellEnd"/>
      <w:r>
        <w:t xml:space="preserve">, and matplotlib libraries. </w:t>
      </w:r>
    </w:p>
    <w:p w14:paraId="5A749F9C" w14:textId="77777777" w:rsidR="00EE5137" w:rsidRDefault="00EE5137" w:rsidP="00EE5137">
      <w:pPr>
        <w:numPr>
          <w:ilvl w:val="1"/>
          <w:numId w:val="30"/>
        </w:numPr>
        <w:ind w:left="360"/>
      </w:pPr>
      <w:r w:rsidRPr="00DC5B24">
        <w:rPr>
          <w:i/>
          <w:iCs/>
        </w:rPr>
        <w:t xml:space="preserve">Data Preparation: </w:t>
      </w:r>
      <w:r w:rsidRPr="00DC5B24">
        <w:t xml:space="preserve">In this phase, we prepare the final data set for modeling. This will be done by selecting the data we want and cleaning it from data that we don’t want. We are </w:t>
      </w:r>
      <w:r>
        <w:t>solely zooming in on 13 song attributes, namely:</w:t>
      </w:r>
      <w:r w:rsidRPr="00DC5B24">
        <w:t xml:space="preserve"> </w:t>
      </w:r>
      <w:proofErr w:type="spellStart"/>
      <w:r>
        <w:t>acousticness</w:t>
      </w:r>
      <w:proofErr w:type="spellEnd"/>
      <w:r>
        <w:t xml:space="preserve">, danceability, duration (in </w:t>
      </w:r>
      <w:proofErr w:type="spellStart"/>
      <w:r>
        <w:t>ms</w:t>
      </w:r>
      <w:proofErr w:type="spellEnd"/>
      <w:r>
        <w:t xml:space="preserve">), energy, </w:t>
      </w:r>
      <w:proofErr w:type="spellStart"/>
      <w:r>
        <w:t>instrumentalness</w:t>
      </w:r>
      <w:proofErr w:type="spellEnd"/>
      <w:r>
        <w:t xml:space="preserve">, key, mode, liveness, loudness, </w:t>
      </w:r>
      <w:proofErr w:type="spellStart"/>
      <w:r>
        <w:t>speechiness</w:t>
      </w:r>
      <w:proofErr w:type="spellEnd"/>
      <w:r>
        <w:t>, tempo, time signature, and valence. Even though one can argue an artist name can boost popularity of a song, external factors like that are outside the scope of this project</w:t>
      </w:r>
      <w:r w:rsidRPr="00DC5B24">
        <w:t xml:space="preserve">. </w:t>
      </w:r>
    </w:p>
    <w:p w14:paraId="286BE069" w14:textId="77777777" w:rsidR="00EE5137" w:rsidRDefault="00EE5137" w:rsidP="00EE5137">
      <w:pPr>
        <w:numPr>
          <w:ilvl w:val="1"/>
          <w:numId w:val="30"/>
        </w:numPr>
        <w:ind w:left="360"/>
      </w:pPr>
      <w:r w:rsidRPr="00DC5B24">
        <w:rPr>
          <w:i/>
          <w:iCs/>
        </w:rPr>
        <w:t xml:space="preserve">Modeling: </w:t>
      </w:r>
      <w:r w:rsidRPr="00DC5B24">
        <w:t xml:space="preserve">In this phase, we will build and assess </w:t>
      </w:r>
      <w:r>
        <w:t>several</w:t>
      </w:r>
      <w:r w:rsidRPr="00DC5B24">
        <w:t xml:space="preserve"> </w:t>
      </w:r>
      <w:r>
        <w:t xml:space="preserve">classification </w:t>
      </w:r>
      <w:r w:rsidRPr="00DC5B24">
        <w:t>model</w:t>
      </w:r>
      <w:r>
        <w:t>s</w:t>
      </w:r>
      <w:r w:rsidRPr="00DC5B24">
        <w:t xml:space="preserve"> </w:t>
      </w:r>
      <w:r>
        <w:t xml:space="preserve">(like Logistic Regression, Random Forest Classifier, and boosting models like </w:t>
      </w:r>
      <w:proofErr w:type="spellStart"/>
      <w:r>
        <w:t>Adaboost</w:t>
      </w:r>
      <w:proofErr w:type="spellEnd"/>
      <w:r>
        <w:t xml:space="preserve">) </w:t>
      </w:r>
      <w:r w:rsidRPr="00DC5B24">
        <w:t xml:space="preserve">that will help us achieve the </w:t>
      </w:r>
      <w:r>
        <w:t>application</w:t>
      </w:r>
      <w:r w:rsidRPr="00DC5B24">
        <w:t xml:space="preserve">’s goals. </w:t>
      </w:r>
      <w:r>
        <w:t>All models are examples of supervised learning. We will split the dataset 80/20; 80% of the dataset will be used for training the model and 20% will be used for testing.</w:t>
      </w:r>
      <w:r w:rsidRPr="00DC5B24">
        <w:t xml:space="preserve"> </w:t>
      </w:r>
    </w:p>
    <w:p w14:paraId="5C53F53A" w14:textId="77777777" w:rsidR="00EE5137" w:rsidRDefault="00EE5137" w:rsidP="00EE5137">
      <w:pPr>
        <w:numPr>
          <w:ilvl w:val="1"/>
          <w:numId w:val="30"/>
        </w:numPr>
        <w:ind w:left="360"/>
      </w:pPr>
      <w:r w:rsidRPr="00DC5B24">
        <w:rPr>
          <w:i/>
          <w:iCs/>
        </w:rPr>
        <w:t xml:space="preserve">Evaluation: </w:t>
      </w:r>
      <w:r w:rsidRPr="00DC5B24">
        <w:t xml:space="preserve">In this phase, we will </w:t>
      </w:r>
      <w:r>
        <w:t xml:space="preserve">compare models and </w:t>
      </w:r>
      <w:r w:rsidRPr="00DC5B24">
        <w:t xml:space="preserve">determine </w:t>
      </w:r>
      <w:r>
        <w:t>which one performed the most desirable by looking closely at the confusion matrices and accuracy reports. Then we will decide if the chosen model is ready</w:t>
      </w:r>
      <w:r w:rsidRPr="00DC5B24">
        <w:t xml:space="preserve"> </w:t>
      </w:r>
      <w:r>
        <w:t xml:space="preserve">for </w:t>
      </w:r>
      <w:r w:rsidRPr="00DC5B24">
        <w:t>deployment</w:t>
      </w:r>
      <w:r>
        <w:t>. Perhaps</w:t>
      </w:r>
      <w:r w:rsidRPr="00DC5B24">
        <w:t xml:space="preserve"> another iteration </w:t>
      </w:r>
      <w:r>
        <w:t xml:space="preserve">is needed </w:t>
      </w:r>
      <w:r w:rsidRPr="00DC5B24">
        <w:t>to improve it</w:t>
      </w:r>
      <w:r>
        <w:t xml:space="preserve">. These improvements can be achieved by doing better data resampling, more feature engineering, trying </w:t>
      </w:r>
      <w:r>
        <w:lastRenderedPageBreak/>
        <w:t>different encoding techniques, or doing more transformations such as log transformation.</w:t>
      </w:r>
    </w:p>
    <w:p w14:paraId="2E554311" w14:textId="6BACB977" w:rsidR="00641227" w:rsidRPr="00EE5137" w:rsidRDefault="00EE5137" w:rsidP="00EE5137">
      <w:pPr>
        <w:numPr>
          <w:ilvl w:val="1"/>
          <w:numId w:val="30"/>
        </w:numPr>
        <w:ind w:left="360"/>
      </w:pPr>
      <w:r w:rsidRPr="00DC5B24">
        <w:rPr>
          <w:i/>
          <w:iCs/>
        </w:rPr>
        <w:t xml:space="preserve">Deployment: </w:t>
      </w:r>
      <w:r w:rsidRPr="00DC5B24">
        <w:t xml:space="preserve">If all previous phases have been completed to satisfaction, we will be ready for deployment. </w:t>
      </w:r>
      <w:r>
        <w:t xml:space="preserve">The application will be deployed using </w:t>
      </w:r>
      <w:proofErr w:type="spellStart"/>
      <w:r>
        <w:t>Streamlit</w:t>
      </w:r>
      <w:proofErr w:type="spellEnd"/>
      <w:r>
        <w:t>, making it available in a web browser to all authorized employees anywhere in the world. Feedback will be collected to improve the current working version and ideas will be collected to identify future projects for improvement that build on this one.</w:t>
      </w:r>
    </w:p>
    <w:p w14:paraId="0685F2E9" w14:textId="5BC47709" w:rsidR="00641227" w:rsidRPr="00EE5137" w:rsidRDefault="00641227" w:rsidP="00641227"/>
    <w:p w14:paraId="1B177C6C" w14:textId="0AE506D3" w:rsidR="00641227" w:rsidRPr="00EE5137" w:rsidRDefault="00641227" w:rsidP="00641227">
      <w:pPr>
        <w:pStyle w:val="Heading2"/>
        <w:rPr>
          <w:lang w:val="en-US"/>
        </w:rPr>
      </w:pPr>
      <w:r w:rsidRPr="00EE5137">
        <w:rPr>
          <w:lang w:val="en-US"/>
        </w:rPr>
        <w:t>Evaluation plan</w:t>
      </w:r>
    </w:p>
    <w:p w14:paraId="4A6E30D0" w14:textId="72B1A3F0" w:rsidR="00D60779" w:rsidRPr="00D60779" w:rsidRDefault="00D60779" w:rsidP="00D60779">
      <w:r>
        <w:t>Model accuracy validation and verification is done through ML accuracy reports and by using confusion matrices</w:t>
      </w:r>
      <w:r w:rsidRPr="00D60779">
        <w:t xml:space="preserve">. </w:t>
      </w:r>
      <w:r>
        <w:t xml:space="preserve">Throughout the development process, the </w:t>
      </w:r>
      <w:proofErr w:type="spellStart"/>
      <w:r>
        <w:t>Jupyter</w:t>
      </w:r>
      <w:proofErr w:type="spellEnd"/>
      <w:r>
        <w:t xml:space="preserve"> Notebook and web application will be subject to continuous testing and evaluation, enforced by the Agile development process, which allows us to resolve issues and course correct quickly when issues are discovered</w:t>
      </w:r>
      <w:r w:rsidRPr="00D60779">
        <w:t xml:space="preserve">. </w:t>
      </w:r>
    </w:p>
    <w:p w14:paraId="1443D3CF" w14:textId="092171E3" w:rsidR="00641227" w:rsidRPr="00EE5137" w:rsidRDefault="00641227" w:rsidP="00641227"/>
    <w:p w14:paraId="631AC217" w14:textId="0844E0E2" w:rsidR="00641227" w:rsidRPr="00D60779" w:rsidRDefault="00641227" w:rsidP="00641227">
      <w:pPr>
        <w:pStyle w:val="Heading2"/>
        <w:rPr>
          <w:lang w:val="en-US"/>
        </w:rPr>
      </w:pPr>
      <w:r w:rsidRPr="00D60779">
        <w:rPr>
          <w:lang w:val="en-US"/>
        </w:rPr>
        <w:t>Resources and Costs</w:t>
      </w:r>
    </w:p>
    <w:p w14:paraId="5573EF67" w14:textId="4B291A01" w:rsidR="00641227" w:rsidRDefault="00D60779" w:rsidP="00D60779">
      <w:pPr>
        <w:pStyle w:val="Heading3"/>
      </w:pPr>
      <w:r w:rsidRPr="00D60779">
        <w:t>Programming En</w:t>
      </w:r>
      <w:r>
        <w:t>vironment</w:t>
      </w:r>
    </w:p>
    <w:p w14:paraId="02D7695D" w14:textId="19117529" w:rsidR="00D60779" w:rsidRDefault="00D60779" w:rsidP="00D60779">
      <w:r>
        <w:t>The tools and environment needed for this project are:</w:t>
      </w:r>
    </w:p>
    <w:p w14:paraId="4DC8722C" w14:textId="2FE30B71" w:rsidR="00D60779" w:rsidRDefault="00D60779" w:rsidP="00D60779">
      <w:pPr>
        <w:pStyle w:val="ListParagraph"/>
        <w:numPr>
          <w:ilvl w:val="0"/>
          <w:numId w:val="40"/>
        </w:numPr>
      </w:pPr>
      <w:r>
        <w:t xml:space="preserve">Any computer or device able to run a web browser </w:t>
      </w:r>
      <w:proofErr w:type="gramStart"/>
      <w:r>
        <w:t>in order to</w:t>
      </w:r>
      <w:proofErr w:type="gramEnd"/>
      <w:r>
        <w:t xml:space="preserve"> use the web application.</w:t>
      </w:r>
    </w:p>
    <w:p w14:paraId="343AB36F" w14:textId="7C6DF17E" w:rsidR="00D60779" w:rsidRDefault="00BA7EDC" w:rsidP="00D60779">
      <w:pPr>
        <w:pStyle w:val="ListParagraph"/>
        <w:numPr>
          <w:ilvl w:val="0"/>
          <w:numId w:val="40"/>
        </w:numPr>
      </w:pPr>
      <w:proofErr w:type="spellStart"/>
      <w:r>
        <w:t>Jupyter</w:t>
      </w:r>
      <w:proofErr w:type="spellEnd"/>
      <w:r>
        <w:t xml:space="preserve"> Notebook (including software like Anaconda)</w:t>
      </w:r>
    </w:p>
    <w:p w14:paraId="20D67712" w14:textId="1FC8E591" w:rsidR="00BA7EDC" w:rsidRDefault="00BA7EDC" w:rsidP="00D60779">
      <w:pPr>
        <w:pStyle w:val="ListParagraph"/>
        <w:numPr>
          <w:ilvl w:val="0"/>
          <w:numId w:val="40"/>
        </w:numPr>
      </w:pPr>
      <w:r>
        <w:t>Python (version 3.9 at minimum), including all required libraries (</w:t>
      </w:r>
      <w:proofErr w:type="spellStart"/>
      <w:r>
        <w:t>Numpy</w:t>
      </w:r>
      <w:proofErr w:type="spellEnd"/>
      <w:r>
        <w:t xml:space="preserve">, Pandas, Seaborn, Matplotlib, </w:t>
      </w:r>
      <w:proofErr w:type="spellStart"/>
      <w:r>
        <w:t>ipywidgets</w:t>
      </w:r>
      <w:proofErr w:type="spellEnd"/>
      <w:r>
        <w:t xml:space="preserve">, pickle, </w:t>
      </w:r>
      <w:proofErr w:type="spellStart"/>
      <w:r>
        <w:t>imblearn</w:t>
      </w:r>
      <w:proofErr w:type="spellEnd"/>
      <w:r>
        <w:t>, and sci-kit learn)</w:t>
      </w:r>
    </w:p>
    <w:p w14:paraId="012C6248" w14:textId="44471DD9" w:rsidR="00BA7EDC" w:rsidRDefault="00BA7EDC" w:rsidP="00D60779">
      <w:pPr>
        <w:pStyle w:val="ListParagraph"/>
        <w:numPr>
          <w:ilvl w:val="0"/>
          <w:numId w:val="40"/>
        </w:numPr>
      </w:pPr>
      <w:r>
        <w:t>Git version control</w:t>
      </w:r>
    </w:p>
    <w:p w14:paraId="7750E26C" w14:textId="77777777" w:rsidR="00BA7EDC" w:rsidRDefault="00BA7EDC" w:rsidP="00BA7EDC">
      <w:pPr>
        <w:pStyle w:val="ListParagraph"/>
      </w:pPr>
    </w:p>
    <w:p w14:paraId="04A4CC9C" w14:textId="450D4109" w:rsidR="00D60779" w:rsidRDefault="00D60779" w:rsidP="00D60779">
      <w:pPr>
        <w:pStyle w:val="Heading3"/>
      </w:pPr>
      <w:r>
        <w:t>Environment costs</w:t>
      </w:r>
    </w:p>
    <w:tbl>
      <w:tblPr>
        <w:tblStyle w:val="GridTable3"/>
        <w:tblW w:w="0" w:type="auto"/>
        <w:tblInd w:w="5" w:type="dxa"/>
        <w:tblLook w:val="04A0" w:firstRow="1" w:lastRow="0" w:firstColumn="1" w:lastColumn="0" w:noHBand="0" w:noVBand="1"/>
      </w:tblPr>
      <w:tblGrid>
        <w:gridCol w:w="3240"/>
        <w:gridCol w:w="2695"/>
      </w:tblGrid>
      <w:tr w:rsidR="00BA7EDC" w:rsidRPr="008326BF" w14:paraId="3867398A" w14:textId="77777777" w:rsidTr="00BA7E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681F0DC3" w14:textId="2DCFA441" w:rsidR="00BA7EDC" w:rsidRPr="00845C64" w:rsidRDefault="00BA7EDC" w:rsidP="005900C1">
            <w:pPr>
              <w:rPr>
                <w:i w:val="0"/>
                <w:iCs w:val="0"/>
              </w:rPr>
            </w:pPr>
            <w:r>
              <w:rPr>
                <w:i w:val="0"/>
                <w:iCs w:val="0"/>
              </w:rPr>
              <w:t>Resource</w:t>
            </w:r>
          </w:p>
        </w:tc>
        <w:tc>
          <w:tcPr>
            <w:tcW w:w="2695" w:type="dxa"/>
          </w:tcPr>
          <w:p w14:paraId="0A5FEA8E" w14:textId="4D777A93" w:rsidR="00BA7EDC" w:rsidRPr="008326BF" w:rsidRDefault="00BA7EDC" w:rsidP="005900C1">
            <w:pPr>
              <w:cnfStyle w:val="100000000000" w:firstRow="1" w:lastRow="0" w:firstColumn="0" w:lastColumn="0" w:oddVBand="0" w:evenVBand="0" w:oddHBand="0" w:evenHBand="0" w:firstRowFirstColumn="0" w:firstRowLastColumn="0" w:lastRowFirstColumn="0" w:lastRowLastColumn="0"/>
            </w:pPr>
            <w:r>
              <w:t>Cost</w:t>
            </w:r>
          </w:p>
        </w:tc>
      </w:tr>
      <w:tr w:rsidR="00BA7EDC" w:rsidRPr="008326BF" w14:paraId="3BB43536" w14:textId="77777777" w:rsidTr="00BA7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6B1735C7" w14:textId="69B10D75" w:rsidR="00BA7EDC" w:rsidRPr="00845C64" w:rsidRDefault="00BA7EDC" w:rsidP="005900C1">
            <w:pPr>
              <w:rPr>
                <w:i w:val="0"/>
                <w:iCs w:val="0"/>
              </w:rPr>
            </w:pPr>
            <w:r>
              <w:rPr>
                <w:i w:val="0"/>
                <w:iCs w:val="0"/>
              </w:rPr>
              <w:t>2 additional PC’s for newly hired developers</w:t>
            </w:r>
          </w:p>
        </w:tc>
        <w:tc>
          <w:tcPr>
            <w:tcW w:w="2695" w:type="dxa"/>
          </w:tcPr>
          <w:p w14:paraId="7476FA8B" w14:textId="626E16C2" w:rsidR="00BA7EDC" w:rsidRPr="008326BF" w:rsidRDefault="00BA7EDC" w:rsidP="005900C1">
            <w:pPr>
              <w:jc w:val="right"/>
              <w:cnfStyle w:val="000000100000" w:firstRow="0" w:lastRow="0" w:firstColumn="0" w:lastColumn="0" w:oddVBand="0" w:evenVBand="0" w:oddHBand="1" w:evenHBand="0" w:firstRowFirstColumn="0" w:firstRowLastColumn="0" w:lastRowFirstColumn="0" w:lastRowLastColumn="0"/>
            </w:pPr>
            <w:r>
              <w:t>$1</w:t>
            </w:r>
            <w:r>
              <w:t>,</w:t>
            </w:r>
            <w:r>
              <w:t>00</w:t>
            </w:r>
            <w:r>
              <w:t>0</w:t>
            </w:r>
          </w:p>
        </w:tc>
      </w:tr>
      <w:tr w:rsidR="00BA7EDC" w:rsidRPr="008326BF" w14:paraId="2DE55E9F" w14:textId="77777777" w:rsidTr="00BA7EDC">
        <w:tc>
          <w:tcPr>
            <w:cnfStyle w:val="001000000000" w:firstRow="0" w:lastRow="0" w:firstColumn="1" w:lastColumn="0" w:oddVBand="0" w:evenVBand="0" w:oddHBand="0" w:evenHBand="0" w:firstRowFirstColumn="0" w:firstRowLastColumn="0" w:lastRowFirstColumn="0" w:lastRowLastColumn="0"/>
            <w:tcW w:w="3240" w:type="dxa"/>
          </w:tcPr>
          <w:p w14:paraId="0B6A36CE" w14:textId="41E473BA" w:rsidR="00BA7EDC" w:rsidRPr="00845C64" w:rsidRDefault="00BA7EDC" w:rsidP="005900C1">
            <w:pPr>
              <w:rPr>
                <w:i w:val="0"/>
                <w:iCs w:val="0"/>
              </w:rPr>
            </w:pPr>
            <w:r>
              <w:t>TOTAL:</w:t>
            </w:r>
          </w:p>
        </w:tc>
        <w:tc>
          <w:tcPr>
            <w:tcW w:w="2695" w:type="dxa"/>
          </w:tcPr>
          <w:p w14:paraId="04C53CAE" w14:textId="746BB0E4" w:rsidR="00BA7EDC" w:rsidRPr="008326BF" w:rsidRDefault="00BA7EDC" w:rsidP="005900C1">
            <w:pPr>
              <w:jc w:val="right"/>
              <w:cnfStyle w:val="000000000000" w:firstRow="0" w:lastRow="0" w:firstColumn="0" w:lastColumn="0" w:oddVBand="0" w:evenVBand="0" w:oddHBand="0" w:evenHBand="0" w:firstRowFirstColumn="0" w:firstRowLastColumn="0" w:lastRowFirstColumn="0" w:lastRowLastColumn="0"/>
            </w:pPr>
            <w:r>
              <w:t>$</w:t>
            </w:r>
            <w:r>
              <w:t>1</w:t>
            </w:r>
            <w:r>
              <w:t>,000</w:t>
            </w:r>
          </w:p>
        </w:tc>
      </w:tr>
    </w:tbl>
    <w:p w14:paraId="1600DDA6" w14:textId="5885F8EC" w:rsidR="00D60779" w:rsidRPr="00D60779" w:rsidRDefault="00D60779" w:rsidP="00D60779">
      <w:pPr>
        <w:pStyle w:val="Heading3"/>
      </w:pPr>
      <w:r>
        <w:lastRenderedPageBreak/>
        <w:t>Human Resource Requirements</w:t>
      </w:r>
    </w:p>
    <w:tbl>
      <w:tblPr>
        <w:tblStyle w:val="GridTable3"/>
        <w:tblW w:w="0" w:type="auto"/>
        <w:tblLook w:val="04A0" w:firstRow="1" w:lastRow="0" w:firstColumn="1" w:lastColumn="0" w:noHBand="0" w:noVBand="1"/>
      </w:tblPr>
      <w:tblGrid>
        <w:gridCol w:w="3240"/>
        <w:gridCol w:w="2250"/>
        <w:gridCol w:w="1980"/>
        <w:gridCol w:w="2082"/>
      </w:tblGrid>
      <w:tr w:rsidR="00BA7EDC" w:rsidRPr="008326BF" w14:paraId="04125DF2" w14:textId="77777777" w:rsidTr="005900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8C24178" w14:textId="77777777" w:rsidR="00BA7EDC" w:rsidRPr="00845C64" w:rsidRDefault="00BA7EDC" w:rsidP="005900C1">
            <w:pPr>
              <w:rPr>
                <w:i w:val="0"/>
                <w:iCs w:val="0"/>
              </w:rPr>
            </w:pPr>
            <w:r w:rsidRPr="00845C64">
              <w:rPr>
                <w:i w:val="0"/>
                <w:iCs w:val="0"/>
              </w:rPr>
              <w:t>Service</w:t>
            </w:r>
          </w:p>
        </w:tc>
        <w:tc>
          <w:tcPr>
            <w:tcW w:w="2250" w:type="dxa"/>
          </w:tcPr>
          <w:p w14:paraId="3F5671C2" w14:textId="77777777" w:rsidR="00BA7EDC" w:rsidRPr="008326BF" w:rsidRDefault="00BA7EDC" w:rsidP="005900C1">
            <w:pPr>
              <w:cnfStyle w:val="100000000000" w:firstRow="1" w:lastRow="0" w:firstColumn="0" w:lastColumn="0" w:oddVBand="0" w:evenVBand="0" w:oddHBand="0" w:evenHBand="0" w:firstRowFirstColumn="0" w:firstRowLastColumn="0" w:lastRowFirstColumn="0" w:lastRowLastColumn="0"/>
            </w:pPr>
            <w:r>
              <w:t>Cost/hour</w:t>
            </w:r>
          </w:p>
        </w:tc>
        <w:tc>
          <w:tcPr>
            <w:tcW w:w="1980" w:type="dxa"/>
          </w:tcPr>
          <w:p w14:paraId="7256FF28" w14:textId="77777777" w:rsidR="00BA7EDC" w:rsidRPr="008326BF" w:rsidRDefault="00BA7EDC" w:rsidP="005900C1">
            <w:pPr>
              <w:cnfStyle w:val="100000000000" w:firstRow="1" w:lastRow="0" w:firstColumn="0" w:lastColumn="0" w:oddVBand="0" w:evenVBand="0" w:oddHBand="0" w:evenHBand="0" w:firstRowFirstColumn="0" w:firstRowLastColumn="0" w:lastRowFirstColumn="0" w:lastRowLastColumn="0"/>
            </w:pPr>
            <w:r>
              <w:t>Total hours</w:t>
            </w:r>
          </w:p>
        </w:tc>
        <w:tc>
          <w:tcPr>
            <w:tcW w:w="2082" w:type="dxa"/>
          </w:tcPr>
          <w:p w14:paraId="0E87A003" w14:textId="77777777" w:rsidR="00BA7EDC" w:rsidRPr="008326BF" w:rsidRDefault="00BA7EDC" w:rsidP="005900C1">
            <w:pPr>
              <w:cnfStyle w:val="100000000000" w:firstRow="1" w:lastRow="0" w:firstColumn="0" w:lastColumn="0" w:oddVBand="0" w:evenVBand="0" w:oddHBand="0" w:evenHBand="0" w:firstRowFirstColumn="0" w:firstRowLastColumn="0" w:lastRowFirstColumn="0" w:lastRowLastColumn="0"/>
            </w:pPr>
            <w:r>
              <w:t>Total cost</w:t>
            </w:r>
          </w:p>
        </w:tc>
      </w:tr>
      <w:tr w:rsidR="00BA7EDC" w:rsidRPr="008326BF" w14:paraId="1249500E" w14:textId="77777777" w:rsidTr="00590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4FAAD1FF" w14:textId="77777777" w:rsidR="00BA7EDC" w:rsidRPr="00845C64" w:rsidRDefault="00BA7EDC" w:rsidP="005900C1">
            <w:pPr>
              <w:rPr>
                <w:i w:val="0"/>
                <w:iCs w:val="0"/>
              </w:rPr>
            </w:pPr>
            <w:r w:rsidRPr="00845C64">
              <w:rPr>
                <w:i w:val="0"/>
                <w:iCs w:val="0"/>
              </w:rPr>
              <w:t>Planning and Design</w:t>
            </w:r>
          </w:p>
        </w:tc>
        <w:tc>
          <w:tcPr>
            <w:tcW w:w="2250" w:type="dxa"/>
          </w:tcPr>
          <w:p w14:paraId="67470F9B" w14:textId="77777777" w:rsidR="00BA7EDC" w:rsidRPr="008326BF" w:rsidRDefault="00BA7EDC" w:rsidP="005900C1">
            <w:pPr>
              <w:jc w:val="right"/>
              <w:cnfStyle w:val="000000100000" w:firstRow="0" w:lastRow="0" w:firstColumn="0" w:lastColumn="0" w:oddVBand="0" w:evenVBand="0" w:oddHBand="1" w:evenHBand="0" w:firstRowFirstColumn="0" w:firstRowLastColumn="0" w:lastRowFirstColumn="0" w:lastRowLastColumn="0"/>
            </w:pPr>
            <w:r>
              <w:t>$100</w:t>
            </w:r>
          </w:p>
        </w:tc>
        <w:tc>
          <w:tcPr>
            <w:tcW w:w="1980" w:type="dxa"/>
          </w:tcPr>
          <w:p w14:paraId="2C2EA3B2" w14:textId="77777777" w:rsidR="00BA7EDC" w:rsidRPr="008326BF" w:rsidRDefault="00BA7EDC" w:rsidP="005900C1">
            <w:pPr>
              <w:jc w:val="right"/>
              <w:cnfStyle w:val="000000100000" w:firstRow="0" w:lastRow="0" w:firstColumn="0" w:lastColumn="0" w:oddVBand="0" w:evenVBand="0" w:oddHBand="1" w:evenHBand="0" w:firstRowFirstColumn="0" w:firstRowLastColumn="0" w:lastRowFirstColumn="0" w:lastRowLastColumn="0"/>
            </w:pPr>
            <w:r>
              <w:t>30</w:t>
            </w:r>
          </w:p>
        </w:tc>
        <w:tc>
          <w:tcPr>
            <w:tcW w:w="2082" w:type="dxa"/>
          </w:tcPr>
          <w:p w14:paraId="144ABD35" w14:textId="77777777" w:rsidR="00BA7EDC" w:rsidRPr="008326BF" w:rsidRDefault="00BA7EDC" w:rsidP="005900C1">
            <w:pPr>
              <w:jc w:val="right"/>
              <w:cnfStyle w:val="000000100000" w:firstRow="0" w:lastRow="0" w:firstColumn="0" w:lastColumn="0" w:oddVBand="0" w:evenVBand="0" w:oddHBand="1" w:evenHBand="0" w:firstRowFirstColumn="0" w:firstRowLastColumn="0" w:lastRowFirstColumn="0" w:lastRowLastColumn="0"/>
            </w:pPr>
            <w:r>
              <w:t>$3,000</w:t>
            </w:r>
          </w:p>
        </w:tc>
      </w:tr>
      <w:tr w:rsidR="00BA7EDC" w:rsidRPr="008326BF" w14:paraId="34CA593A" w14:textId="77777777" w:rsidTr="005900C1">
        <w:tc>
          <w:tcPr>
            <w:cnfStyle w:val="001000000000" w:firstRow="0" w:lastRow="0" w:firstColumn="1" w:lastColumn="0" w:oddVBand="0" w:evenVBand="0" w:oddHBand="0" w:evenHBand="0" w:firstRowFirstColumn="0" w:firstRowLastColumn="0" w:lastRowFirstColumn="0" w:lastRowLastColumn="0"/>
            <w:tcW w:w="3240" w:type="dxa"/>
          </w:tcPr>
          <w:p w14:paraId="2190EC99" w14:textId="77777777" w:rsidR="00BA7EDC" w:rsidRPr="00845C64" w:rsidRDefault="00BA7EDC" w:rsidP="005900C1">
            <w:pPr>
              <w:rPr>
                <w:i w:val="0"/>
                <w:iCs w:val="0"/>
              </w:rPr>
            </w:pPr>
            <w:r w:rsidRPr="00845C64">
              <w:rPr>
                <w:i w:val="0"/>
                <w:iCs w:val="0"/>
              </w:rPr>
              <w:t>Development</w:t>
            </w:r>
          </w:p>
        </w:tc>
        <w:tc>
          <w:tcPr>
            <w:tcW w:w="2250" w:type="dxa"/>
          </w:tcPr>
          <w:p w14:paraId="4FD1764F" w14:textId="77777777" w:rsidR="00BA7EDC" w:rsidRPr="008326BF" w:rsidRDefault="00BA7EDC" w:rsidP="005900C1">
            <w:pPr>
              <w:jc w:val="right"/>
              <w:cnfStyle w:val="000000000000" w:firstRow="0" w:lastRow="0" w:firstColumn="0" w:lastColumn="0" w:oddVBand="0" w:evenVBand="0" w:oddHBand="0" w:evenHBand="0" w:firstRowFirstColumn="0" w:firstRowLastColumn="0" w:lastRowFirstColumn="0" w:lastRowLastColumn="0"/>
            </w:pPr>
            <w:r>
              <w:t>$200</w:t>
            </w:r>
          </w:p>
        </w:tc>
        <w:tc>
          <w:tcPr>
            <w:tcW w:w="1980" w:type="dxa"/>
          </w:tcPr>
          <w:p w14:paraId="31B48E8A" w14:textId="77777777" w:rsidR="00BA7EDC" w:rsidRPr="008326BF" w:rsidRDefault="00BA7EDC" w:rsidP="005900C1">
            <w:pPr>
              <w:jc w:val="right"/>
              <w:cnfStyle w:val="000000000000" w:firstRow="0" w:lastRow="0" w:firstColumn="0" w:lastColumn="0" w:oddVBand="0" w:evenVBand="0" w:oddHBand="0" w:evenHBand="0" w:firstRowFirstColumn="0" w:firstRowLastColumn="0" w:lastRowFirstColumn="0" w:lastRowLastColumn="0"/>
            </w:pPr>
            <w:r>
              <w:t>40</w:t>
            </w:r>
          </w:p>
        </w:tc>
        <w:tc>
          <w:tcPr>
            <w:tcW w:w="2082" w:type="dxa"/>
          </w:tcPr>
          <w:p w14:paraId="76CD15CD" w14:textId="77777777" w:rsidR="00BA7EDC" w:rsidRPr="008326BF" w:rsidRDefault="00BA7EDC" w:rsidP="005900C1">
            <w:pPr>
              <w:jc w:val="right"/>
              <w:cnfStyle w:val="000000000000" w:firstRow="0" w:lastRow="0" w:firstColumn="0" w:lastColumn="0" w:oddVBand="0" w:evenVBand="0" w:oddHBand="0" w:evenHBand="0" w:firstRowFirstColumn="0" w:firstRowLastColumn="0" w:lastRowFirstColumn="0" w:lastRowLastColumn="0"/>
            </w:pPr>
            <w:r>
              <w:t>$8,000</w:t>
            </w:r>
          </w:p>
        </w:tc>
      </w:tr>
      <w:tr w:rsidR="00BA7EDC" w:rsidRPr="008326BF" w14:paraId="0B5D4C19" w14:textId="77777777" w:rsidTr="00590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51CDD45F" w14:textId="77777777" w:rsidR="00BA7EDC" w:rsidRPr="00845C64" w:rsidRDefault="00BA7EDC" w:rsidP="005900C1">
            <w:pPr>
              <w:rPr>
                <w:i w:val="0"/>
                <w:iCs w:val="0"/>
              </w:rPr>
            </w:pPr>
            <w:r w:rsidRPr="00845C64">
              <w:rPr>
                <w:i w:val="0"/>
                <w:iCs w:val="0"/>
              </w:rPr>
              <w:t>Documentation</w:t>
            </w:r>
          </w:p>
        </w:tc>
        <w:tc>
          <w:tcPr>
            <w:tcW w:w="2250" w:type="dxa"/>
          </w:tcPr>
          <w:p w14:paraId="6059133B" w14:textId="77777777" w:rsidR="00BA7EDC" w:rsidRPr="008326BF" w:rsidRDefault="00BA7EDC" w:rsidP="005900C1">
            <w:pPr>
              <w:jc w:val="right"/>
              <w:cnfStyle w:val="000000100000" w:firstRow="0" w:lastRow="0" w:firstColumn="0" w:lastColumn="0" w:oddVBand="0" w:evenVBand="0" w:oddHBand="1" w:evenHBand="0" w:firstRowFirstColumn="0" w:firstRowLastColumn="0" w:lastRowFirstColumn="0" w:lastRowLastColumn="0"/>
            </w:pPr>
            <w:r>
              <w:t>$150</w:t>
            </w:r>
          </w:p>
        </w:tc>
        <w:tc>
          <w:tcPr>
            <w:tcW w:w="1980" w:type="dxa"/>
          </w:tcPr>
          <w:p w14:paraId="5443ACA7" w14:textId="77777777" w:rsidR="00BA7EDC" w:rsidRPr="008326BF" w:rsidRDefault="00BA7EDC" w:rsidP="005900C1">
            <w:pPr>
              <w:jc w:val="right"/>
              <w:cnfStyle w:val="000000100000" w:firstRow="0" w:lastRow="0" w:firstColumn="0" w:lastColumn="0" w:oddVBand="0" w:evenVBand="0" w:oddHBand="1" w:evenHBand="0" w:firstRowFirstColumn="0" w:firstRowLastColumn="0" w:lastRowFirstColumn="0" w:lastRowLastColumn="0"/>
            </w:pPr>
            <w:r>
              <w:t>30</w:t>
            </w:r>
          </w:p>
        </w:tc>
        <w:tc>
          <w:tcPr>
            <w:tcW w:w="2082" w:type="dxa"/>
          </w:tcPr>
          <w:p w14:paraId="434363ED" w14:textId="77777777" w:rsidR="00BA7EDC" w:rsidRPr="008326BF" w:rsidRDefault="00BA7EDC" w:rsidP="005900C1">
            <w:pPr>
              <w:jc w:val="right"/>
              <w:cnfStyle w:val="000000100000" w:firstRow="0" w:lastRow="0" w:firstColumn="0" w:lastColumn="0" w:oddVBand="0" w:evenVBand="0" w:oddHBand="1" w:evenHBand="0" w:firstRowFirstColumn="0" w:firstRowLastColumn="0" w:lastRowFirstColumn="0" w:lastRowLastColumn="0"/>
            </w:pPr>
            <w:r>
              <w:t>$4,500</w:t>
            </w:r>
          </w:p>
        </w:tc>
      </w:tr>
      <w:tr w:rsidR="00BA7EDC" w:rsidRPr="008326BF" w14:paraId="3921003C" w14:textId="77777777" w:rsidTr="005900C1">
        <w:tc>
          <w:tcPr>
            <w:cnfStyle w:val="001000000000" w:firstRow="0" w:lastRow="0" w:firstColumn="1" w:lastColumn="0" w:oddVBand="0" w:evenVBand="0" w:oddHBand="0" w:evenHBand="0" w:firstRowFirstColumn="0" w:firstRowLastColumn="0" w:lastRowFirstColumn="0" w:lastRowLastColumn="0"/>
            <w:tcW w:w="3240" w:type="dxa"/>
          </w:tcPr>
          <w:p w14:paraId="153D1C1F" w14:textId="77777777" w:rsidR="00BA7EDC" w:rsidRPr="00845C64" w:rsidRDefault="00BA7EDC" w:rsidP="005900C1">
            <w:pPr>
              <w:rPr>
                <w:i w:val="0"/>
                <w:iCs w:val="0"/>
              </w:rPr>
            </w:pPr>
            <w:r w:rsidRPr="00845C64">
              <w:rPr>
                <w:i w:val="0"/>
                <w:iCs w:val="0"/>
              </w:rPr>
              <w:t>Design Review and Determining Future Work</w:t>
            </w:r>
          </w:p>
        </w:tc>
        <w:tc>
          <w:tcPr>
            <w:tcW w:w="2250" w:type="dxa"/>
          </w:tcPr>
          <w:p w14:paraId="646C9E36" w14:textId="77777777" w:rsidR="00BA7EDC" w:rsidRPr="008326BF" w:rsidRDefault="00BA7EDC" w:rsidP="005900C1">
            <w:pPr>
              <w:jc w:val="right"/>
              <w:cnfStyle w:val="000000000000" w:firstRow="0" w:lastRow="0" w:firstColumn="0" w:lastColumn="0" w:oddVBand="0" w:evenVBand="0" w:oddHBand="0" w:evenHBand="0" w:firstRowFirstColumn="0" w:firstRowLastColumn="0" w:lastRowFirstColumn="0" w:lastRowLastColumn="0"/>
            </w:pPr>
            <w:r>
              <w:t>$150</w:t>
            </w:r>
          </w:p>
        </w:tc>
        <w:tc>
          <w:tcPr>
            <w:tcW w:w="1980" w:type="dxa"/>
          </w:tcPr>
          <w:p w14:paraId="35FE6C5D" w14:textId="77777777" w:rsidR="00BA7EDC" w:rsidRPr="008326BF" w:rsidRDefault="00BA7EDC" w:rsidP="005900C1">
            <w:pPr>
              <w:jc w:val="right"/>
              <w:cnfStyle w:val="000000000000" w:firstRow="0" w:lastRow="0" w:firstColumn="0" w:lastColumn="0" w:oddVBand="0" w:evenVBand="0" w:oddHBand="0" w:evenHBand="0" w:firstRowFirstColumn="0" w:firstRowLastColumn="0" w:lastRowFirstColumn="0" w:lastRowLastColumn="0"/>
            </w:pPr>
            <w:r>
              <w:t>30</w:t>
            </w:r>
          </w:p>
        </w:tc>
        <w:tc>
          <w:tcPr>
            <w:tcW w:w="2082" w:type="dxa"/>
          </w:tcPr>
          <w:p w14:paraId="7C8FF117" w14:textId="77777777" w:rsidR="00BA7EDC" w:rsidRPr="008326BF" w:rsidRDefault="00BA7EDC" w:rsidP="005900C1">
            <w:pPr>
              <w:jc w:val="right"/>
              <w:cnfStyle w:val="000000000000" w:firstRow="0" w:lastRow="0" w:firstColumn="0" w:lastColumn="0" w:oddVBand="0" w:evenVBand="0" w:oddHBand="0" w:evenHBand="0" w:firstRowFirstColumn="0" w:firstRowLastColumn="0" w:lastRowFirstColumn="0" w:lastRowLastColumn="0"/>
            </w:pPr>
            <w:r>
              <w:t>$4,500</w:t>
            </w:r>
          </w:p>
        </w:tc>
      </w:tr>
      <w:tr w:rsidR="00BA7EDC" w:rsidRPr="008326BF" w14:paraId="5C5B87D1" w14:textId="77777777" w:rsidTr="00590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3D44F0D9" w14:textId="3CD66653" w:rsidR="00BA7EDC" w:rsidRPr="00845C64" w:rsidRDefault="00BA7EDC" w:rsidP="005900C1">
            <w:pPr>
              <w:rPr>
                <w:i w:val="0"/>
                <w:iCs w:val="0"/>
              </w:rPr>
            </w:pPr>
            <w:r>
              <w:rPr>
                <w:i w:val="0"/>
                <w:iCs w:val="0"/>
              </w:rPr>
              <w:t>Overhead Costs (20%)</w:t>
            </w:r>
          </w:p>
        </w:tc>
        <w:tc>
          <w:tcPr>
            <w:tcW w:w="2250" w:type="dxa"/>
          </w:tcPr>
          <w:p w14:paraId="18D895A4" w14:textId="77777777" w:rsidR="00BA7EDC" w:rsidRDefault="00BA7EDC" w:rsidP="005900C1">
            <w:pPr>
              <w:jc w:val="right"/>
              <w:cnfStyle w:val="000000100000" w:firstRow="0" w:lastRow="0" w:firstColumn="0" w:lastColumn="0" w:oddVBand="0" w:evenVBand="0" w:oddHBand="1" w:evenHBand="0" w:firstRowFirstColumn="0" w:firstRowLastColumn="0" w:lastRowFirstColumn="0" w:lastRowLastColumn="0"/>
            </w:pPr>
          </w:p>
        </w:tc>
        <w:tc>
          <w:tcPr>
            <w:tcW w:w="1980" w:type="dxa"/>
          </w:tcPr>
          <w:p w14:paraId="47F18221" w14:textId="77777777" w:rsidR="00BA7EDC" w:rsidRDefault="00BA7EDC" w:rsidP="005900C1">
            <w:pPr>
              <w:jc w:val="right"/>
              <w:cnfStyle w:val="000000100000" w:firstRow="0" w:lastRow="0" w:firstColumn="0" w:lastColumn="0" w:oddVBand="0" w:evenVBand="0" w:oddHBand="1" w:evenHBand="0" w:firstRowFirstColumn="0" w:firstRowLastColumn="0" w:lastRowFirstColumn="0" w:lastRowLastColumn="0"/>
            </w:pPr>
          </w:p>
        </w:tc>
        <w:tc>
          <w:tcPr>
            <w:tcW w:w="2082" w:type="dxa"/>
          </w:tcPr>
          <w:p w14:paraId="171A05C1" w14:textId="1A9C7903" w:rsidR="00BA7EDC" w:rsidRDefault="00BA7EDC" w:rsidP="005900C1">
            <w:pPr>
              <w:jc w:val="right"/>
              <w:cnfStyle w:val="000000100000" w:firstRow="0" w:lastRow="0" w:firstColumn="0" w:lastColumn="0" w:oddVBand="0" w:evenVBand="0" w:oddHBand="1" w:evenHBand="0" w:firstRowFirstColumn="0" w:firstRowLastColumn="0" w:lastRowFirstColumn="0" w:lastRowLastColumn="0"/>
            </w:pPr>
            <w:r>
              <w:t>$4,000</w:t>
            </w:r>
          </w:p>
        </w:tc>
      </w:tr>
      <w:tr w:rsidR="00BA7EDC" w:rsidRPr="008326BF" w14:paraId="3005C338" w14:textId="77777777" w:rsidTr="005900C1">
        <w:tc>
          <w:tcPr>
            <w:cnfStyle w:val="001000000000" w:firstRow="0" w:lastRow="0" w:firstColumn="1" w:lastColumn="0" w:oddVBand="0" w:evenVBand="0" w:oddHBand="0" w:evenHBand="0" w:firstRowFirstColumn="0" w:firstRowLastColumn="0" w:lastRowFirstColumn="0" w:lastRowLastColumn="0"/>
            <w:tcW w:w="7470" w:type="dxa"/>
            <w:gridSpan w:val="3"/>
          </w:tcPr>
          <w:p w14:paraId="4212C175" w14:textId="77777777" w:rsidR="00BA7EDC" w:rsidRPr="008326BF" w:rsidRDefault="00BA7EDC" w:rsidP="005900C1">
            <w:r>
              <w:t>TOTAL:</w:t>
            </w:r>
          </w:p>
        </w:tc>
        <w:tc>
          <w:tcPr>
            <w:tcW w:w="2082" w:type="dxa"/>
          </w:tcPr>
          <w:p w14:paraId="6494802A" w14:textId="180769F3" w:rsidR="00BA7EDC" w:rsidRPr="008326BF" w:rsidRDefault="00BA7EDC" w:rsidP="005900C1">
            <w:pPr>
              <w:jc w:val="right"/>
              <w:cnfStyle w:val="000000000000" w:firstRow="0" w:lastRow="0" w:firstColumn="0" w:lastColumn="0" w:oddVBand="0" w:evenVBand="0" w:oddHBand="0" w:evenHBand="0" w:firstRowFirstColumn="0" w:firstRowLastColumn="0" w:lastRowFirstColumn="0" w:lastRowLastColumn="0"/>
            </w:pPr>
            <w:r>
              <w:t>$2</w:t>
            </w:r>
            <w:r>
              <w:t>4</w:t>
            </w:r>
            <w:r>
              <w:t>,000</w:t>
            </w:r>
          </w:p>
        </w:tc>
      </w:tr>
    </w:tbl>
    <w:p w14:paraId="2AA97F40" w14:textId="41D07EA1" w:rsidR="00641227" w:rsidRDefault="00641227" w:rsidP="00641227"/>
    <w:p w14:paraId="7696C186" w14:textId="77777777" w:rsidR="00972C0C" w:rsidRPr="00D60779" w:rsidRDefault="00972C0C" w:rsidP="00641227"/>
    <w:p w14:paraId="2676AED4" w14:textId="64EB15F4" w:rsidR="00641227" w:rsidRPr="00D60779" w:rsidRDefault="00641227" w:rsidP="00641227">
      <w:pPr>
        <w:pStyle w:val="Heading2"/>
        <w:rPr>
          <w:lang w:val="en-US"/>
        </w:rPr>
      </w:pPr>
      <w:r w:rsidRPr="00D60779">
        <w:rPr>
          <w:lang w:val="en-US"/>
        </w:rPr>
        <w:t>Timeline and Milestones</w:t>
      </w:r>
    </w:p>
    <w:tbl>
      <w:tblPr>
        <w:tblStyle w:val="GridTable3"/>
        <w:tblW w:w="10367" w:type="dxa"/>
        <w:tblInd w:w="5" w:type="dxa"/>
        <w:tblLayout w:type="fixed"/>
        <w:tblLook w:val="04A0" w:firstRow="1" w:lastRow="0" w:firstColumn="1" w:lastColumn="0" w:noHBand="0" w:noVBand="1"/>
      </w:tblPr>
      <w:tblGrid>
        <w:gridCol w:w="1165"/>
        <w:gridCol w:w="1711"/>
        <w:gridCol w:w="1801"/>
        <w:gridCol w:w="5690"/>
      </w:tblGrid>
      <w:tr w:rsidR="00057DE5" w:rsidRPr="00FE563C" w14:paraId="68756D6F" w14:textId="77777777" w:rsidTr="009C018C">
        <w:trPr>
          <w:cnfStyle w:val="100000000000" w:firstRow="1" w:lastRow="0" w:firstColumn="0" w:lastColumn="0" w:oddVBand="0" w:evenVBand="0" w:oddHBand="0" w:evenHBand="0" w:firstRowFirstColumn="0" w:firstRowLastColumn="0" w:lastRowFirstColumn="0" w:lastRowLastColumn="0"/>
          <w:trHeight w:val="459"/>
        </w:trPr>
        <w:tc>
          <w:tcPr>
            <w:cnfStyle w:val="001000000100" w:firstRow="0" w:lastRow="0" w:firstColumn="1" w:lastColumn="0" w:oddVBand="0" w:evenVBand="0" w:oddHBand="0" w:evenHBand="0" w:firstRowFirstColumn="1" w:firstRowLastColumn="0" w:lastRowFirstColumn="0" w:lastRowLastColumn="0"/>
            <w:tcW w:w="1165" w:type="dxa"/>
          </w:tcPr>
          <w:p w14:paraId="432EAB2F" w14:textId="77777777" w:rsidR="00057DE5" w:rsidRPr="00057DE5" w:rsidRDefault="00057DE5" w:rsidP="005900C1">
            <w:pPr>
              <w:spacing w:before="120" w:after="240"/>
              <w:rPr>
                <w:i w:val="0"/>
                <w:iCs w:val="0"/>
              </w:rPr>
            </w:pPr>
            <w:r w:rsidRPr="00057DE5">
              <w:rPr>
                <w:i w:val="0"/>
                <w:iCs w:val="0"/>
              </w:rPr>
              <w:t>Sprint</w:t>
            </w:r>
          </w:p>
        </w:tc>
        <w:tc>
          <w:tcPr>
            <w:tcW w:w="1711" w:type="dxa"/>
          </w:tcPr>
          <w:p w14:paraId="7069F1A1" w14:textId="77777777" w:rsidR="00057DE5" w:rsidRPr="00FE563C" w:rsidRDefault="00057DE5" w:rsidP="005900C1">
            <w:pPr>
              <w:spacing w:before="120" w:after="240"/>
              <w:cnfStyle w:val="100000000000" w:firstRow="1" w:lastRow="0" w:firstColumn="0" w:lastColumn="0" w:oddVBand="0" w:evenVBand="0" w:oddHBand="0" w:evenHBand="0" w:firstRowFirstColumn="0" w:firstRowLastColumn="0" w:lastRowFirstColumn="0" w:lastRowLastColumn="0"/>
            </w:pPr>
            <w:r w:rsidRPr="00FE563C">
              <w:t>Start</w:t>
            </w:r>
          </w:p>
        </w:tc>
        <w:tc>
          <w:tcPr>
            <w:tcW w:w="1801" w:type="dxa"/>
          </w:tcPr>
          <w:p w14:paraId="2B67993D" w14:textId="77777777" w:rsidR="00057DE5" w:rsidRPr="00FE563C" w:rsidRDefault="00057DE5" w:rsidP="005900C1">
            <w:pPr>
              <w:spacing w:before="120" w:after="240"/>
              <w:cnfStyle w:val="100000000000" w:firstRow="1" w:lastRow="0" w:firstColumn="0" w:lastColumn="0" w:oddVBand="0" w:evenVBand="0" w:oddHBand="0" w:evenHBand="0" w:firstRowFirstColumn="0" w:firstRowLastColumn="0" w:lastRowFirstColumn="0" w:lastRowLastColumn="0"/>
            </w:pPr>
            <w:r w:rsidRPr="00FE563C">
              <w:t>End</w:t>
            </w:r>
          </w:p>
        </w:tc>
        <w:tc>
          <w:tcPr>
            <w:tcW w:w="5690" w:type="dxa"/>
          </w:tcPr>
          <w:p w14:paraId="406E746E" w14:textId="77777777" w:rsidR="00057DE5" w:rsidRPr="00FE563C" w:rsidRDefault="00057DE5" w:rsidP="005900C1">
            <w:pPr>
              <w:spacing w:before="120" w:after="240"/>
              <w:cnfStyle w:val="100000000000" w:firstRow="1" w:lastRow="0" w:firstColumn="0" w:lastColumn="0" w:oddVBand="0" w:evenVBand="0" w:oddHBand="0" w:evenHBand="0" w:firstRowFirstColumn="0" w:firstRowLastColumn="0" w:lastRowFirstColumn="0" w:lastRowLastColumn="0"/>
            </w:pPr>
            <w:r w:rsidRPr="00FE563C">
              <w:t>Tasks</w:t>
            </w:r>
          </w:p>
        </w:tc>
      </w:tr>
      <w:tr w:rsidR="00057DE5" w:rsidRPr="00FE563C" w14:paraId="5AFCA70A" w14:textId="77777777" w:rsidTr="009C018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165" w:type="dxa"/>
          </w:tcPr>
          <w:p w14:paraId="7BF4347B" w14:textId="77777777" w:rsidR="00057DE5" w:rsidRPr="00057DE5" w:rsidRDefault="00057DE5" w:rsidP="005900C1">
            <w:pPr>
              <w:spacing w:before="120" w:after="240"/>
              <w:rPr>
                <w:i w:val="0"/>
                <w:iCs w:val="0"/>
              </w:rPr>
            </w:pPr>
            <w:r w:rsidRPr="00057DE5">
              <w:rPr>
                <w:i w:val="0"/>
                <w:iCs w:val="0"/>
              </w:rPr>
              <w:t>1</w:t>
            </w:r>
          </w:p>
        </w:tc>
        <w:tc>
          <w:tcPr>
            <w:tcW w:w="1711" w:type="dxa"/>
          </w:tcPr>
          <w:p w14:paraId="628E47DF" w14:textId="77777777" w:rsidR="00057DE5" w:rsidRDefault="00057DE5" w:rsidP="00F045C5">
            <w:pPr>
              <w:spacing w:before="0" w:line="276" w:lineRule="auto"/>
              <w:cnfStyle w:val="000000100000" w:firstRow="0" w:lastRow="0" w:firstColumn="0" w:lastColumn="0" w:oddVBand="0" w:evenVBand="0" w:oddHBand="1" w:evenHBand="0" w:firstRowFirstColumn="0" w:firstRowLastColumn="0" w:lastRowFirstColumn="0" w:lastRowLastColumn="0"/>
            </w:pPr>
            <w:r w:rsidRPr="00FE563C">
              <w:t>Date</w:t>
            </w:r>
          </w:p>
          <w:p w14:paraId="54650ADD" w14:textId="77777777" w:rsidR="00F045C5" w:rsidRDefault="00F045C5" w:rsidP="00F045C5">
            <w:pPr>
              <w:spacing w:before="0" w:line="276" w:lineRule="auto"/>
              <w:cnfStyle w:val="000000100000" w:firstRow="0" w:lastRow="0" w:firstColumn="0" w:lastColumn="0" w:oddVBand="0" w:evenVBand="0" w:oddHBand="1" w:evenHBand="0" w:firstRowFirstColumn="0" w:firstRowLastColumn="0" w:lastRowFirstColumn="0" w:lastRowLastColumn="0"/>
            </w:pPr>
          </w:p>
          <w:p w14:paraId="5290C361" w14:textId="3DE6D74C" w:rsidR="00057DE5" w:rsidRDefault="00F045C5" w:rsidP="00F045C5">
            <w:pPr>
              <w:spacing w:before="0" w:line="276" w:lineRule="auto"/>
              <w:cnfStyle w:val="000000100000" w:firstRow="0" w:lastRow="0" w:firstColumn="0" w:lastColumn="0" w:oddVBand="0" w:evenVBand="0" w:oddHBand="1" w:evenHBand="0" w:firstRowFirstColumn="0" w:firstRowLastColumn="0" w:lastRowFirstColumn="0" w:lastRowLastColumn="0"/>
            </w:pPr>
            <w:r>
              <w:t>10</w:t>
            </w:r>
            <w:r w:rsidR="00057DE5">
              <w:t>/</w:t>
            </w:r>
            <w:r>
              <w:t>18</w:t>
            </w:r>
            <w:r w:rsidR="00057DE5">
              <w:t>/2022</w:t>
            </w:r>
          </w:p>
          <w:p w14:paraId="5BDE5407" w14:textId="5A7151CB" w:rsidR="00F045C5" w:rsidRDefault="00F045C5" w:rsidP="00F045C5">
            <w:pPr>
              <w:spacing w:before="0" w:line="276" w:lineRule="auto"/>
              <w:cnfStyle w:val="000000100000" w:firstRow="0" w:lastRow="0" w:firstColumn="0" w:lastColumn="0" w:oddVBand="0" w:evenVBand="0" w:oddHBand="1" w:evenHBand="0" w:firstRowFirstColumn="0" w:firstRowLastColumn="0" w:lastRowFirstColumn="0" w:lastRowLastColumn="0"/>
            </w:pPr>
            <w:r>
              <w:t>10/24/2022</w:t>
            </w:r>
          </w:p>
          <w:p w14:paraId="6464D042" w14:textId="77777777" w:rsidR="00F045C5" w:rsidRDefault="00F045C5" w:rsidP="00F045C5">
            <w:pPr>
              <w:spacing w:before="0" w:line="276" w:lineRule="auto"/>
              <w:cnfStyle w:val="000000100000" w:firstRow="0" w:lastRow="0" w:firstColumn="0" w:lastColumn="0" w:oddVBand="0" w:evenVBand="0" w:oddHBand="1" w:evenHBand="0" w:firstRowFirstColumn="0" w:firstRowLastColumn="0" w:lastRowFirstColumn="0" w:lastRowLastColumn="0"/>
            </w:pPr>
          </w:p>
          <w:p w14:paraId="07681327" w14:textId="6B1CDACF" w:rsidR="00F045C5" w:rsidRPr="00FE563C" w:rsidRDefault="00F045C5" w:rsidP="00F045C5">
            <w:pPr>
              <w:spacing w:before="0" w:line="276" w:lineRule="auto"/>
              <w:cnfStyle w:val="000000100000" w:firstRow="0" w:lastRow="0" w:firstColumn="0" w:lastColumn="0" w:oddVBand="0" w:evenVBand="0" w:oddHBand="1" w:evenHBand="0" w:firstRowFirstColumn="0" w:firstRowLastColumn="0" w:lastRowFirstColumn="0" w:lastRowLastColumn="0"/>
            </w:pPr>
            <w:r>
              <w:t>10/27/2022</w:t>
            </w:r>
          </w:p>
        </w:tc>
        <w:tc>
          <w:tcPr>
            <w:tcW w:w="1801" w:type="dxa"/>
          </w:tcPr>
          <w:p w14:paraId="3EB36A2D" w14:textId="77777777" w:rsidR="00057DE5" w:rsidRDefault="00057DE5" w:rsidP="00F045C5">
            <w:pPr>
              <w:spacing w:before="0" w:line="276" w:lineRule="auto"/>
              <w:cnfStyle w:val="000000100000" w:firstRow="0" w:lastRow="0" w:firstColumn="0" w:lastColumn="0" w:oddVBand="0" w:evenVBand="0" w:oddHBand="1" w:evenHBand="0" w:firstRowFirstColumn="0" w:firstRowLastColumn="0" w:lastRowFirstColumn="0" w:lastRowLastColumn="0"/>
            </w:pPr>
            <w:r w:rsidRPr="00FE563C">
              <w:t>Date</w:t>
            </w:r>
          </w:p>
          <w:p w14:paraId="0628D5BB" w14:textId="77777777" w:rsidR="00F045C5" w:rsidRDefault="00F045C5" w:rsidP="00F045C5">
            <w:pPr>
              <w:spacing w:before="0" w:line="276" w:lineRule="auto"/>
              <w:cnfStyle w:val="000000100000" w:firstRow="0" w:lastRow="0" w:firstColumn="0" w:lastColumn="0" w:oddVBand="0" w:evenVBand="0" w:oddHBand="1" w:evenHBand="0" w:firstRowFirstColumn="0" w:firstRowLastColumn="0" w:lastRowFirstColumn="0" w:lastRowLastColumn="0"/>
            </w:pPr>
          </w:p>
          <w:p w14:paraId="1DF7D4C1" w14:textId="77777777" w:rsidR="00057DE5" w:rsidRDefault="00F045C5" w:rsidP="00F045C5">
            <w:pPr>
              <w:spacing w:before="0" w:line="276" w:lineRule="auto"/>
              <w:cnfStyle w:val="000000100000" w:firstRow="0" w:lastRow="0" w:firstColumn="0" w:lastColumn="0" w:oddVBand="0" w:evenVBand="0" w:oddHBand="1" w:evenHBand="0" w:firstRowFirstColumn="0" w:firstRowLastColumn="0" w:lastRowFirstColumn="0" w:lastRowLastColumn="0"/>
            </w:pPr>
            <w:r>
              <w:t>10</w:t>
            </w:r>
            <w:r w:rsidR="00057DE5">
              <w:t>/</w:t>
            </w:r>
            <w:r>
              <w:t>21</w:t>
            </w:r>
            <w:r w:rsidR="00057DE5">
              <w:t>/2022</w:t>
            </w:r>
            <w:r w:rsidR="00057DE5">
              <w:br/>
            </w:r>
            <w:r>
              <w:t>10/26/2022</w:t>
            </w:r>
          </w:p>
          <w:p w14:paraId="53CFF430" w14:textId="77777777" w:rsidR="00F045C5" w:rsidRDefault="00F045C5" w:rsidP="00F045C5">
            <w:pPr>
              <w:spacing w:before="0" w:line="276" w:lineRule="auto"/>
              <w:cnfStyle w:val="000000100000" w:firstRow="0" w:lastRow="0" w:firstColumn="0" w:lastColumn="0" w:oddVBand="0" w:evenVBand="0" w:oddHBand="1" w:evenHBand="0" w:firstRowFirstColumn="0" w:firstRowLastColumn="0" w:lastRowFirstColumn="0" w:lastRowLastColumn="0"/>
            </w:pPr>
          </w:p>
          <w:p w14:paraId="03FD243B" w14:textId="49F43E99" w:rsidR="00F045C5" w:rsidRPr="00FE563C" w:rsidRDefault="00F045C5" w:rsidP="00F045C5">
            <w:pPr>
              <w:spacing w:before="0" w:line="276" w:lineRule="auto"/>
              <w:cnfStyle w:val="000000100000" w:firstRow="0" w:lastRow="0" w:firstColumn="0" w:lastColumn="0" w:oddVBand="0" w:evenVBand="0" w:oddHBand="1" w:evenHBand="0" w:firstRowFirstColumn="0" w:firstRowLastColumn="0" w:lastRowFirstColumn="0" w:lastRowLastColumn="0"/>
            </w:pPr>
            <w:r>
              <w:t>10/28/2022</w:t>
            </w:r>
          </w:p>
        </w:tc>
        <w:tc>
          <w:tcPr>
            <w:tcW w:w="5690" w:type="dxa"/>
          </w:tcPr>
          <w:p w14:paraId="2163A3C8" w14:textId="358DC963" w:rsidR="00057DE5" w:rsidRDefault="00057DE5" w:rsidP="00F045C5">
            <w:pPr>
              <w:spacing w:before="0" w:line="276" w:lineRule="auto"/>
              <w:cnfStyle w:val="000000100000" w:firstRow="0" w:lastRow="0" w:firstColumn="0" w:lastColumn="0" w:oddVBand="0" w:evenVBand="0" w:oddHBand="1" w:evenHBand="0" w:firstRowFirstColumn="0" w:firstRowLastColumn="0" w:lastRowFirstColumn="0" w:lastRowLastColumn="0"/>
              <w:rPr>
                <w:b/>
                <w:bCs/>
              </w:rPr>
            </w:pPr>
            <w:r w:rsidRPr="00640884">
              <w:rPr>
                <w:b/>
                <w:bCs/>
              </w:rPr>
              <w:t>Planning and project setup:</w:t>
            </w:r>
          </w:p>
          <w:p w14:paraId="1B73A0A7" w14:textId="77777777" w:rsidR="00F045C5" w:rsidRDefault="00F045C5" w:rsidP="00F045C5">
            <w:pPr>
              <w:spacing w:before="0" w:line="276" w:lineRule="auto"/>
              <w:cnfStyle w:val="000000100000" w:firstRow="0" w:lastRow="0" w:firstColumn="0" w:lastColumn="0" w:oddVBand="0" w:evenVBand="0" w:oddHBand="1" w:evenHBand="0" w:firstRowFirstColumn="0" w:firstRowLastColumn="0" w:lastRowFirstColumn="0" w:lastRowLastColumn="0"/>
              <w:rPr>
                <w:b/>
                <w:bCs/>
              </w:rPr>
            </w:pPr>
          </w:p>
          <w:p w14:paraId="7638863F" w14:textId="05053BD7" w:rsidR="00F045C5" w:rsidRDefault="00057DE5" w:rsidP="00F045C5">
            <w:pPr>
              <w:pStyle w:val="ListParagraph"/>
              <w:numPr>
                <w:ilvl w:val="0"/>
                <w:numId w:val="41"/>
              </w:numPr>
              <w:tabs>
                <w:tab w:val="left" w:pos="2693"/>
              </w:tabs>
              <w:spacing w:before="0" w:line="276" w:lineRule="auto"/>
              <w:ind w:left="347" w:hanging="347"/>
              <w:cnfStyle w:val="000000100000" w:firstRow="0" w:lastRow="0" w:firstColumn="0" w:lastColumn="0" w:oddVBand="0" w:evenVBand="0" w:oddHBand="1" w:evenHBand="0" w:firstRowFirstColumn="0" w:firstRowLastColumn="0" w:lastRowFirstColumn="0" w:lastRowLastColumn="0"/>
            </w:pPr>
            <w:r>
              <w:t>Define task and scope requirements.</w:t>
            </w:r>
          </w:p>
          <w:p w14:paraId="7AC974D5" w14:textId="77777777" w:rsidR="00F045C5" w:rsidRDefault="00F045C5" w:rsidP="00F045C5">
            <w:pPr>
              <w:pStyle w:val="ListParagraph"/>
              <w:numPr>
                <w:ilvl w:val="0"/>
                <w:numId w:val="41"/>
              </w:numPr>
              <w:tabs>
                <w:tab w:val="left" w:pos="2693"/>
              </w:tabs>
              <w:spacing w:before="0" w:line="276" w:lineRule="auto"/>
              <w:ind w:left="347" w:hanging="347"/>
              <w:cnfStyle w:val="000000100000" w:firstRow="0" w:lastRow="0" w:firstColumn="0" w:lastColumn="0" w:oddVBand="0" w:evenVBand="0" w:oddHBand="1" w:evenHBand="0" w:firstRowFirstColumn="0" w:firstRowLastColumn="0" w:lastRowFirstColumn="0" w:lastRowLastColumn="0"/>
            </w:pPr>
            <w:r>
              <w:t>Produce documentation concerning application features and requirements.</w:t>
            </w:r>
          </w:p>
          <w:p w14:paraId="51FA6360" w14:textId="48F406D0" w:rsidR="00F045C5" w:rsidRDefault="00F045C5" w:rsidP="00F045C5">
            <w:pPr>
              <w:pStyle w:val="ListParagraph"/>
              <w:numPr>
                <w:ilvl w:val="0"/>
                <w:numId w:val="41"/>
              </w:numPr>
              <w:tabs>
                <w:tab w:val="left" w:pos="2693"/>
              </w:tabs>
              <w:spacing w:before="0" w:line="276" w:lineRule="auto"/>
              <w:ind w:left="347" w:hanging="347"/>
              <w:cnfStyle w:val="000000100000" w:firstRow="0" w:lastRow="0" w:firstColumn="0" w:lastColumn="0" w:oddVBand="0" w:evenVBand="0" w:oddHBand="1" w:evenHBand="0" w:firstRowFirstColumn="0" w:firstRowLastColumn="0" w:lastRowFirstColumn="0" w:lastRowLastColumn="0"/>
            </w:pPr>
            <w:r>
              <w:t xml:space="preserve">Document time requirements and estimates. </w:t>
            </w:r>
          </w:p>
          <w:p w14:paraId="7C9E2BA0" w14:textId="6214982C" w:rsidR="00057DE5" w:rsidRPr="00FE563C" w:rsidRDefault="00057DE5" w:rsidP="00F045C5">
            <w:pPr>
              <w:tabs>
                <w:tab w:val="left" w:pos="2693"/>
              </w:tabs>
              <w:spacing w:before="0" w:line="276" w:lineRule="auto"/>
              <w:cnfStyle w:val="000000100000" w:firstRow="0" w:lastRow="0" w:firstColumn="0" w:lastColumn="0" w:oddVBand="0" w:evenVBand="0" w:oddHBand="1" w:evenHBand="0" w:firstRowFirstColumn="0" w:firstRowLastColumn="0" w:lastRowFirstColumn="0" w:lastRowLastColumn="0"/>
            </w:pPr>
          </w:p>
        </w:tc>
      </w:tr>
      <w:tr w:rsidR="00057DE5" w:rsidRPr="00FE563C" w14:paraId="5FF1E096" w14:textId="77777777" w:rsidTr="009C018C">
        <w:trPr>
          <w:trHeight w:val="459"/>
        </w:trPr>
        <w:tc>
          <w:tcPr>
            <w:cnfStyle w:val="001000000000" w:firstRow="0" w:lastRow="0" w:firstColumn="1" w:lastColumn="0" w:oddVBand="0" w:evenVBand="0" w:oddHBand="0" w:evenHBand="0" w:firstRowFirstColumn="0" w:firstRowLastColumn="0" w:lastRowFirstColumn="0" w:lastRowLastColumn="0"/>
            <w:tcW w:w="1165" w:type="dxa"/>
          </w:tcPr>
          <w:p w14:paraId="29A105AC" w14:textId="77777777" w:rsidR="00057DE5" w:rsidRPr="00057DE5" w:rsidRDefault="00057DE5" w:rsidP="005900C1">
            <w:pPr>
              <w:spacing w:before="120" w:after="240"/>
              <w:rPr>
                <w:i w:val="0"/>
                <w:iCs w:val="0"/>
              </w:rPr>
            </w:pPr>
            <w:r w:rsidRPr="00057DE5">
              <w:rPr>
                <w:i w:val="0"/>
                <w:iCs w:val="0"/>
              </w:rPr>
              <w:t>2</w:t>
            </w:r>
          </w:p>
        </w:tc>
        <w:tc>
          <w:tcPr>
            <w:tcW w:w="1711" w:type="dxa"/>
          </w:tcPr>
          <w:p w14:paraId="21636590" w14:textId="4D032D70" w:rsidR="00057DE5" w:rsidRDefault="00057DE5" w:rsidP="00F045C5">
            <w:pPr>
              <w:spacing w:before="0" w:line="276" w:lineRule="auto"/>
              <w:cnfStyle w:val="000000000000" w:firstRow="0" w:lastRow="0" w:firstColumn="0" w:lastColumn="0" w:oddVBand="0" w:evenVBand="0" w:oddHBand="0" w:evenHBand="0" w:firstRowFirstColumn="0" w:firstRowLastColumn="0" w:lastRowFirstColumn="0" w:lastRowLastColumn="0"/>
            </w:pPr>
            <w:r w:rsidRPr="00FE563C">
              <w:t>Date</w:t>
            </w:r>
          </w:p>
          <w:p w14:paraId="0DF2ED72" w14:textId="77777777" w:rsidR="00F045C5" w:rsidRDefault="00F045C5" w:rsidP="00F045C5">
            <w:pPr>
              <w:spacing w:before="0" w:line="276" w:lineRule="auto"/>
              <w:cnfStyle w:val="000000000000" w:firstRow="0" w:lastRow="0" w:firstColumn="0" w:lastColumn="0" w:oddVBand="0" w:evenVBand="0" w:oddHBand="0" w:evenHBand="0" w:firstRowFirstColumn="0" w:firstRowLastColumn="0" w:lastRowFirstColumn="0" w:lastRowLastColumn="0"/>
            </w:pPr>
          </w:p>
          <w:p w14:paraId="7D3C0320" w14:textId="0EF684ED" w:rsidR="00057DE5" w:rsidRPr="00FE563C" w:rsidRDefault="00057DE5" w:rsidP="00F045C5">
            <w:pPr>
              <w:spacing w:before="0" w:line="276" w:lineRule="auto"/>
              <w:cnfStyle w:val="000000000000" w:firstRow="0" w:lastRow="0" w:firstColumn="0" w:lastColumn="0" w:oddVBand="0" w:evenVBand="0" w:oddHBand="0" w:evenHBand="0" w:firstRowFirstColumn="0" w:firstRowLastColumn="0" w:lastRowFirstColumn="0" w:lastRowLastColumn="0"/>
            </w:pPr>
            <w:r>
              <w:t>10/</w:t>
            </w:r>
            <w:r w:rsidR="009C018C">
              <w:t>31</w:t>
            </w:r>
            <w:r>
              <w:t>/2022</w:t>
            </w:r>
            <w:r>
              <w:br/>
              <w:t>1</w:t>
            </w:r>
            <w:r w:rsidR="009C018C">
              <w:t>1</w:t>
            </w:r>
            <w:r>
              <w:t>/2/2022</w:t>
            </w:r>
            <w:r>
              <w:br/>
              <w:t>1</w:t>
            </w:r>
            <w:r w:rsidR="009C018C">
              <w:t>1</w:t>
            </w:r>
            <w:r>
              <w:t>/</w:t>
            </w:r>
            <w:r w:rsidR="009C018C">
              <w:t>7</w:t>
            </w:r>
            <w:r>
              <w:t>/2022</w:t>
            </w:r>
            <w:r>
              <w:br/>
              <w:t>11/</w:t>
            </w:r>
            <w:r w:rsidR="009C018C">
              <w:t>10</w:t>
            </w:r>
            <w:r>
              <w:t>/2022</w:t>
            </w:r>
          </w:p>
        </w:tc>
        <w:tc>
          <w:tcPr>
            <w:tcW w:w="1801" w:type="dxa"/>
          </w:tcPr>
          <w:p w14:paraId="0250DD36" w14:textId="3B8BD407" w:rsidR="00057DE5" w:rsidRDefault="00057DE5" w:rsidP="00F045C5">
            <w:pPr>
              <w:spacing w:before="0" w:line="276" w:lineRule="auto"/>
              <w:cnfStyle w:val="000000000000" w:firstRow="0" w:lastRow="0" w:firstColumn="0" w:lastColumn="0" w:oddVBand="0" w:evenVBand="0" w:oddHBand="0" w:evenHBand="0" w:firstRowFirstColumn="0" w:firstRowLastColumn="0" w:lastRowFirstColumn="0" w:lastRowLastColumn="0"/>
            </w:pPr>
            <w:r w:rsidRPr="00FE563C">
              <w:t>Date</w:t>
            </w:r>
          </w:p>
          <w:p w14:paraId="7E51F16C" w14:textId="77777777" w:rsidR="00F045C5" w:rsidRDefault="00F045C5" w:rsidP="00F045C5">
            <w:pPr>
              <w:spacing w:before="0" w:line="276" w:lineRule="auto"/>
              <w:cnfStyle w:val="000000000000" w:firstRow="0" w:lastRow="0" w:firstColumn="0" w:lastColumn="0" w:oddVBand="0" w:evenVBand="0" w:oddHBand="0" w:evenHBand="0" w:firstRowFirstColumn="0" w:firstRowLastColumn="0" w:lastRowFirstColumn="0" w:lastRowLastColumn="0"/>
            </w:pPr>
          </w:p>
          <w:p w14:paraId="73431A62" w14:textId="30F69D58" w:rsidR="00057DE5" w:rsidRPr="00FE563C" w:rsidRDefault="00057DE5" w:rsidP="00F045C5">
            <w:pPr>
              <w:spacing w:before="0" w:line="276" w:lineRule="auto"/>
              <w:cnfStyle w:val="000000000000" w:firstRow="0" w:lastRow="0" w:firstColumn="0" w:lastColumn="0" w:oddVBand="0" w:evenVBand="0" w:oddHBand="0" w:evenHBand="0" w:firstRowFirstColumn="0" w:firstRowLastColumn="0" w:lastRowFirstColumn="0" w:lastRowLastColumn="0"/>
            </w:pPr>
            <w:r>
              <w:t>1</w:t>
            </w:r>
            <w:r w:rsidR="009C018C">
              <w:t>1</w:t>
            </w:r>
            <w:r>
              <w:t>/</w:t>
            </w:r>
            <w:r w:rsidR="009C018C">
              <w:t>1</w:t>
            </w:r>
            <w:r>
              <w:t>/2022</w:t>
            </w:r>
            <w:r>
              <w:br/>
              <w:t>1</w:t>
            </w:r>
            <w:r w:rsidR="009C018C">
              <w:t>1</w:t>
            </w:r>
            <w:r>
              <w:t>/</w:t>
            </w:r>
            <w:r w:rsidR="009C018C">
              <w:t>4</w:t>
            </w:r>
            <w:r>
              <w:t>/2022</w:t>
            </w:r>
            <w:r>
              <w:br/>
              <w:t>11/</w:t>
            </w:r>
            <w:r w:rsidR="009C018C">
              <w:t>9</w:t>
            </w:r>
            <w:r>
              <w:t>/2022</w:t>
            </w:r>
            <w:r>
              <w:br/>
              <w:t>11/</w:t>
            </w:r>
            <w:r w:rsidR="009C018C">
              <w:t>11</w:t>
            </w:r>
            <w:r>
              <w:t>/2022</w:t>
            </w:r>
          </w:p>
        </w:tc>
        <w:tc>
          <w:tcPr>
            <w:tcW w:w="5690" w:type="dxa"/>
          </w:tcPr>
          <w:p w14:paraId="70582387" w14:textId="2A7ADDBA" w:rsidR="00057DE5" w:rsidRDefault="00057DE5" w:rsidP="00F045C5">
            <w:pPr>
              <w:spacing w:before="0" w:line="276" w:lineRule="auto"/>
              <w:cnfStyle w:val="000000000000" w:firstRow="0" w:lastRow="0" w:firstColumn="0" w:lastColumn="0" w:oddVBand="0" w:evenVBand="0" w:oddHBand="0" w:evenHBand="0" w:firstRowFirstColumn="0" w:firstRowLastColumn="0" w:lastRowFirstColumn="0" w:lastRowLastColumn="0"/>
              <w:rPr>
                <w:b/>
                <w:bCs/>
              </w:rPr>
            </w:pPr>
            <w:r w:rsidRPr="00640884">
              <w:rPr>
                <w:b/>
                <w:bCs/>
              </w:rPr>
              <w:t>Data collection</w:t>
            </w:r>
            <w:r>
              <w:rPr>
                <w:b/>
                <w:bCs/>
              </w:rPr>
              <w:t xml:space="preserve">, </w:t>
            </w:r>
            <w:r w:rsidR="009C018C">
              <w:rPr>
                <w:b/>
                <w:bCs/>
              </w:rPr>
              <w:t>preparation</w:t>
            </w:r>
            <w:r>
              <w:rPr>
                <w:b/>
                <w:bCs/>
              </w:rPr>
              <w:t xml:space="preserve">, and </w:t>
            </w:r>
            <w:r w:rsidR="009C018C">
              <w:rPr>
                <w:b/>
                <w:bCs/>
              </w:rPr>
              <w:t>visualization</w:t>
            </w:r>
            <w:r w:rsidRPr="00640884">
              <w:rPr>
                <w:b/>
                <w:bCs/>
              </w:rPr>
              <w:t>:</w:t>
            </w:r>
          </w:p>
          <w:p w14:paraId="0057E19E" w14:textId="77777777" w:rsidR="00057DE5" w:rsidRDefault="00057DE5" w:rsidP="00F045C5">
            <w:pPr>
              <w:pStyle w:val="ListParagraph"/>
              <w:numPr>
                <w:ilvl w:val="0"/>
                <w:numId w:val="42"/>
              </w:numPr>
              <w:tabs>
                <w:tab w:val="left" w:pos="2693"/>
              </w:tabs>
              <w:spacing w:before="0" w:line="276" w:lineRule="auto"/>
              <w:ind w:left="347" w:hanging="347"/>
              <w:cnfStyle w:val="000000000000" w:firstRow="0" w:lastRow="0" w:firstColumn="0" w:lastColumn="0" w:oddVBand="0" w:evenVBand="0" w:oddHBand="0" w:evenHBand="0" w:firstRowFirstColumn="0" w:firstRowLastColumn="0" w:lastRowFirstColumn="0" w:lastRowLastColumn="0"/>
            </w:pPr>
            <w:r w:rsidRPr="009F2799">
              <w:t>Document</w:t>
            </w:r>
            <w:r>
              <w:t xml:space="preserve"> data surface properties.</w:t>
            </w:r>
          </w:p>
          <w:p w14:paraId="46770958" w14:textId="77777777" w:rsidR="00057DE5" w:rsidRDefault="00057DE5" w:rsidP="00F045C5">
            <w:pPr>
              <w:pStyle w:val="ListParagraph"/>
              <w:numPr>
                <w:ilvl w:val="0"/>
                <w:numId w:val="42"/>
              </w:numPr>
              <w:tabs>
                <w:tab w:val="left" w:pos="2693"/>
              </w:tabs>
              <w:spacing w:before="0" w:line="276" w:lineRule="auto"/>
              <w:ind w:left="347" w:hanging="347"/>
              <w:cnfStyle w:val="000000000000" w:firstRow="0" w:lastRow="0" w:firstColumn="0" w:lastColumn="0" w:oddVBand="0" w:evenVBand="0" w:oddHBand="0" w:evenHBand="0" w:firstRowFirstColumn="0" w:firstRowLastColumn="0" w:lastRowFirstColumn="0" w:lastRowLastColumn="0"/>
            </w:pPr>
            <w:r>
              <w:t>Identify data relationships.</w:t>
            </w:r>
          </w:p>
          <w:p w14:paraId="5FAE4F7B" w14:textId="77777777" w:rsidR="00057DE5" w:rsidRDefault="00057DE5" w:rsidP="00F045C5">
            <w:pPr>
              <w:pStyle w:val="ListParagraph"/>
              <w:numPr>
                <w:ilvl w:val="0"/>
                <w:numId w:val="42"/>
              </w:numPr>
              <w:tabs>
                <w:tab w:val="left" w:pos="2693"/>
              </w:tabs>
              <w:spacing w:before="0" w:line="276" w:lineRule="auto"/>
              <w:ind w:left="347" w:hanging="347"/>
              <w:cnfStyle w:val="000000000000" w:firstRow="0" w:lastRow="0" w:firstColumn="0" w:lastColumn="0" w:oddVBand="0" w:evenVBand="0" w:oddHBand="0" w:evenHBand="0" w:firstRowFirstColumn="0" w:firstRowLastColumn="0" w:lastRowFirstColumn="0" w:lastRowLastColumn="0"/>
              <w:rPr>
                <w:lang w:val="da-DK"/>
              </w:rPr>
            </w:pPr>
            <w:proofErr w:type="spellStart"/>
            <w:r w:rsidRPr="009F2799">
              <w:rPr>
                <w:lang w:val="da-DK"/>
              </w:rPr>
              <w:t>Prepare</w:t>
            </w:r>
            <w:proofErr w:type="spellEnd"/>
            <w:r w:rsidRPr="009F2799">
              <w:rPr>
                <w:lang w:val="da-DK"/>
              </w:rPr>
              <w:t xml:space="preserve"> data set for </w:t>
            </w:r>
            <w:proofErr w:type="spellStart"/>
            <w:r w:rsidRPr="009F2799">
              <w:rPr>
                <w:lang w:val="da-DK"/>
              </w:rPr>
              <w:t>modeling</w:t>
            </w:r>
            <w:proofErr w:type="spellEnd"/>
            <w:r>
              <w:rPr>
                <w:lang w:val="da-DK"/>
              </w:rPr>
              <w:t>.</w:t>
            </w:r>
          </w:p>
          <w:p w14:paraId="3D2C1A18" w14:textId="77777777" w:rsidR="00057DE5" w:rsidRPr="007C6810" w:rsidRDefault="00057DE5" w:rsidP="00F045C5">
            <w:pPr>
              <w:pStyle w:val="ListParagraph"/>
              <w:numPr>
                <w:ilvl w:val="0"/>
                <w:numId w:val="42"/>
              </w:numPr>
              <w:tabs>
                <w:tab w:val="left" w:pos="2693"/>
              </w:tabs>
              <w:spacing w:before="0" w:line="276" w:lineRule="auto"/>
              <w:ind w:left="347" w:hanging="347"/>
              <w:cnfStyle w:val="000000000000" w:firstRow="0" w:lastRow="0" w:firstColumn="0" w:lastColumn="0" w:oddVBand="0" w:evenVBand="0" w:oddHBand="0" w:evenHBand="0" w:firstRowFirstColumn="0" w:firstRowLastColumn="0" w:lastRowFirstColumn="0" w:lastRowLastColumn="0"/>
              <w:rPr>
                <w:lang w:val="da-DK"/>
              </w:rPr>
            </w:pPr>
            <w:proofErr w:type="spellStart"/>
            <w:r>
              <w:rPr>
                <w:lang w:val="da-DK"/>
              </w:rPr>
              <w:t>Revisit</w:t>
            </w:r>
            <w:proofErr w:type="spellEnd"/>
            <w:r>
              <w:rPr>
                <w:lang w:val="da-DK"/>
              </w:rPr>
              <w:t xml:space="preserve"> Sprint 1.</w:t>
            </w:r>
          </w:p>
        </w:tc>
      </w:tr>
      <w:tr w:rsidR="009C018C" w:rsidRPr="00FE563C" w14:paraId="135C639A" w14:textId="77777777" w:rsidTr="009C018C">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165" w:type="dxa"/>
          </w:tcPr>
          <w:p w14:paraId="14178D0E" w14:textId="5A65B98D" w:rsidR="009C018C" w:rsidRPr="00057DE5" w:rsidRDefault="009C018C" w:rsidP="009C018C">
            <w:pPr>
              <w:spacing w:before="120" w:after="240"/>
              <w:rPr>
                <w:i w:val="0"/>
                <w:iCs w:val="0"/>
              </w:rPr>
            </w:pPr>
            <w:r>
              <w:rPr>
                <w:i w:val="0"/>
                <w:iCs w:val="0"/>
              </w:rPr>
              <w:t>3</w:t>
            </w:r>
          </w:p>
        </w:tc>
        <w:tc>
          <w:tcPr>
            <w:tcW w:w="1711" w:type="dxa"/>
          </w:tcPr>
          <w:p w14:paraId="1C40B757" w14:textId="77777777" w:rsidR="009C018C" w:rsidRDefault="009C018C" w:rsidP="009C018C">
            <w:pPr>
              <w:spacing w:before="0" w:line="276" w:lineRule="auto"/>
              <w:cnfStyle w:val="000000100000" w:firstRow="0" w:lastRow="0" w:firstColumn="0" w:lastColumn="0" w:oddVBand="0" w:evenVBand="0" w:oddHBand="1" w:evenHBand="0" w:firstRowFirstColumn="0" w:firstRowLastColumn="0" w:lastRowFirstColumn="0" w:lastRowLastColumn="0"/>
            </w:pPr>
            <w:r w:rsidRPr="00FE563C">
              <w:t>Date</w:t>
            </w:r>
          </w:p>
          <w:p w14:paraId="668B0FFA" w14:textId="79C6487D" w:rsidR="009C018C" w:rsidRPr="00FE563C" w:rsidRDefault="009C018C" w:rsidP="009C018C">
            <w:pPr>
              <w:spacing w:before="0"/>
              <w:cnfStyle w:val="000000100000" w:firstRow="0" w:lastRow="0" w:firstColumn="0" w:lastColumn="0" w:oddVBand="0" w:evenVBand="0" w:oddHBand="1" w:evenHBand="0" w:firstRowFirstColumn="0" w:firstRowLastColumn="0" w:lastRowFirstColumn="0" w:lastRowLastColumn="0"/>
            </w:pPr>
            <w:r>
              <w:t>11/14/2022</w:t>
            </w:r>
            <w:r>
              <w:br/>
              <w:t>11/16/2022</w:t>
            </w:r>
            <w:r>
              <w:br/>
              <w:t>11/18/2022</w:t>
            </w:r>
            <w:r>
              <w:br/>
              <w:t>11/23/2022</w:t>
            </w:r>
            <w:r>
              <w:br/>
              <w:t>12/05/2022</w:t>
            </w:r>
          </w:p>
        </w:tc>
        <w:tc>
          <w:tcPr>
            <w:tcW w:w="1801" w:type="dxa"/>
          </w:tcPr>
          <w:p w14:paraId="46D7D2FA" w14:textId="77777777" w:rsidR="009C018C" w:rsidRDefault="009C018C" w:rsidP="009C018C">
            <w:pPr>
              <w:spacing w:before="0" w:line="276" w:lineRule="auto"/>
              <w:cnfStyle w:val="000000100000" w:firstRow="0" w:lastRow="0" w:firstColumn="0" w:lastColumn="0" w:oddVBand="0" w:evenVBand="0" w:oddHBand="1" w:evenHBand="0" w:firstRowFirstColumn="0" w:firstRowLastColumn="0" w:lastRowFirstColumn="0" w:lastRowLastColumn="0"/>
            </w:pPr>
            <w:r w:rsidRPr="00FE563C">
              <w:t>Date</w:t>
            </w:r>
          </w:p>
          <w:p w14:paraId="7FF0C501" w14:textId="60C5AC7E" w:rsidR="009C018C" w:rsidRPr="00FE563C" w:rsidRDefault="009C018C" w:rsidP="009C018C">
            <w:pPr>
              <w:spacing w:before="0"/>
              <w:cnfStyle w:val="000000100000" w:firstRow="0" w:lastRow="0" w:firstColumn="0" w:lastColumn="0" w:oddVBand="0" w:evenVBand="0" w:oddHBand="1" w:evenHBand="0" w:firstRowFirstColumn="0" w:firstRowLastColumn="0" w:lastRowFirstColumn="0" w:lastRowLastColumn="0"/>
            </w:pPr>
            <w:r>
              <w:t>11/15/2022</w:t>
            </w:r>
            <w:r>
              <w:br/>
              <w:t>11/17/2022</w:t>
            </w:r>
            <w:r>
              <w:br/>
              <w:t>11/22/2022</w:t>
            </w:r>
            <w:r>
              <w:br/>
              <w:t>12/02/2022</w:t>
            </w:r>
            <w:r>
              <w:br/>
              <w:t>12/09/2022</w:t>
            </w:r>
          </w:p>
        </w:tc>
        <w:tc>
          <w:tcPr>
            <w:tcW w:w="5690" w:type="dxa"/>
          </w:tcPr>
          <w:p w14:paraId="72F2C7F7" w14:textId="77777777" w:rsidR="009C018C" w:rsidRDefault="009C018C" w:rsidP="009C018C">
            <w:pPr>
              <w:spacing w:before="0" w:line="276" w:lineRule="auto"/>
              <w:cnfStyle w:val="000000100000" w:firstRow="0" w:lastRow="0" w:firstColumn="0" w:lastColumn="0" w:oddVBand="0" w:evenVBand="0" w:oddHBand="1" w:evenHBand="0" w:firstRowFirstColumn="0" w:firstRowLastColumn="0" w:lastRowFirstColumn="0" w:lastRowLastColumn="0"/>
              <w:rPr>
                <w:b/>
                <w:bCs/>
              </w:rPr>
            </w:pPr>
            <w:r w:rsidRPr="00640884">
              <w:rPr>
                <w:b/>
                <w:bCs/>
              </w:rPr>
              <w:t xml:space="preserve">Model </w:t>
            </w:r>
            <w:r>
              <w:rPr>
                <w:b/>
                <w:bCs/>
              </w:rPr>
              <w:t>training, testing, and validation</w:t>
            </w:r>
            <w:r w:rsidRPr="00640884">
              <w:rPr>
                <w:b/>
                <w:bCs/>
              </w:rPr>
              <w:t>:</w:t>
            </w:r>
          </w:p>
          <w:p w14:paraId="66EE4497" w14:textId="77777777" w:rsidR="009C018C" w:rsidRDefault="009C018C" w:rsidP="009C018C">
            <w:pPr>
              <w:pStyle w:val="ListParagraph"/>
              <w:numPr>
                <w:ilvl w:val="0"/>
                <w:numId w:val="43"/>
              </w:numPr>
              <w:tabs>
                <w:tab w:val="left" w:pos="2693"/>
              </w:tabs>
              <w:spacing w:before="0" w:line="276" w:lineRule="auto"/>
              <w:ind w:left="347" w:hanging="347"/>
              <w:cnfStyle w:val="000000100000" w:firstRow="0" w:lastRow="0" w:firstColumn="0" w:lastColumn="0" w:oddVBand="0" w:evenVBand="0" w:oddHBand="1" w:evenHBand="0" w:firstRowFirstColumn="0" w:firstRowLastColumn="0" w:lastRowFirstColumn="0" w:lastRowLastColumn="0"/>
            </w:pPr>
            <w:r w:rsidRPr="00633649">
              <w:t xml:space="preserve">Build </w:t>
            </w:r>
            <w:r>
              <w:t xml:space="preserve">the different ML </w:t>
            </w:r>
            <w:r w:rsidRPr="00633649">
              <w:t>model</w:t>
            </w:r>
            <w:r>
              <w:t>s.</w:t>
            </w:r>
          </w:p>
          <w:p w14:paraId="5DCA4A6B" w14:textId="77777777" w:rsidR="009C018C" w:rsidRDefault="009C018C" w:rsidP="009C018C">
            <w:pPr>
              <w:pStyle w:val="ListParagraph"/>
              <w:numPr>
                <w:ilvl w:val="0"/>
                <w:numId w:val="43"/>
              </w:numPr>
              <w:tabs>
                <w:tab w:val="left" w:pos="2693"/>
              </w:tabs>
              <w:spacing w:before="0" w:line="276" w:lineRule="auto"/>
              <w:ind w:left="347" w:hanging="347"/>
              <w:cnfStyle w:val="000000100000" w:firstRow="0" w:lastRow="0" w:firstColumn="0" w:lastColumn="0" w:oddVBand="0" w:evenVBand="0" w:oddHBand="1" w:evenHBand="0" w:firstRowFirstColumn="0" w:firstRowLastColumn="0" w:lastRowFirstColumn="0" w:lastRowLastColumn="0"/>
            </w:pPr>
            <w:r>
              <w:t>Train all the ML models.</w:t>
            </w:r>
          </w:p>
          <w:p w14:paraId="3495C47D" w14:textId="77777777" w:rsidR="009C018C" w:rsidRDefault="009C018C" w:rsidP="009C018C">
            <w:pPr>
              <w:pStyle w:val="ListParagraph"/>
              <w:numPr>
                <w:ilvl w:val="0"/>
                <w:numId w:val="43"/>
              </w:numPr>
              <w:tabs>
                <w:tab w:val="left" w:pos="2693"/>
              </w:tabs>
              <w:spacing w:before="0" w:line="276" w:lineRule="auto"/>
              <w:ind w:left="347" w:hanging="347"/>
              <w:cnfStyle w:val="000000100000" w:firstRow="0" w:lastRow="0" w:firstColumn="0" w:lastColumn="0" w:oddVBand="0" w:evenVBand="0" w:oddHBand="1" w:evenHBand="0" w:firstRowFirstColumn="0" w:firstRowLastColumn="0" w:lastRowFirstColumn="0" w:lastRowLastColumn="0"/>
            </w:pPr>
            <w:r>
              <w:t>Test all the ML models.</w:t>
            </w:r>
          </w:p>
          <w:p w14:paraId="709FAC2D" w14:textId="77777777" w:rsidR="009C018C" w:rsidRDefault="009C018C" w:rsidP="009C018C">
            <w:pPr>
              <w:pStyle w:val="ListParagraph"/>
              <w:numPr>
                <w:ilvl w:val="0"/>
                <w:numId w:val="43"/>
              </w:numPr>
              <w:tabs>
                <w:tab w:val="left" w:pos="2693"/>
              </w:tabs>
              <w:spacing w:before="0" w:line="276" w:lineRule="auto"/>
              <w:ind w:left="347" w:hanging="347"/>
              <w:cnfStyle w:val="000000100000" w:firstRow="0" w:lastRow="0" w:firstColumn="0" w:lastColumn="0" w:oddVBand="0" w:evenVBand="0" w:oddHBand="1" w:evenHBand="0" w:firstRowFirstColumn="0" w:firstRowLastColumn="0" w:lastRowFirstColumn="0" w:lastRowLastColumn="0"/>
            </w:pPr>
            <w:r>
              <w:t>Revisit Sprint 1 &amp; 2.</w:t>
            </w:r>
          </w:p>
          <w:p w14:paraId="52C2B9BD" w14:textId="389D201A" w:rsidR="009C018C" w:rsidRPr="00640884" w:rsidRDefault="009C018C" w:rsidP="009C018C">
            <w:pPr>
              <w:spacing w:before="0"/>
              <w:cnfStyle w:val="000000100000" w:firstRow="0" w:lastRow="0" w:firstColumn="0" w:lastColumn="0" w:oddVBand="0" w:evenVBand="0" w:oddHBand="1" w:evenHBand="0" w:firstRowFirstColumn="0" w:firstRowLastColumn="0" w:lastRowFirstColumn="0" w:lastRowLastColumn="0"/>
              <w:rPr>
                <w:b/>
                <w:bCs/>
              </w:rPr>
            </w:pPr>
            <w:r>
              <w:t>Complete and finalize all deliverables.</w:t>
            </w:r>
          </w:p>
        </w:tc>
      </w:tr>
      <w:tr w:rsidR="009C018C" w:rsidRPr="00FE563C" w14:paraId="4EAC0B45" w14:textId="77777777" w:rsidTr="009C018C">
        <w:trPr>
          <w:trHeight w:val="459"/>
        </w:trPr>
        <w:tc>
          <w:tcPr>
            <w:cnfStyle w:val="001000000000" w:firstRow="0" w:lastRow="0" w:firstColumn="1" w:lastColumn="0" w:oddVBand="0" w:evenVBand="0" w:oddHBand="0" w:evenHBand="0" w:firstRowFirstColumn="0" w:firstRowLastColumn="0" w:lastRowFirstColumn="0" w:lastRowLastColumn="0"/>
            <w:tcW w:w="1165" w:type="dxa"/>
          </w:tcPr>
          <w:p w14:paraId="4A0E30FD" w14:textId="7716BD41" w:rsidR="009C018C" w:rsidRDefault="009C018C" w:rsidP="009C018C">
            <w:pPr>
              <w:spacing w:before="120" w:after="240"/>
              <w:rPr>
                <w:i w:val="0"/>
                <w:iCs w:val="0"/>
              </w:rPr>
            </w:pPr>
            <w:r>
              <w:rPr>
                <w:i w:val="0"/>
                <w:iCs w:val="0"/>
              </w:rPr>
              <w:lastRenderedPageBreak/>
              <w:t>4</w:t>
            </w:r>
          </w:p>
        </w:tc>
        <w:tc>
          <w:tcPr>
            <w:tcW w:w="1711" w:type="dxa"/>
          </w:tcPr>
          <w:p w14:paraId="160D7975" w14:textId="77777777" w:rsidR="009C018C" w:rsidRDefault="009C018C" w:rsidP="009C018C">
            <w:pPr>
              <w:spacing w:before="0" w:line="276" w:lineRule="auto"/>
              <w:cnfStyle w:val="000000000000" w:firstRow="0" w:lastRow="0" w:firstColumn="0" w:lastColumn="0" w:oddVBand="0" w:evenVBand="0" w:oddHBand="0" w:evenHBand="0" w:firstRowFirstColumn="0" w:firstRowLastColumn="0" w:lastRowFirstColumn="0" w:lastRowLastColumn="0"/>
            </w:pPr>
            <w:r w:rsidRPr="00FE563C">
              <w:t>Date</w:t>
            </w:r>
          </w:p>
          <w:p w14:paraId="1D7A26CA" w14:textId="02BC3B86" w:rsidR="009C018C" w:rsidRPr="00FE563C" w:rsidRDefault="009C018C" w:rsidP="009C018C">
            <w:pPr>
              <w:spacing w:before="0"/>
              <w:cnfStyle w:val="000000000000" w:firstRow="0" w:lastRow="0" w:firstColumn="0" w:lastColumn="0" w:oddVBand="0" w:evenVBand="0" w:oddHBand="0" w:evenHBand="0" w:firstRowFirstColumn="0" w:firstRowLastColumn="0" w:lastRowFirstColumn="0" w:lastRowLastColumn="0"/>
            </w:pPr>
            <w:r>
              <w:t>12/</w:t>
            </w:r>
            <w:r>
              <w:t>12</w:t>
            </w:r>
            <w:r>
              <w:t>/2022</w:t>
            </w:r>
            <w:r>
              <w:br/>
            </w:r>
            <w:r>
              <w:br/>
              <w:t>12/</w:t>
            </w:r>
            <w:r>
              <w:t>15</w:t>
            </w:r>
            <w:r>
              <w:t>/2022</w:t>
            </w:r>
            <w:r>
              <w:br/>
            </w:r>
            <w:r>
              <w:br/>
              <w:t>12/</w:t>
            </w:r>
            <w:r>
              <w:t>20</w:t>
            </w:r>
            <w:r>
              <w:t>/2022</w:t>
            </w:r>
          </w:p>
        </w:tc>
        <w:tc>
          <w:tcPr>
            <w:tcW w:w="1801" w:type="dxa"/>
          </w:tcPr>
          <w:p w14:paraId="7B744361" w14:textId="77777777" w:rsidR="009C018C" w:rsidRDefault="009C018C" w:rsidP="009C018C">
            <w:pPr>
              <w:spacing w:before="0" w:line="276" w:lineRule="auto"/>
              <w:cnfStyle w:val="000000000000" w:firstRow="0" w:lastRow="0" w:firstColumn="0" w:lastColumn="0" w:oddVBand="0" w:evenVBand="0" w:oddHBand="0" w:evenHBand="0" w:firstRowFirstColumn="0" w:firstRowLastColumn="0" w:lastRowFirstColumn="0" w:lastRowLastColumn="0"/>
            </w:pPr>
            <w:r w:rsidRPr="00FE563C">
              <w:t>Date</w:t>
            </w:r>
          </w:p>
          <w:p w14:paraId="722ED4CB" w14:textId="3DE104EC" w:rsidR="009C018C" w:rsidRPr="00FE563C" w:rsidRDefault="009C018C" w:rsidP="009C018C">
            <w:pPr>
              <w:spacing w:before="0"/>
              <w:cnfStyle w:val="000000000000" w:firstRow="0" w:lastRow="0" w:firstColumn="0" w:lastColumn="0" w:oddVBand="0" w:evenVBand="0" w:oddHBand="0" w:evenHBand="0" w:firstRowFirstColumn="0" w:firstRowLastColumn="0" w:lastRowFirstColumn="0" w:lastRowLastColumn="0"/>
            </w:pPr>
            <w:r>
              <w:t>12/</w:t>
            </w:r>
            <w:r>
              <w:t>14</w:t>
            </w:r>
            <w:r>
              <w:t>/2022</w:t>
            </w:r>
            <w:r>
              <w:br/>
            </w:r>
            <w:r>
              <w:br/>
              <w:t>12/</w:t>
            </w:r>
            <w:r>
              <w:t>1</w:t>
            </w:r>
            <w:r>
              <w:t>9/2022</w:t>
            </w:r>
            <w:r>
              <w:br/>
            </w:r>
            <w:r>
              <w:br/>
              <w:t>12/</w:t>
            </w:r>
            <w:r>
              <w:t>23</w:t>
            </w:r>
            <w:r>
              <w:t>/2022</w:t>
            </w:r>
          </w:p>
        </w:tc>
        <w:tc>
          <w:tcPr>
            <w:tcW w:w="5690" w:type="dxa"/>
          </w:tcPr>
          <w:p w14:paraId="49C1518E" w14:textId="77777777" w:rsidR="009C018C" w:rsidRPr="009D30DF" w:rsidRDefault="009C018C" w:rsidP="009C018C">
            <w:pPr>
              <w:spacing w:before="0" w:line="276" w:lineRule="auto"/>
              <w:cnfStyle w:val="000000000000" w:firstRow="0" w:lastRow="0" w:firstColumn="0" w:lastColumn="0" w:oddVBand="0" w:evenVBand="0" w:oddHBand="0" w:evenHBand="0" w:firstRowFirstColumn="0" w:firstRowLastColumn="0" w:lastRowFirstColumn="0" w:lastRowLastColumn="0"/>
              <w:rPr>
                <w:b/>
                <w:bCs/>
              </w:rPr>
            </w:pPr>
            <w:r w:rsidRPr="009D30DF">
              <w:rPr>
                <w:b/>
                <w:bCs/>
              </w:rPr>
              <w:t>Evaluation</w:t>
            </w:r>
            <w:r w:rsidRPr="00640884">
              <w:rPr>
                <w:b/>
                <w:bCs/>
              </w:rPr>
              <w:t>:</w:t>
            </w:r>
          </w:p>
          <w:p w14:paraId="18629672" w14:textId="68E66663" w:rsidR="009C018C" w:rsidRPr="009D30DF" w:rsidRDefault="009C018C" w:rsidP="009C018C">
            <w:pPr>
              <w:pStyle w:val="ListParagraph"/>
              <w:numPr>
                <w:ilvl w:val="0"/>
                <w:numId w:val="44"/>
              </w:numPr>
              <w:tabs>
                <w:tab w:val="left" w:pos="2693"/>
              </w:tabs>
              <w:spacing w:before="0" w:line="276" w:lineRule="auto"/>
              <w:ind w:left="347" w:hanging="347"/>
              <w:cnfStyle w:val="000000000000" w:firstRow="0" w:lastRow="0" w:firstColumn="0" w:lastColumn="0" w:oddVBand="0" w:evenVBand="0" w:oddHBand="0" w:evenHBand="0" w:firstRowFirstColumn="0" w:firstRowLastColumn="0" w:lastRowFirstColumn="0" w:lastRowLastColumn="0"/>
            </w:pPr>
            <w:r w:rsidRPr="009D30DF">
              <w:t xml:space="preserve">Train </w:t>
            </w:r>
            <w:r>
              <w:t>user</w:t>
            </w:r>
            <w:r w:rsidRPr="009D30DF">
              <w:t xml:space="preserve"> on how to use the </w:t>
            </w:r>
            <w:proofErr w:type="spellStart"/>
            <w:r>
              <w:t>Jupyter</w:t>
            </w:r>
            <w:proofErr w:type="spellEnd"/>
            <w:r>
              <w:t xml:space="preserve"> Notebook</w:t>
            </w:r>
            <w:r w:rsidRPr="009D30DF">
              <w:t xml:space="preserve"> </w:t>
            </w:r>
            <w:r>
              <w:t>and web application</w:t>
            </w:r>
            <w:r w:rsidRPr="009D30DF">
              <w:t>.</w:t>
            </w:r>
          </w:p>
          <w:p w14:paraId="19324F6F" w14:textId="77777777" w:rsidR="009C018C" w:rsidRPr="009D30DF" w:rsidRDefault="009C018C" w:rsidP="009C018C">
            <w:pPr>
              <w:pStyle w:val="ListParagraph"/>
              <w:numPr>
                <w:ilvl w:val="0"/>
                <w:numId w:val="44"/>
              </w:numPr>
              <w:tabs>
                <w:tab w:val="left" w:pos="2693"/>
              </w:tabs>
              <w:spacing w:before="0" w:line="276" w:lineRule="auto"/>
              <w:ind w:left="347" w:hanging="347"/>
              <w:cnfStyle w:val="000000000000" w:firstRow="0" w:lastRow="0" w:firstColumn="0" w:lastColumn="0" w:oddVBand="0" w:evenVBand="0" w:oddHBand="0" w:evenHBand="0" w:firstRowFirstColumn="0" w:firstRowLastColumn="0" w:lastRowFirstColumn="0" w:lastRowLastColumn="0"/>
            </w:pPr>
            <w:r>
              <w:t xml:space="preserve">Use and test the </w:t>
            </w:r>
            <w:r w:rsidRPr="009D30DF">
              <w:t>system to see if it meets business requirements.</w:t>
            </w:r>
          </w:p>
          <w:p w14:paraId="09A65F8B" w14:textId="3A1E1BC2" w:rsidR="009C018C" w:rsidRPr="00640884" w:rsidRDefault="009C018C" w:rsidP="009C018C">
            <w:pPr>
              <w:spacing w:before="0"/>
              <w:cnfStyle w:val="000000000000" w:firstRow="0" w:lastRow="0" w:firstColumn="0" w:lastColumn="0" w:oddVBand="0" w:evenVBand="0" w:oddHBand="0" w:evenHBand="0" w:firstRowFirstColumn="0" w:firstRowLastColumn="0" w:lastRowFirstColumn="0" w:lastRowLastColumn="0"/>
              <w:rPr>
                <w:b/>
                <w:bCs/>
              </w:rPr>
            </w:pPr>
            <w:r>
              <w:t xml:space="preserve">Determine the next steps. </w:t>
            </w:r>
            <w:r w:rsidRPr="009D30DF">
              <w:t>Revisit Sprint 1, 2, &amp; 3 if necessary.</w:t>
            </w:r>
          </w:p>
        </w:tc>
      </w:tr>
      <w:tr w:rsidR="009C018C" w:rsidRPr="00FE563C" w14:paraId="7285BA3B" w14:textId="77777777" w:rsidTr="009C018C">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165" w:type="dxa"/>
          </w:tcPr>
          <w:p w14:paraId="5A880526" w14:textId="3E674BD8" w:rsidR="009C018C" w:rsidRDefault="009C018C" w:rsidP="009C018C">
            <w:pPr>
              <w:spacing w:before="120" w:after="240"/>
              <w:rPr>
                <w:i w:val="0"/>
                <w:iCs w:val="0"/>
              </w:rPr>
            </w:pPr>
            <w:r>
              <w:rPr>
                <w:i w:val="0"/>
                <w:iCs w:val="0"/>
              </w:rPr>
              <w:t>5</w:t>
            </w:r>
          </w:p>
        </w:tc>
        <w:tc>
          <w:tcPr>
            <w:tcW w:w="1711" w:type="dxa"/>
          </w:tcPr>
          <w:p w14:paraId="301BB16D" w14:textId="77777777" w:rsidR="009C018C" w:rsidRDefault="009C018C" w:rsidP="009C018C">
            <w:pPr>
              <w:spacing w:before="0" w:line="276" w:lineRule="auto"/>
              <w:cnfStyle w:val="000000100000" w:firstRow="0" w:lastRow="0" w:firstColumn="0" w:lastColumn="0" w:oddVBand="0" w:evenVBand="0" w:oddHBand="1" w:evenHBand="0" w:firstRowFirstColumn="0" w:firstRowLastColumn="0" w:lastRowFirstColumn="0" w:lastRowLastColumn="0"/>
            </w:pPr>
            <w:r w:rsidRPr="00FE563C">
              <w:t>Date</w:t>
            </w:r>
          </w:p>
          <w:p w14:paraId="2F3A6B2E" w14:textId="2EDE9428" w:rsidR="009C018C" w:rsidRPr="00FE563C" w:rsidRDefault="009C018C" w:rsidP="009C018C">
            <w:pPr>
              <w:spacing w:before="0"/>
              <w:cnfStyle w:val="000000100000" w:firstRow="0" w:lastRow="0" w:firstColumn="0" w:lastColumn="0" w:oddVBand="0" w:evenVBand="0" w:oddHBand="1" w:evenHBand="0" w:firstRowFirstColumn="0" w:firstRowLastColumn="0" w:lastRowFirstColumn="0" w:lastRowLastColumn="0"/>
            </w:pPr>
            <w:r>
              <w:t>1</w:t>
            </w:r>
            <w:r>
              <w:t>2/27/202</w:t>
            </w:r>
            <w:r>
              <w:t>2</w:t>
            </w:r>
            <w:r>
              <w:br/>
            </w:r>
            <w:r>
              <w:t>01</w:t>
            </w:r>
            <w:r>
              <w:t>/</w:t>
            </w:r>
            <w:r>
              <w:t>02</w:t>
            </w:r>
            <w:r>
              <w:t>/2023</w:t>
            </w:r>
            <w:r>
              <w:br/>
              <w:t>0</w:t>
            </w:r>
            <w:r>
              <w:t>1</w:t>
            </w:r>
            <w:r>
              <w:t>/</w:t>
            </w:r>
            <w:r>
              <w:t>09</w:t>
            </w:r>
            <w:r>
              <w:t>/2023</w:t>
            </w:r>
          </w:p>
        </w:tc>
        <w:tc>
          <w:tcPr>
            <w:tcW w:w="1801" w:type="dxa"/>
          </w:tcPr>
          <w:p w14:paraId="0F05D2E8" w14:textId="77777777" w:rsidR="009C018C" w:rsidRDefault="009C018C" w:rsidP="009C018C">
            <w:pPr>
              <w:spacing w:before="0" w:line="276" w:lineRule="auto"/>
              <w:cnfStyle w:val="000000100000" w:firstRow="0" w:lastRow="0" w:firstColumn="0" w:lastColumn="0" w:oddVBand="0" w:evenVBand="0" w:oddHBand="1" w:evenHBand="0" w:firstRowFirstColumn="0" w:firstRowLastColumn="0" w:lastRowFirstColumn="0" w:lastRowLastColumn="0"/>
            </w:pPr>
            <w:r w:rsidRPr="00FE563C">
              <w:t>Date</w:t>
            </w:r>
          </w:p>
          <w:p w14:paraId="6F2E9E85" w14:textId="35D63904" w:rsidR="009C018C" w:rsidRPr="00FE563C" w:rsidRDefault="009C018C" w:rsidP="009C018C">
            <w:pPr>
              <w:spacing w:before="0"/>
              <w:cnfStyle w:val="000000100000" w:firstRow="0" w:lastRow="0" w:firstColumn="0" w:lastColumn="0" w:oddVBand="0" w:evenVBand="0" w:oddHBand="1" w:evenHBand="0" w:firstRowFirstColumn="0" w:firstRowLastColumn="0" w:lastRowFirstColumn="0" w:lastRowLastColumn="0"/>
            </w:pPr>
            <w:r>
              <w:t>12</w:t>
            </w:r>
            <w:r>
              <w:t>/</w:t>
            </w:r>
            <w:r>
              <w:t>30</w:t>
            </w:r>
            <w:r>
              <w:t>/202</w:t>
            </w:r>
            <w:r>
              <w:t>2</w:t>
            </w:r>
            <w:r>
              <w:br/>
              <w:t>0</w:t>
            </w:r>
            <w:r>
              <w:t>1</w:t>
            </w:r>
            <w:r>
              <w:t>/</w:t>
            </w:r>
            <w:r>
              <w:t>06</w:t>
            </w:r>
            <w:r>
              <w:t>/2023</w:t>
            </w:r>
            <w:r>
              <w:br/>
              <w:t>ongoing</w:t>
            </w:r>
          </w:p>
        </w:tc>
        <w:tc>
          <w:tcPr>
            <w:tcW w:w="5690" w:type="dxa"/>
          </w:tcPr>
          <w:p w14:paraId="4F06C61E" w14:textId="77777777" w:rsidR="009C018C" w:rsidRPr="009D30DF" w:rsidRDefault="009C018C" w:rsidP="009C018C">
            <w:pPr>
              <w:spacing w:before="0" w:line="276" w:lineRule="auto"/>
              <w:cnfStyle w:val="000000100000" w:firstRow="0" w:lastRow="0" w:firstColumn="0" w:lastColumn="0" w:oddVBand="0" w:evenVBand="0" w:oddHBand="1" w:evenHBand="0" w:firstRowFirstColumn="0" w:firstRowLastColumn="0" w:lastRowFirstColumn="0" w:lastRowLastColumn="0"/>
              <w:rPr>
                <w:b/>
                <w:bCs/>
              </w:rPr>
            </w:pPr>
            <w:r>
              <w:rPr>
                <w:b/>
                <w:bCs/>
              </w:rPr>
              <w:t>Deployment:</w:t>
            </w:r>
          </w:p>
          <w:p w14:paraId="51EB5B6B" w14:textId="77777777" w:rsidR="009C018C" w:rsidRDefault="009C018C" w:rsidP="009C018C">
            <w:pPr>
              <w:pStyle w:val="ListParagraph"/>
              <w:numPr>
                <w:ilvl w:val="0"/>
                <w:numId w:val="45"/>
              </w:numPr>
              <w:tabs>
                <w:tab w:val="left" w:pos="2693"/>
              </w:tabs>
              <w:spacing w:before="0" w:line="276" w:lineRule="auto"/>
              <w:ind w:left="347" w:hanging="347"/>
              <w:cnfStyle w:val="000000100000" w:firstRow="0" w:lastRow="0" w:firstColumn="0" w:lastColumn="0" w:oddVBand="0" w:evenVBand="0" w:oddHBand="1" w:evenHBand="0" w:firstRowFirstColumn="0" w:firstRowLastColumn="0" w:lastRowFirstColumn="0" w:lastRowLastColumn="0"/>
            </w:pPr>
            <w:r>
              <w:t>Produce final report and presentation.</w:t>
            </w:r>
          </w:p>
          <w:p w14:paraId="4D1EEEA3" w14:textId="77777777" w:rsidR="009C018C" w:rsidRDefault="009C018C" w:rsidP="009C018C">
            <w:pPr>
              <w:pStyle w:val="ListParagraph"/>
              <w:numPr>
                <w:ilvl w:val="0"/>
                <w:numId w:val="45"/>
              </w:numPr>
              <w:tabs>
                <w:tab w:val="left" w:pos="2693"/>
              </w:tabs>
              <w:spacing w:before="0" w:line="276" w:lineRule="auto"/>
              <w:ind w:left="347" w:hanging="347"/>
              <w:cnfStyle w:val="000000100000" w:firstRow="0" w:lastRow="0" w:firstColumn="0" w:lastColumn="0" w:oddVBand="0" w:evenVBand="0" w:oddHBand="1" w:evenHBand="0" w:firstRowFirstColumn="0" w:firstRowLastColumn="0" w:lastRowFirstColumn="0" w:lastRowLastColumn="0"/>
            </w:pPr>
            <w:r>
              <w:t>Produce a full project review.</w:t>
            </w:r>
          </w:p>
          <w:p w14:paraId="6A845A36" w14:textId="36B5CA18" w:rsidR="009C018C" w:rsidRPr="00640884" w:rsidRDefault="009C018C" w:rsidP="009C018C">
            <w:pPr>
              <w:spacing w:before="0"/>
              <w:cnfStyle w:val="000000100000" w:firstRow="0" w:lastRow="0" w:firstColumn="0" w:lastColumn="0" w:oddVBand="0" w:evenVBand="0" w:oddHBand="1" w:evenHBand="0" w:firstRowFirstColumn="0" w:firstRowLastColumn="0" w:lastRowFirstColumn="0" w:lastRowLastColumn="0"/>
              <w:rPr>
                <w:b/>
                <w:bCs/>
              </w:rPr>
            </w:pPr>
            <w:r>
              <w:t>Monitoring and Maintenance.</w:t>
            </w:r>
          </w:p>
        </w:tc>
      </w:tr>
    </w:tbl>
    <w:p w14:paraId="495B2C59" w14:textId="49C13D67" w:rsidR="00641227" w:rsidRPr="00D60779" w:rsidRDefault="00641227" w:rsidP="00641227"/>
    <w:p w14:paraId="155D87EA" w14:textId="1ABBB29D" w:rsidR="00641227" w:rsidRDefault="00641227" w:rsidP="00641227">
      <w:pPr>
        <w:pStyle w:val="Heading1"/>
      </w:pPr>
      <w:r>
        <w:t>C. Application Files</w:t>
      </w:r>
    </w:p>
    <w:p w14:paraId="2DBFFCB7" w14:textId="2318BAB9" w:rsidR="00641227" w:rsidRDefault="00641227" w:rsidP="00641227">
      <w:r w:rsidRPr="00641227">
        <w:t>Please refer to the following</w:t>
      </w:r>
      <w:r>
        <w:t xml:space="preserve"> </w:t>
      </w:r>
      <w:proofErr w:type="spellStart"/>
      <w:r>
        <w:t>Jupyter</w:t>
      </w:r>
      <w:proofErr w:type="spellEnd"/>
      <w:r>
        <w:t xml:space="preserve"> Notebook file and web app Python script for the project code:</w:t>
      </w:r>
    </w:p>
    <w:p w14:paraId="203142C6" w14:textId="328BA616" w:rsidR="0079708E" w:rsidRDefault="00641227" w:rsidP="0079708E">
      <w:pPr>
        <w:pStyle w:val="ListParagraph"/>
        <w:numPr>
          <w:ilvl w:val="0"/>
          <w:numId w:val="29"/>
        </w:numPr>
      </w:pPr>
      <w:r w:rsidRPr="00641227">
        <w:t xml:space="preserve">C964 - Song Popularity </w:t>
      </w:r>
      <w:proofErr w:type="spellStart"/>
      <w:r w:rsidRPr="00641227">
        <w:t>Predictor.ipynb</w:t>
      </w:r>
      <w:proofErr w:type="spellEnd"/>
      <w:r w:rsidR="0079708E">
        <w:t xml:space="preserve"> (also viewable at </w:t>
      </w:r>
      <w:hyperlink r:id="rId11" w:history="1">
        <w:r w:rsidR="0079708E" w:rsidRPr="000534A9">
          <w:rPr>
            <w:rStyle w:val="Hyperlink"/>
          </w:rPr>
          <w:t>https://github.com/jonivanrossum/C964/blob/main/C964%20-%20Song%20Popularity%20Predictor.i</w:t>
        </w:r>
        <w:r w:rsidR="0079708E" w:rsidRPr="000534A9">
          <w:rPr>
            <w:rStyle w:val="Hyperlink"/>
          </w:rPr>
          <w:t>p</w:t>
        </w:r>
        <w:r w:rsidR="0079708E" w:rsidRPr="000534A9">
          <w:rPr>
            <w:rStyle w:val="Hyperlink"/>
          </w:rPr>
          <w:t>ynb</w:t>
        </w:r>
      </w:hyperlink>
      <w:r w:rsidR="0079708E">
        <w:t>)</w:t>
      </w:r>
    </w:p>
    <w:p w14:paraId="326F7688" w14:textId="4EACA42D" w:rsidR="0079708E" w:rsidRDefault="0079708E" w:rsidP="0079708E">
      <w:pPr>
        <w:pStyle w:val="ListParagraph"/>
      </w:pPr>
      <w:r>
        <w:t>OR</w:t>
      </w:r>
    </w:p>
    <w:p w14:paraId="11E1AB7C" w14:textId="0CAD1176" w:rsidR="00641227" w:rsidRDefault="0079708E" w:rsidP="00641227">
      <w:pPr>
        <w:pStyle w:val="ListParagraph"/>
        <w:numPr>
          <w:ilvl w:val="0"/>
          <w:numId w:val="29"/>
        </w:numPr>
      </w:pPr>
      <w:r w:rsidRPr="00641227">
        <w:t>C964 - Song Popularity Predictor.</w:t>
      </w:r>
      <w:r>
        <w:t xml:space="preserve">pdf (also viewable at </w:t>
      </w:r>
      <w:hyperlink r:id="rId12" w:history="1">
        <w:r w:rsidRPr="0079708E">
          <w:rPr>
            <w:rStyle w:val="Hyperlink"/>
          </w:rPr>
          <w:t>https://github.com/jonivanrossum/C964/blob/main/C964%20-%20Song%20Popularity%20Predictor%20-%20JupyterLab.pdf</w:t>
        </w:r>
      </w:hyperlink>
      <w:r>
        <w:t>)</w:t>
      </w:r>
    </w:p>
    <w:p w14:paraId="7E2B7159" w14:textId="09C557C7" w:rsidR="0079708E" w:rsidRDefault="0079708E" w:rsidP="0079708E">
      <w:pPr>
        <w:pStyle w:val="ListParagraph"/>
        <w:numPr>
          <w:ilvl w:val="0"/>
          <w:numId w:val="29"/>
        </w:numPr>
      </w:pPr>
      <w:r>
        <w:t xml:space="preserve">webapp.py (also viewable at </w:t>
      </w:r>
      <w:hyperlink r:id="rId13" w:history="1">
        <w:r w:rsidRPr="0079708E">
          <w:rPr>
            <w:rStyle w:val="Hyperlink"/>
          </w:rPr>
          <w:t>https://github.com/jonivanrossum/C964/blob/main/webapp.py</w:t>
        </w:r>
      </w:hyperlink>
      <w:r>
        <w:t>)</w:t>
      </w:r>
    </w:p>
    <w:p w14:paraId="62B2BDE2" w14:textId="77777777" w:rsidR="0079708E" w:rsidRDefault="0079708E" w:rsidP="0079708E">
      <w:pPr>
        <w:pStyle w:val="ListParagraph"/>
      </w:pPr>
    </w:p>
    <w:p w14:paraId="6FB290F8" w14:textId="3135DF8A" w:rsidR="00641227" w:rsidRDefault="00641227" w:rsidP="00641227">
      <w:r>
        <w:t>Try out the web app at:</w:t>
      </w:r>
    </w:p>
    <w:p w14:paraId="7ACD9143" w14:textId="0D420758" w:rsidR="00641227" w:rsidRDefault="00641227" w:rsidP="00641227">
      <w:pPr>
        <w:pStyle w:val="ListParagraph"/>
        <w:numPr>
          <w:ilvl w:val="0"/>
          <w:numId w:val="29"/>
        </w:numPr>
      </w:pPr>
      <w:hyperlink r:id="rId14" w:history="1">
        <w:r w:rsidRPr="000534A9">
          <w:rPr>
            <w:rStyle w:val="Hyperlink"/>
          </w:rPr>
          <w:t>https://joniv</w:t>
        </w:r>
        <w:r w:rsidRPr="000534A9">
          <w:rPr>
            <w:rStyle w:val="Hyperlink"/>
          </w:rPr>
          <w:t>a</w:t>
        </w:r>
        <w:r w:rsidRPr="000534A9">
          <w:rPr>
            <w:rStyle w:val="Hyperlink"/>
          </w:rPr>
          <w:t>nros</w:t>
        </w:r>
        <w:r w:rsidRPr="000534A9">
          <w:rPr>
            <w:rStyle w:val="Hyperlink"/>
          </w:rPr>
          <w:t>s</w:t>
        </w:r>
        <w:r w:rsidRPr="000534A9">
          <w:rPr>
            <w:rStyle w:val="Hyperlink"/>
          </w:rPr>
          <w:t>um-c964-webapp</w:t>
        </w:r>
        <w:r w:rsidR="00533480">
          <w:rPr>
            <w:rStyle w:val="Hyperlink"/>
          </w:rPr>
          <w:t>/</w:t>
        </w:r>
        <w:r w:rsidRPr="000534A9">
          <w:rPr>
            <w:rStyle w:val="Hyperlink"/>
          </w:rPr>
          <w:t>-0yn76e.streamlitapp.com/</w:t>
        </w:r>
      </w:hyperlink>
    </w:p>
    <w:p w14:paraId="0905715E" w14:textId="32A30000" w:rsidR="00641227" w:rsidRDefault="00641227" w:rsidP="00641227"/>
    <w:p w14:paraId="3243C157" w14:textId="5092BDB0" w:rsidR="00641227" w:rsidRDefault="00641227" w:rsidP="00641227">
      <w:pPr>
        <w:pStyle w:val="Heading1"/>
      </w:pPr>
      <w:r>
        <w:t>D. Post-Implementation Report</w:t>
      </w:r>
    </w:p>
    <w:p w14:paraId="2883F4E9" w14:textId="260756E3" w:rsidR="00641227" w:rsidRDefault="00641227" w:rsidP="00641227">
      <w:pPr>
        <w:pStyle w:val="Heading2"/>
      </w:pPr>
      <w:r>
        <w:t>Project Purpose</w:t>
      </w:r>
    </w:p>
    <w:p w14:paraId="029D1650" w14:textId="5F6DB85A" w:rsidR="00641227" w:rsidRDefault="00641227" w:rsidP="00641227">
      <w:pPr>
        <w:rPr>
          <w:lang w:val="fr-FR"/>
        </w:rPr>
      </w:pPr>
    </w:p>
    <w:p w14:paraId="0F4644DE" w14:textId="15CCBFE8" w:rsidR="00641227" w:rsidRDefault="00641227" w:rsidP="00641227">
      <w:pPr>
        <w:rPr>
          <w:lang w:val="fr-FR"/>
        </w:rPr>
      </w:pPr>
    </w:p>
    <w:p w14:paraId="6AEAF727" w14:textId="4C3D3743" w:rsidR="00641227" w:rsidRDefault="00641227" w:rsidP="00641227">
      <w:pPr>
        <w:pStyle w:val="Heading2"/>
      </w:pPr>
      <w:r>
        <w:lastRenderedPageBreak/>
        <w:t>Datasets</w:t>
      </w:r>
    </w:p>
    <w:p w14:paraId="637DDCA1" w14:textId="6E85FDC7" w:rsidR="00641227" w:rsidRDefault="00641227" w:rsidP="00641227">
      <w:pPr>
        <w:rPr>
          <w:lang w:val="fr-FR"/>
        </w:rPr>
      </w:pPr>
    </w:p>
    <w:p w14:paraId="2565ADB6" w14:textId="48C5E0AE" w:rsidR="00641227" w:rsidRDefault="00641227" w:rsidP="00641227">
      <w:pPr>
        <w:rPr>
          <w:lang w:val="fr-FR"/>
        </w:rPr>
      </w:pPr>
    </w:p>
    <w:p w14:paraId="6A494A93" w14:textId="08FCF03A" w:rsidR="00641227" w:rsidRDefault="00641227" w:rsidP="00641227">
      <w:pPr>
        <w:pStyle w:val="Heading2"/>
      </w:pPr>
      <w:r>
        <w:t>Data Product Code</w:t>
      </w:r>
    </w:p>
    <w:p w14:paraId="6A98875B" w14:textId="788DA74A" w:rsidR="00641227" w:rsidRDefault="00641227" w:rsidP="00641227">
      <w:pPr>
        <w:rPr>
          <w:lang w:val="fr-FR"/>
        </w:rPr>
      </w:pPr>
    </w:p>
    <w:p w14:paraId="6D57BE09" w14:textId="5A225EB9" w:rsidR="00641227" w:rsidRDefault="00641227" w:rsidP="00641227">
      <w:pPr>
        <w:rPr>
          <w:lang w:val="fr-FR"/>
        </w:rPr>
      </w:pPr>
    </w:p>
    <w:p w14:paraId="7398B7FF" w14:textId="3DA3B025" w:rsidR="00641227" w:rsidRDefault="00641227" w:rsidP="00641227">
      <w:pPr>
        <w:pStyle w:val="Heading2"/>
      </w:pPr>
      <w:r>
        <w:t>Hypothesis Verification</w:t>
      </w:r>
    </w:p>
    <w:p w14:paraId="4BA95847" w14:textId="3AAC77A8" w:rsidR="00641227" w:rsidRDefault="00641227" w:rsidP="00641227">
      <w:pPr>
        <w:rPr>
          <w:lang w:val="fr-FR"/>
        </w:rPr>
      </w:pPr>
    </w:p>
    <w:p w14:paraId="05773609" w14:textId="4960AE1E" w:rsidR="00641227" w:rsidRDefault="00641227" w:rsidP="00641227">
      <w:pPr>
        <w:rPr>
          <w:lang w:val="fr-FR"/>
        </w:rPr>
      </w:pPr>
    </w:p>
    <w:p w14:paraId="1D048D3E" w14:textId="5C2FE125" w:rsidR="00641227" w:rsidRDefault="00641227" w:rsidP="00641227">
      <w:pPr>
        <w:pStyle w:val="Heading2"/>
      </w:pPr>
      <w:r>
        <w:t>Effective Visualizations and Reporting</w:t>
      </w:r>
    </w:p>
    <w:p w14:paraId="33DD358A" w14:textId="5E039C3E" w:rsidR="00641227" w:rsidRDefault="00641227" w:rsidP="00641227">
      <w:pPr>
        <w:rPr>
          <w:lang w:val="fr-FR"/>
        </w:rPr>
      </w:pPr>
    </w:p>
    <w:p w14:paraId="4B8DD190" w14:textId="77777777" w:rsidR="00641227" w:rsidRDefault="00641227" w:rsidP="00641227">
      <w:pPr>
        <w:rPr>
          <w:lang w:val="fr-FR"/>
        </w:rPr>
      </w:pPr>
    </w:p>
    <w:p w14:paraId="012BED4F" w14:textId="0D3BAB1F" w:rsidR="00641227" w:rsidRDefault="00641227" w:rsidP="00641227">
      <w:pPr>
        <w:rPr>
          <w:lang w:val="fr-FR"/>
        </w:rPr>
      </w:pPr>
    </w:p>
    <w:p w14:paraId="45207950" w14:textId="49AB376E" w:rsidR="00641227" w:rsidRDefault="00641227" w:rsidP="00641227">
      <w:pPr>
        <w:pStyle w:val="Heading2"/>
      </w:pPr>
      <w:r>
        <w:t>Accuracy Analysis</w:t>
      </w:r>
    </w:p>
    <w:p w14:paraId="487A4EED" w14:textId="1732BD61" w:rsidR="00641227" w:rsidRDefault="00641227" w:rsidP="00641227">
      <w:pPr>
        <w:rPr>
          <w:lang w:val="fr-FR"/>
        </w:rPr>
      </w:pPr>
    </w:p>
    <w:p w14:paraId="1097FF91" w14:textId="32342289" w:rsidR="00641227" w:rsidRDefault="00641227" w:rsidP="00641227">
      <w:pPr>
        <w:rPr>
          <w:lang w:val="fr-FR"/>
        </w:rPr>
      </w:pPr>
    </w:p>
    <w:p w14:paraId="151DB8D7" w14:textId="3048C621" w:rsidR="00641227" w:rsidRDefault="00641227" w:rsidP="00641227">
      <w:pPr>
        <w:rPr>
          <w:lang w:val="fr-FR"/>
        </w:rPr>
      </w:pPr>
    </w:p>
    <w:p w14:paraId="72E5B867" w14:textId="24FA74ED" w:rsidR="00641227" w:rsidRDefault="00641227" w:rsidP="00641227">
      <w:pPr>
        <w:pStyle w:val="Heading2"/>
      </w:pPr>
      <w:r>
        <w:t>Application Testing</w:t>
      </w:r>
    </w:p>
    <w:p w14:paraId="37647427" w14:textId="23C8BDA8" w:rsidR="00641227" w:rsidRDefault="00641227" w:rsidP="00641227">
      <w:pPr>
        <w:rPr>
          <w:lang w:val="fr-FR"/>
        </w:rPr>
      </w:pPr>
    </w:p>
    <w:p w14:paraId="6720A66D" w14:textId="6A9D9FFA" w:rsidR="00641227" w:rsidRDefault="00641227" w:rsidP="00641227">
      <w:pPr>
        <w:rPr>
          <w:lang w:val="fr-FR"/>
        </w:rPr>
      </w:pPr>
    </w:p>
    <w:p w14:paraId="3C0F27BE" w14:textId="2C746969" w:rsidR="00641227" w:rsidRDefault="00641227" w:rsidP="00641227">
      <w:pPr>
        <w:rPr>
          <w:lang w:val="fr-FR"/>
        </w:rPr>
      </w:pPr>
    </w:p>
    <w:p w14:paraId="08FC9C44" w14:textId="736F63A6" w:rsidR="00641227" w:rsidRDefault="006D17B4" w:rsidP="006D17B4">
      <w:pPr>
        <w:pStyle w:val="Heading2"/>
      </w:pPr>
      <w:r>
        <w:t>Application Files</w:t>
      </w:r>
    </w:p>
    <w:p w14:paraId="134ED111" w14:textId="51B73318" w:rsidR="006D17B4" w:rsidRDefault="006D17B4" w:rsidP="006D17B4">
      <w:pPr>
        <w:rPr>
          <w:lang w:val="fr-FR"/>
        </w:rPr>
      </w:pPr>
    </w:p>
    <w:p w14:paraId="7C300937" w14:textId="59DE7997" w:rsidR="006D17B4" w:rsidRDefault="006D17B4" w:rsidP="006D17B4">
      <w:pPr>
        <w:rPr>
          <w:lang w:val="fr-FR"/>
        </w:rPr>
      </w:pPr>
    </w:p>
    <w:p w14:paraId="46EB8460" w14:textId="54422DA4" w:rsidR="006D17B4" w:rsidRDefault="006D17B4" w:rsidP="006D17B4">
      <w:pPr>
        <w:rPr>
          <w:lang w:val="fr-FR"/>
        </w:rPr>
      </w:pPr>
    </w:p>
    <w:p w14:paraId="09DDD375" w14:textId="125E3129" w:rsidR="006D17B4" w:rsidRDefault="006D17B4" w:rsidP="006D17B4">
      <w:pPr>
        <w:pStyle w:val="Heading2"/>
      </w:pPr>
      <w:r>
        <w:t>User’s Guide</w:t>
      </w:r>
    </w:p>
    <w:p w14:paraId="4290BCAC" w14:textId="45A2F6F7" w:rsidR="006D17B4" w:rsidRDefault="006D17B4" w:rsidP="006D17B4">
      <w:pPr>
        <w:rPr>
          <w:lang w:val="fr-FR"/>
        </w:rPr>
      </w:pPr>
    </w:p>
    <w:p w14:paraId="17E92B76" w14:textId="67351D84" w:rsidR="006D17B4" w:rsidRDefault="006D17B4" w:rsidP="006D17B4">
      <w:pPr>
        <w:rPr>
          <w:lang w:val="fr-FR"/>
        </w:rPr>
      </w:pPr>
    </w:p>
    <w:p w14:paraId="7BBA2E03" w14:textId="308419DC" w:rsidR="006D17B4" w:rsidRDefault="006D17B4" w:rsidP="006D17B4">
      <w:pPr>
        <w:rPr>
          <w:lang w:val="fr-FR"/>
        </w:rPr>
      </w:pPr>
    </w:p>
    <w:p w14:paraId="56E0CEA2" w14:textId="616BDDA3" w:rsidR="006D17B4" w:rsidRPr="006D17B4" w:rsidRDefault="006D17B4" w:rsidP="006D17B4">
      <w:pPr>
        <w:pStyle w:val="Heading2"/>
        <w:rPr>
          <w:lang w:val="en-US"/>
        </w:rPr>
      </w:pPr>
      <w:r w:rsidRPr="006D17B4">
        <w:rPr>
          <w:lang w:val="en-US"/>
        </w:rPr>
        <w:t>Summation of Learning Experience</w:t>
      </w:r>
    </w:p>
    <w:p w14:paraId="31B79609" w14:textId="77777777" w:rsidR="00641227" w:rsidRPr="00641227" w:rsidRDefault="00641227" w:rsidP="00641227"/>
    <w:p w14:paraId="702D10BF" w14:textId="0BE86973" w:rsidR="0066144C" w:rsidRPr="005126BB" w:rsidRDefault="0066144C" w:rsidP="0066144C"/>
    <w:p w14:paraId="6E221034" w14:textId="2BD49A45" w:rsidR="0066144C" w:rsidRPr="005126BB" w:rsidRDefault="0066144C" w:rsidP="0066144C"/>
    <w:p w14:paraId="5828270A" w14:textId="3649582D" w:rsidR="00EA0EDD" w:rsidRPr="00A7515E" w:rsidRDefault="006D17B4" w:rsidP="00EA0EDD">
      <w:pPr>
        <w:pStyle w:val="Heading1"/>
        <w:rPr>
          <w:lang w:val="en-US"/>
        </w:rPr>
      </w:pPr>
      <w:r>
        <w:rPr>
          <w:lang w:val="en-US"/>
        </w:rPr>
        <w:t xml:space="preserve">E. </w:t>
      </w:r>
      <w:r w:rsidR="00EA0EDD" w:rsidRPr="00A7515E">
        <w:rPr>
          <w:lang w:val="en-US"/>
        </w:rPr>
        <w:t>sources</w:t>
      </w:r>
    </w:p>
    <w:p w14:paraId="20F9F97C" w14:textId="5D8F1611" w:rsidR="007701BC" w:rsidRDefault="007701BC" w:rsidP="007701BC">
      <w:pPr>
        <w:ind w:left="720" w:hanging="720"/>
      </w:pPr>
      <w:proofErr w:type="spellStart"/>
      <w:r w:rsidRPr="007701BC">
        <w:t>Leight</w:t>
      </w:r>
      <w:proofErr w:type="spellEnd"/>
      <w:r w:rsidRPr="007701BC">
        <w:t>, E. (October 11, 2022</w:t>
      </w:r>
      <w:r w:rsidRPr="007701BC">
        <w:rPr>
          <w:i/>
          <w:iCs/>
        </w:rPr>
        <w:t>). Too Many Songs, Not Enough Hits: Pop Music Is Struggling to Create New Stars</w:t>
      </w:r>
      <w:r>
        <w:rPr>
          <w:i/>
          <w:iCs/>
        </w:rPr>
        <w:t xml:space="preserve">. </w:t>
      </w:r>
      <w:r>
        <w:t xml:space="preserve">Billboard.com. Retrieved from: </w:t>
      </w:r>
      <w:hyperlink r:id="rId15" w:history="1">
        <w:r w:rsidRPr="000534A9">
          <w:rPr>
            <w:rStyle w:val="Hyperlink"/>
          </w:rPr>
          <w:t>https://www.billboard.com/pro/new-music-tiktok-artist-development-suffering/</w:t>
        </w:r>
      </w:hyperlink>
    </w:p>
    <w:p w14:paraId="1BC1F13B" w14:textId="7AE5E3A6" w:rsidR="00EA0EDD" w:rsidRDefault="00EA0EDD" w:rsidP="00EA0EDD">
      <w:pPr>
        <w:rPr>
          <w:b/>
          <w:bCs/>
        </w:rPr>
      </w:pPr>
    </w:p>
    <w:p w14:paraId="605B4346" w14:textId="77777777" w:rsidR="007701BC" w:rsidRPr="007701BC" w:rsidRDefault="007701BC" w:rsidP="00EA0EDD"/>
    <w:sectPr w:rsidR="007701BC" w:rsidRPr="007701BC">
      <w:headerReference w:type="even" r:id="rId16"/>
      <w:headerReference w:type="default" r:id="rId1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D3965" w14:textId="77777777" w:rsidR="00690E1F" w:rsidRDefault="00690E1F" w:rsidP="005C520F">
      <w:r>
        <w:separator/>
      </w:r>
    </w:p>
    <w:p w14:paraId="67BFBD11" w14:textId="77777777" w:rsidR="00690E1F" w:rsidRDefault="00690E1F" w:rsidP="005C520F"/>
    <w:p w14:paraId="41C52C2A" w14:textId="77777777" w:rsidR="00690E1F" w:rsidRDefault="00690E1F" w:rsidP="005C520F"/>
  </w:endnote>
  <w:endnote w:type="continuationSeparator" w:id="0">
    <w:p w14:paraId="4E9E327B" w14:textId="77777777" w:rsidR="00690E1F" w:rsidRDefault="00690E1F" w:rsidP="005C520F">
      <w:r>
        <w:continuationSeparator/>
      </w:r>
    </w:p>
    <w:p w14:paraId="2603858E" w14:textId="77777777" w:rsidR="00690E1F" w:rsidRDefault="00690E1F" w:rsidP="005C520F"/>
    <w:p w14:paraId="70276F80" w14:textId="77777777" w:rsidR="00690E1F" w:rsidRDefault="00690E1F" w:rsidP="005C52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A3F70" w14:textId="77777777" w:rsidR="00690E1F" w:rsidRDefault="00690E1F" w:rsidP="005C520F">
      <w:r>
        <w:separator/>
      </w:r>
    </w:p>
    <w:p w14:paraId="78A09C3A" w14:textId="77777777" w:rsidR="00690E1F" w:rsidRDefault="00690E1F" w:rsidP="005C520F"/>
    <w:p w14:paraId="449656AE" w14:textId="77777777" w:rsidR="00690E1F" w:rsidRDefault="00690E1F" w:rsidP="005C520F"/>
  </w:footnote>
  <w:footnote w:type="continuationSeparator" w:id="0">
    <w:p w14:paraId="3FC8F054" w14:textId="77777777" w:rsidR="00690E1F" w:rsidRDefault="00690E1F" w:rsidP="005C520F">
      <w:r>
        <w:continuationSeparator/>
      </w:r>
    </w:p>
    <w:p w14:paraId="1AB89604" w14:textId="77777777" w:rsidR="00690E1F" w:rsidRDefault="00690E1F" w:rsidP="005C520F"/>
    <w:p w14:paraId="365FE694" w14:textId="77777777" w:rsidR="00690E1F" w:rsidRDefault="00690E1F" w:rsidP="005C52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4354212"/>
      <w:docPartObj>
        <w:docPartGallery w:val="Page Numbers (Top of Page)"/>
        <w:docPartUnique/>
      </w:docPartObj>
    </w:sdtPr>
    <w:sdtContent>
      <w:p w14:paraId="1E82E48B" w14:textId="3A59953A" w:rsidR="00EA0EDD" w:rsidRDefault="00EA0EDD" w:rsidP="000534A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4082D3F" w14:textId="5BB0CDE6" w:rsidR="007E4C92" w:rsidRDefault="007E4C92" w:rsidP="00EA0EDD">
    <w:pPr>
      <w:pStyle w:val="Header"/>
      <w:ind w:right="360"/>
      <w:rPr>
        <w:rStyle w:val="PageNumber"/>
      </w:rPr>
    </w:pPr>
  </w:p>
  <w:p w14:paraId="01256E61" w14:textId="77777777" w:rsidR="007E4C92" w:rsidRDefault="007E4C92" w:rsidP="005C52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5552700"/>
      <w:docPartObj>
        <w:docPartGallery w:val="Page Numbers (Top of Page)"/>
        <w:docPartUnique/>
      </w:docPartObj>
    </w:sdtPr>
    <w:sdtContent>
      <w:p w14:paraId="19BEA877" w14:textId="79719AE4" w:rsidR="00EA0EDD" w:rsidRDefault="00EA0EDD" w:rsidP="000534A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93A906C" w14:textId="06C37CE5" w:rsidR="00E03C5B" w:rsidRPr="00E03C5B" w:rsidRDefault="00E03C5B" w:rsidP="005C520F">
    <w:pPr>
      <w:pStyle w:val="Header"/>
    </w:pPr>
    <w:r>
      <w:t>C964 – Computer Science Capstone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88062D"/>
    <w:multiLevelType w:val="multilevel"/>
    <w:tmpl w:val="2CF4F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D833CE"/>
    <w:multiLevelType w:val="multilevel"/>
    <w:tmpl w:val="2CF4FC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2E1E03"/>
    <w:multiLevelType w:val="multilevel"/>
    <w:tmpl w:val="2CF4F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840CF7"/>
    <w:multiLevelType w:val="multilevel"/>
    <w:tmpl w:val="0DC8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9374C3"/>
    <w:multiLevelType w:val="multilevel"/>
    <w:tmpl w:val="2CF4F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4C6C41"/>
    <w:multiLevelType w:val="hybridMultilevel"/>
    <w:tmpl w:val="8306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735B11"/>
    <w:multiLevelType w:val="hybridMultilevel"/>
    <w:tmpl w:val="65B0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11351"/>
    <w:multiLevelType w:val="hybridMultilevel"/>
    <w:tmpl w:val="69AC7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F61F5"/>
    <w:multiLevelType w:val="hybridMultilevel"/>
    <w:tmpl w:val="80E67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3448E"/>
    <w:multiLevelType w:val="multilevel"/>
    <w:tmpl w:val="2CF4F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897162"/>
    <w:multiLevelType w:val="hybridMultilevel"/>
    <w:tmpl w:val="3E40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9E7DEC"/>
    <w:multiLevelType w:val="hybridMultilevel"/>
    <w:tmpl w:val="582E7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A93C4B"/>
    <w:multiLevelType w:val="multilevel"/>
    <w:tmpl w:val="983CA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970F78"/>
    <w:multiLevelType w:val="hybridMultilevel"/>
    <w:tmpl w:val="43FA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6D5528"/>
    <w:multiLevelType w:val="hybridMultilevel"/>
    <w:tmpl w:val="495E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475E1C"/>
    <w:multiLevelType w:val="hybridMultilevel"/>
    <w:tmpl w:val="4B40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2947A1"/>
    <w:multiLevelType w:val="multilevel"/>
    <w:tmpl w:val="2CF4F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0F24C6"/>
    <w:multiLevelType w:val="multilevel"/>
    <w:tmpl w:val="2CF4F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0731BA"/>
    <w:multiLevelType w:val="hybridMultilevel"/>
    <w:tmpl w:val="D8689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724188"/>
    <w:multiLevelType w:val="multilevel"/>
    <w:tmpl w:val="2CF4F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0B2F0F"/>
    <w:multiLevelType w:val="hybridMultilevel"/>
    <w:tmpl w:val="FF52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3E1558"/>
    <w:multiLevelType w:val="hybridMultilevel"/>
    <w:tmpl w:val="0222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A04D42"/>
    <w:multiLevelType w:val="multilevel"/>
    <w:tmpl w:val="4EF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DB2DAF"/>
    <w:multiLevelType w:val="hybridMultilevel"/>
    <w:tmpl w:val="9270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740F01"/>
    <w:multiLevelType w:val="hybridMultilevel"/>
    <w:tmpl w:val="F9C4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5136884">
    <w:abstractNumId w:val="9"/>
  </w:num>
  <w:num w:numId="2" w16cid:durableId="1993440360">
    <w:abstractNumId w:val="22"/>
  </w:num>
  <w:num w:numId="3" w16cid:durableId="1455713777">
    <w:abstractNumId w:val="30"/>
  </w:num>
  <w:num w:numId="4" w16cid:durableId="42146678">
    <w:abstractNumId w:val="24"/>
  </w:num>
  <w:num w:numId="5" w16cid:durableId="1280453603">
    <w:abstractNumId w:val="13"/>
  </w:num>
  <w:num w:numId="6" w16cid:durableId="952714309">
    <w:abstractNumId w:val="7"/>
  </w:num>
  <w:num w:numId="7" w16cid:durableId="519243215">
    <w:abstractNumId w:val="6"/>
  </w:num>
  <w:num w:numId="8" w16cid:durableId="259340081">
    <w:abstractNumId w:val="5"/>
  </w:num>
  <w:num w:numId="9" w16cid:durableId="776024273">
    <w:abstractNumId w:val="4"/>
  </w:num>
  <w:num w:numId="10" w16cid:durableId="960919137">
    <w:abstractNumId w:val="8"/>
  </w:num>
  <w:num w:numId="11" w16cid:durableId="1097407661">
    <w:abstractNumId w:val="3"/>
  </w:num>
  <w:num w:numId="12" w16cid:durableId="802581312">
    <w:abstractNumId w:val="2"/>
  </w:num>
  <w:num w:numId="13" w16cid:durableId="1352143721">
    <w:abstractNumId w:val="1"/>
  </w:num>
  <w:num w:numId="14" w16cid:durableId="343243002">
    <w:abstractNumId w:val="0"/>
  </w:num>
  <w:num w:numId="15" w16cid:durableId="423187327">
    <w:abstractNumId w:val="27"/>
  </w:num>
  <w:num w:numId="16" w16cid:durableId="2039160787">
    <w:abstractNumId w:val="33"/>
  </w:num>
  <w:num w:numId="17" w16cid:durableId="2106338526">
    <w:abstractNumId w:val="38"/>
  </w:num>
  <w:num w:numId="18" w16cid:durableId="310139451">
    <w:abstractNumId w:val="38"/>
  </w:num>
  <w:num w:numId="19" w16cid:durableId="1779518435">
    <w:abstractNumId w:val="38"/>
  </w:num>
  <w:num w:numId="20" w16cid:durableId="479923588">
    <w:abstractNumId w:val="17"/>
  </w:num>
  <w:num w:numId="21" w16cid:durableId="2073459449">
    <w:abstractNumId w:val="37"/>
  </w:num>
  <w:num w:numId="22" w16cid:durableId="1855723378">
    <w:abstractNumId w:val="18"/>
  </w:num>
  <w:num w:numId="23" w16cid:durableId="2067414081">
    <w:abstractNumId w:val="25"/>
  </w:num>
  <w:num w:numId="24" w16cid:durableId="1842626283">
    <w:abstractNumId w:val="12"/>
  </w:num>
  <w:num w:numId="25" w16cid:durableId="1350597876">
    <w:abstractNumId w:val="12"/>
    <w:lvlOverride w:ilvl="1">
      <w:startOverride w:val="4"/>
    </w:lvlOverride>
  </w:num>
  <w:num w:numId="26" w16cid:durableId="1387878941">
    <w:abstractNumId w:val="29"/>
  </w:num>
  <w:num w:numId="27" w16cid:durableId="778909217">
    <w:abstractNumId w:val="26"/>
  </w:num>
  <w:num w:numId="28" w16cid:durableId="574704253">
    <w:abstractNumId w:val="34"/>
  </w:num>
  <w:num w:numId="29" w16cid:durableId="1944454800">
    <w:abstractNumId w:val="41"/>
  </w:num>
  <w:num w:numId="30" w16cid:durableId="857698867">
    <w:abstractNumId w:val="20"/>
  </w:num>
  <w:num w:numId="31" w16cid:durableId="1306394793">
    <w:abstractNumId w:val="39"/>
  </w:num>
  <w:num w:numId="32" w16cid:durableId="1967538318">
    <w:abstractNumId w:val="11"/>
  </w:num>
  <w:num w:numId="33" w16cid:durableId="17003762">
    <w:abstractNumId w:val="14"/>
  </w:num>
  <w:num w:numId="34" w16cid:durableId="45834204">
    <w:abstractNumId w:val="32"/>
  </w:num>
  <w:num w:numId="35" w16cid:durableId="894313352">
    <w:abstractNumId w:val="31"/>
  </w:num>
  <w:num w:numId="36" w16cid:durableId="1970471972">
    <w:abstractNumId w:val="10"/>
  </w:num>
  <w:num w:numId="37" w16cid:durableId="834805704">
    <w:abstractNumId w:val="15"/>
  </w:num>
  <w:num w:numId="38" w16cid:durableId="1036001774">
    <w:abstractNumId w:val="35"/>
  </w:num>
  <w:num w:numId="39" w16cid:durableId="1271737521">
    <w:abstractNumId w:val="21"/>
  </w:num>
  <w:num w:numId="40" w16cid:durableId="1856769986">
    <w:abstractNumId w:val="23"/>
  </w:num>
  <w:num w:numId="41" w16cid:durableId="1606107825">
    <w:abstractNumId w:val="28"/>
  </w:num>
  <w:num w:numId="42" w16cid:durableId="914047815">
    <w:abstractNumId w:val="16"/>
  </w:num>
  <w:num w:numId="43" w16cid:durableId="904535807">
    <w:abstractNumId w:val="19"/>
  </w:num>
  <w:num w:numId="44" w16cid:durableId="1702974174">
    <w:abstractNumId w:val="40"/>
  </w:num>
  <w:num w:numId="45" w16cid:durableId="14501256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8B"/>
    <w:rsid w:val="00057DE5"/>
    <w:rsid w:val="00061FAA"/>
    <w:rsid w:val="000721FF"/>
    <w:rsid w:val="000A1DBB"/>
    <w:rsid w:val="000E2329"/>
    <w:rsid w:val="000E5C3A"/>
    <w:rsid w:val="0010255A"/>
    <w:rsid w:val="00140EA1"/>
    <w:rsid w:val="0014267A"/>
    <w:rsid w:val="00180B27"/>
    <w:rsid w:val="00192F12"/>
    <w:rsid w:val="001B5FFC"/>
    <w:rsid w:val="001F0355"/>
    <w:rsid w:val="002055DB"/>
    <w:rsid w:val="00243D17"/>
    <w:rsid w:val="00284CEA"/>
    <w:rsid w:val="002B22A0"/>
    <w:rsid w:val="002F6DCE"/>
    <w:rsid w:val="00397161"/>
    <w:rsid w:val="003F13CC"/>
    <w:rsid w:val="00462742"/>
    <w:rsid w:val="00510F8B"/>
    <w:rsid w:val="005126BB"/>
    <w:rsid w:val="00533480"/>
    <w:rsid w:val="00547944"/>
    <w:rsid w:val="00586943"/>
    <w:rsid w:val="005901EA"/>
    <w:rsid w:val="005A59B4"/>
    <w:rsid w:val="005C520F"/>
    <w:rsid w:val="005D1D82"/>
    <w:rsid w:val="00641227"/>
    <w:rsid w:val="0066144C"/>
    <w:rsid w:val="0066557A"/>
    <w:rsid w:val="00690E1F"/>
    <w:rsid w:val="006C483F"/>
    <w:rsid w:val="006D17B4"/>
    <w:rsid w:val="007471B1"/>
    <w:rsid w:val="007701BC"/>
    <w:rsid w:val="00793132"/>
    <w:rsid w:val="0079708E"/>
    <w:rsid w:val="007E4C92"/>
    <w:rsid w:val="007F65C6"/>
    <w:rsid w:val="008326BF"/>
    <w:rsid w:val="00845C64"/>
    <w:rsid w:val="00882243"/>
    <w:rsid w:val="0092447A"/>
    <w:rsid w:val="00972C0C"/>
    <w:rsid w:val="009A0FEE"/>
    <w:rsid w:val="009B3338"/>
    <w:rsid w:val="009B66F8"/>
    <w:rsid w:val="009C018C"/>
    <w:rsid w:val="009C74E4"/>
    <w:rsid w:val="00A36E7F"/>
    <w:rsid w:val="00A7515E"/>
    <w:rsid w:val="00B02CF8"/>
    <w:rsid w:val="00BA7EDC"/>
    <w:rsid w:val="00BE3F02"/>
    <w:rsid w:val="00C02096"/>
    <w:rsid w:val="00C30029"/>
    <w:rsid w:val="00C34667"/>
    <w:rsid w:val="00C6144C"/>
    <w:rsid w:val="00C63EC4"/>
    <w:rsid w:val="00C97472"/>
    <w:rsid w:val="00CC56D2"/>
    <w:rsid w:val="00CC745A"/>
    <w:rsid w:val="00D32AA7"/>
    <w:rsid w:val="00D34BE9"/>
    <w:rsid w:val="00D51332"/>
    <w:rsid w:val="00D60779"/>
    <w:rsid w:val="00D93088"/>
    <w:rsid w:val="00DC5B24"/>
    <w:rsid w:val="00E03C5B"/>
    <w:rsid w:val="00E87958"/>
    <w:rsid w:val="00EA0EDD"/>
    <w:rsid w:val="00EE5137"/>
    <w:rsid w:val="00F045C5"/>
    <w:rsid w:val="00F474E4"/>
    <w:rsid w:val="00F70B75"/>
    <w:rsid w:val="00F9535C"/>
    <w:rsid w:val="00FF1B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1E0B12"/>
  <w15:chartTrackingRefBased/>
  <w15:docId w15:val="{15FB2372-4A99-2848-A2D5-9D3BC6AD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779"/>
    <w:rPr>
      <w:sz w:val="24"/>
      <w:szCs w:val="24"/>
    </w:rPr>
  </w:style>
  <w:style w:type="paragraph" w:styleId="Heading1">
    <w:name w:val="heading 1"/>
    <w:basedOn w:val="Normal"/>
    <w:next w:val="Normal"/>
    <w:link w:val="Heading1Char"/>
    <w:uiPriority w:val="9"/>
    <w:qFormat/>
    <w:rsid w:val="005C520F"/>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b/>
      <w:bCs/>
      <w:caps/>
      <w:color w:val="FFFFFF" w:themeColor="background1"/>
      <w:spacing w:val="15"/>
      <w:sz w:val="28"/>
      <w:szCs w:val="28"/>
      <w:lang w:val="fr-FR"/>
    </w:rPr>
  </w:style>
  <w:style w:type="paragraph" w:styleId="Heading2">
    <w:name w:val="heading 2"/>
    <w:basedOn w:val="Normal"/>
    <w:next w:val="Normal"/>
    <w:link w:val="Heading2Char"/>
    <w:uiPriority w:val="9"/>
    <w:unhideWhenUsed/>
    <w:qFormat/>
    <w:rsid w:val="005C520F"/>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sz w:val="26"/>
      <w:szCs w:val="26"/>
      <w:lang w:val="fr-FR"/>
    </w:rPr>
  </w:style>
  <w:style w:type="paragraph" w:styleId="Heading3">
    <w:name w:val="heading 3"/>
    <w:basedOn w:val="Normal"/>
    <w:next w:val="Normal"/>
    <w:link w:val="Heading3Char"/>
    <w:uiPriority w:val="9"/>
    <w:unhideWhenUsed/>
    <w:qFormat/>
    <w:rsid w:val="005C520F"/>
    <w:pPr>
      <w:pBdr>
        <w:top w:val="single" w:sz="6" w:space="2" w:color="6F6F74" w:themeColor="accent1"/>
        <w:left w:val="single" w:sz="6" w:space="2" w:color="6F6F74" w:themeColor="accent1"/>
      </w:pBdr>
      <w:spacing w:before="300" w:after="0"/>
      <w:outlineLvl w:val="2"/>
    </w:pPr>
    <w:rPr>
      <w:caps/>
      <w:color w:val="373739" w:themeColor="accent1" w:themeShade="7F"/>
      <w:spacing w:val="15"/>
      <w:sz w:val="22"/>
      <w:szCs w:val="22"/>
    </w:rPr>
  </w:style>
  <w:style w:type="paragraph" w:styleId="Heading4">
    <w:name w:val="heading 4"/>
    <w:basedOn w:val="Normal"/>
    <w:next w:val="Normal"/>
    <w:link w:val="Heading4Char"/>
    <w:uiPriority w:val="9"/>
    <w:semiHidden/>
    <w:unhideWhenUsed/>
    <w:qFormat/>
    <w:rsid w:val="005C520F"/>
    <w:pPr>
      <w:pBdr>
        <w:top w:val="dotted" w:sz="6" w:space="2" w:color="6F6F74" w:themeColor="accent1"/>
        <w:left w:val="dotted" w:sz="6" w:space="2" w:color="6F6F74" w:themeColor="accent1"/>
      </w:pBdr>
      <w:spacing w:before="300" w:after="0"/>
      <w:outlineLvl w:val="3"/>
    </w:pPr>
    <w:rPr>
      <w:caps/>
      <w:color w:val="535356" w:themeColor="accent1" w:themeShade="BF"/>
      <w:spacing w:val="10"/>
      <w:sz w:val="22"/>
      <w:szCs w:val="22"/>
    </w:rPr>
  </w:style>
  <w:style w:type="paragraph" w:styleId="Heading5">
    <w:name w:val="heading 5"/>
    <w:basedOn w:val="Normal"/>
    <w:next w:val="Normal"/>
    <w:link w:val="Heading5Char"/>
    <w:uiPriority w:val="9"/>
    <w:semiHidden/>
    <w:unhideWhenUsed/>
    <w:qFormat/>
    <w:rsid w:val="005C520F"/>
    <w:pPr>
      <w:pBdr>
        <w:bottom w:val="single" w:sz="6" w:space="1" w:color="6F6F74" w:themeColor="accent1"/>
      </w:pBdr>
      <w:spacing w:before="300" w:after="0"/>
      <w:outlineLvl w:val="4"/>
    </w:pPr>
    <w:rPr>
      <w:caps/>
      <w:color w:val="535356" w:themeColor="accent1" w:themeShade="BF"/>
      <w:spacing w:val="10"/>
      <w:sz w:val="22"/>
      <w:szCs w:val="22"/>
    </w:rPr>
  </w:style>
  <w:style w:type="paragraph" w:styleId="Heading6">
    <w:name w:val="heading 6"/>
    <w:basedOn w:val="Normal"/>
    <w:next w:val="Normal"/>
    <w:link w:val="Heading6Char"/>
    <w:uiPriority w:val="9"/>
    <w:semiHidden/>
    <w:unhideWhenUsed/>
    <w:qFormat/>
    <w:rsid w:val="005C520F"/>
    <w:pPr>
      <w:pBdr>
        <w:bottom w:val="dotted" w:sz="6" w:space="1" w:color="6F6F74" w:themeColor="accent1"/>
      </w:pBdr>
      <w:spacing w:before="300" w:after="0"/>
      <w:outlineLvl w:val="5"/>
    </w:pPr>
    <w:rPr>
      <w:caps/>
      <w:color w:val="535356" w:themeColor="accent1" w:themeShade="BF"/>
      <w:spacing w:val="10"/>
      <w:sz w:val="22"/>
      <w:szCs w:val="22"/>
    </w:rPr>
  </w:style>
  <w:style w:type="paragraph" w:styleId="Heading7">
    <w:name w:val="heading 7"/>
    <w:basedOn w:val="Normal"/>
    <w:next w:val="Normal"/>
    <w:link w:val="Heading7Char"/>
    <w:uiPriority w:val="9"/>
    <w:semiHidden/>
    <w:unhideWhenUsed/>
    <w:qFormat/>
    <w:rsid w:val="005C520F"/>
    <w:pPr>
      <w:spacing w:before="300" w:after="0"/>
      <w:outlineLvl w:val="6"/>
    </w:pPr>
    <w:rPr>
      <w:caps/>
      <w:color w:val="535356" w:themeColor="accent1" w:themeShade="BF"/>
      <w:spacing w:val="10"/>
      <w:sz w:val="22"/>
      <w:szCs w:val="22"/>
    </w:rPr>
  </w:style>
  <w:style w:type="paragraph" w:styleId="Heading8">
    <w:name w:val="heading 8"/>
    <w:basedOn w:val="Normal"/>
    <w:next w:val="Normal"/>
    <w:link w:val="Heading8Char"/>
    <w:uiPriority w:val="9"/>
    <w:semiHidden/>
    <w:unhideWhenUsed/>
    <w:qFormat/>
    <w:rsid w:val="005C52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C520F"/>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C520F"/>
    <w:pPr>
      <w:spacing w:after="1000" w:line="240" w:lineRule="auto"/>
    </w:pPr>
    <w:rPr>
      <w:caps/>
      <w:color w:val="595959" w:themeColor="text1" w:themeTint="A6"/>
      <w:spacing w:val="10"/>
    </w:rPr>
  </w:style>
  <w:style w:type="character" w:customStyle="1" w:styleId="SubtitleChar">
    <w:name w:val="Subtitle Char"/>
    <w:basedOn w:val="DefaultParagraphFont"/>
    <w:link w:val="Subtitle"/>
    <w:uiPriority w:val="11"/>
    <w:rsid w:val="005C520F"/>
    <w:rPr>
      <w:caps/>
      <w:color w:val="595959" w:themeColor="text1" w:themeTint="A6"/>
      <w:spacing w:val="10"/>
      <w:sz w:val="24"/>
      <w:szCs w:val="24"/>
    </w:rPr>
  </w:style>
  <w:style w:type="paragraph" w:styleId="Title">
    <w:name w:val="Title"/>
    <w:basedOn w:val="Normal"/>
    <w:next w:val="Normal"/>
    <w:link w:val="TitleChar"/>
    <w:uiPriority w:val="10"/>
    <w:qFormat/>
    <w:rsid w:val="005C520F"/>
    <w:pPr>
      <w:spacing w:before="720"/>
    </w:pPr>
    <w:rPr>
      <w:caps/>
      <w:color w:val="6F6F74" w:themeColor="accent1"/>
      <w:spacing w:val="10"/>
      <w:kern w:val="28"/>
      <w:sz w:val="52"/>
      <w:szCs w:val="52"/>
    </w:rPr>
  </w:style>
  <w:style w:type="character" w:customStyle="1" w:styleId="TitleChar">
    <w:name w:val="Title Char"/>
    <w:basedOn w:val="DefaultParagraphFont"/>
    <w:link w:val="Title"/>
    <w:uiPriority w:val="10"/>
    <w:rsid w:val="005C520F"/>
    <w:rPr>
      <w:caps/>
      <w:color w:val="6F6F74" w:themeColor="accent1"/>
      <w:spacing w:val="10"/>
      <w:kern w:val="28"/>
      <w:sz w:val="52"/>
      <w:szCs w:val="52"/>
    </w:rPr>
  </w:style>
  <w:style w:type="character" w:customStyle="1" w:styleId="Heading1Char">
    <w:name w:val="Heading 1 Char"/>
    <w:basedOn w:val="DefaultParagraphFont"/>
    <w:link w:val="Heading1"/>
    <w:uiPriority w:val="9"/>
    <w:rsid w:val="005C520F"/>
    <w:rPr>
      <w:b/>
      <w:bCs/>
      <w:caps/>
      <w:color w:val="FFFFFF" w:themeColor="background1"/>
      <w:spacing w:val="15"/>
      <w:sz w:val="28"/>
      <w:szCs w:val="28"/>
      <w:shd w:val="clear" w:color="auto" w:fill="6F6F74" w:themeFill="accent1"/>
      <w:lang w:val="fr-FR"/>
    </w:rPr>
  </w:style>
  <w:style w:type="paragraph" w:styleId="ListNumber">
    <w:name w:val="List Number"/>
    <w:basedOn w:val="Normal"/>
    <w:uiPriority w:val="13"/>
    <w:pPr>
      <w:numPr>
        <w:numId w:val="16"/>
      </w:numPr>
    </w:pPr>
  </w:style>
  <w:style w:type="paragraph" w:styleId="IntenseQuote">
    <w:name w:val="Intense Quote"/>
    <w:basedOn w:val="Normal"/>
    <w:next w:val="Normal"/>
    <w:link w:val="IntenseQuoteChar"/>
    <w:uiPriority w:val="30"/>
    <w:qFormat/>
    <w:rsid w:val="005C520F"/>
    <w:pPr>
      <w:pBdr>
        <w:top w:val="single" w:sz="4" w:space="10" w:color="6F6F74" w:themeColor="accent1"/>
        <w:left w:val="single" w:sz="4" w:space="10" w:color="6F6F74" w:themeColor="accent1"/>
      </w:pBdr>
      <w:spacing w:after="0"/>
      <w:ind w:left="1296" w:right="1152"/>
      <w:jc w:val="both"/>
    </w:pPr>
    <w:rPr>
      <w:i/>
      <w:iCs/>
      <w:color w:val="6F6F74" w:themeColor="accent1"/>
    </w:rPr>
  </w:style>
  <w:style w:type="paragraph" w:styleId="Quote">
    <w:name w:val="Quote"/>
    <w:basedOn w:val="Normal"/>
    <w:next w:val="Normal"/>
    <w:link w:val="QuoteChar"/>
    <w:uiPriority w:val="29"/>
    <w:qFormat/>
    <w:rsid w:val="005C520F"/>
    <w:rPr>
      <w:i/>
      <w:iCs/>
    </w:rPr>
  </w:style>
  <w:style w:type="character" w:customStyle="1" w:styleId="QuoteChar">
    <w:name w:val="Quote Char"/>
    <w:basedOn w:val="DefaultParagraphFont"/>
    <w:link w:val="Quote"/>
    <w:uiPriority w:val="29"/>
    <w:rsid w:val="005C520F"/>
    <w:rPr>
      <w:i/>
      <w:iCs/>
      <w:sz w:val="20"/>
      <w:szCs w:val="20"/>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sid w:val="005C520F"/>
    <w:rPr>
      <w:caps/>
      <w:color w:val="535356" w:themeColor="accent1" w:themeShade="BF"/>
      <w:spacing w:val="10"/>
    </w:rPr>
  </w:style>
  <w:style w:type="character" w:customStyle="1" w:styleId="Heading6Char">
    <w:name w:val="Heading 6 Char"/>
    <w:basedOn w:val="DefaultParagraphFont"/>
    <w:link w:val="Heading6"/>
    <w:uiPriority w:val="9"/>
    <w:semiHidden/>
    <w:rsid w:val="005C520F"/>
    <w:rPr>
      <w:caps/>
      <w:color w:val="535356" w:themeColor="accent1" w:themeShade="BF"/>
      <w:spacing w:val="10"/>
    </w:rPr>
  </w:style>
  <w:style w:type="character" w:customStyle="1" w:styleId="Heading7Char">
    <w:name w:val="Heading 7 Char"/>
    <w:basedOn w:val="DefaultParagraphFont"/>
    <w:link w:val="Heading7"/>
    <w:uiPriority w:val="9"/>
    <w:semiHidden/>
    <w:rsid w:val="005C520F"/>
    <w:rPr>
      <w:caps/>
      <w:color w:val="535356" w:themeColor="accent1" w:themeShade="BF"/>
      <w:spacing w:val="10"/>
    </w:rPr>
  </w:style>
  <w:style w:type="character" w:customStyle="1" w:styleId="Heading8Char">
    <w:name w:val="Heading 8 Char"/>
    <w:basedOn w:val="DefaultParagraphFont"/>
    <w:link w:val="Heading8"/>
    <w:uiPriority w:val="9"/>
    <w:semiHidden/>
    <w:rsid w:val="005C520F"/>
    <w:rPr>
      <w:caps/>
      <w:spacing w:val="10"/>
      <w:sz w:val="18"/>
      <w:szCs w:val="18"/>
    </w:rPr>
  </w:style>
  <w:style w:type="character" w:customStyle="1" w:styleId="Heading9Char">
    <w:name w:val="Heading 9 Char"/>
    <w:basedOn w:val="DefaultParagraphFont"/>
    <w:link w:val="Heading9"/>
    <w:uiPriority w:val="9"/>
    <w:semiHidden/>
    <w:rsid w:val="005C520F"/>
    <w:rPr>
      <w:i/>
      <w:caps/>
      <w:spacing w:val="10"/>
      <w:sz w:val="18"/>
      <w:szCs w:val="18"/>
    </w:rPr>
  </w:style>
  <w:style w:type="character" w:styleId="SubtleEmphasis">
    <w:name w:val="Subtle Emphasis"/>
    <w:uiPriority w:val="19"/>
    <w:qFormat/>
    <w:rsid w:val="005C520F"/>
    <w:rPr>
      <w:i/>
      <w:iCs/>
      <w:color w:val="373739" w:themeColor="accent1" w:themeShade="7F"/>
    </w:rPr>
  </w:style>
  <w:style w:type="character" w:styleId="Emphasis">
    <w:name w:val="Emphasis"/>
    <w:uiPriority w:val="20"/>
    <w:qFormat/>
    <w:rsid w:val="005C520F"/>
    <w:rPr>
      <w:caps/>
      <w:color w:val="373739" w:themeColor="accent1" w:themeShade="7F"/>
      <w:spacing w:val="5"/>
    </w:rPr>
  </w:style>
  <w:style w:type="character" w:styleId="IntenseEmphasis">
    <w:name w:val="Intense Emphasis"/>
    <w:uiPriority w:val="21"/>
    <w:qFormat/>
    <w:rsid w:val="005C520F"/>
    <w:rPr>
      <w:b/>
      <w:bCs/>
      <w:caps/>
      <w:color w:val="373739" w:themeColor="accent1" w:themeShade="7F"/>
      <w:spacing w:val="10"/>
    </w:rPr>
  </w:style>
  <w:style w:type="character" w:styleId="SubtleReference">
    <w:name w:val="Subtle Reference"/>
    <w:uiPriority w:val="31"/>
    <w:qFormat/>
    <w:rsid w:val="005C520F"/>
    <w:rPr>
      <w:b/>
      <w:bCs/>
      <w:color w:val="6F6F74" w:themeColor="accent1"/>
    </w:rPr>
  </w:style>
  <w:style w:type="character" w:styleId="IntenseReference">
    <w:name w:val="Intense Reference"/>
    <w:uiPriority w:val="32"/>
    <w:qFormat/>
    <w:rsid w:val="005C520F"/>
    <w:rPr>
      <w:b/>
      <w:bCs/>
      <w:i/>
      <w:iCs/>
      <w:caps/>
      <w:color w:val="6F6F74" w:themeColor="accent1"/>
    </w:rPr>
  </w:style>
  <w:style w:type="character" w:styleId="BookTitle">
    <w:name w:val="Book Title"/>
    <w:uiPriority w:val="33"/>
    <w:qFormat/>
    <w:rsid w:val="005C520F"/>
    <w:rPr>
      <w:b/>
      <w:bCs/>
      <w:i/>
      <w:iCs/>
      <w:spacing w:val="9"/>
    </w:rPr>
  </w:style>
  <w:style w:type="paragraph" w:styleId="Caption">
    <w:name w:val="caption"/>
    <w:basedOn w:val="Normal"/>
    <w:next w:val="Normal"/>
    <w:uiPriority w:val="35"/>
    <w:semiHidden/>
    <w:unhideWhenUsed/>
    <w:qFormat/>
    <w:rsid w:val="005C520F"/>
    <w:rPr>
      <w:b/>
      <w:bCs/>
      <w:color w:val="535356" w:themeColor="accent1" w:themeShade="BF"/>
      <w:sz w:val="16"/>
      <w:szCs w:val="16"/>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rsid w:val="005C520F"/>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rsid w:val="005C520F"/>
    <w:rPr>
      <w:i/>
      <w:iCs/>
      <w:color w:val="6F6F74" w:themeColor="accent1"/>
      <w:sz w:val="20"/>
      <w:szCs w:val="20"/>
    </w:rPr>
  </w:style>
  <w:style w:type="character" w:customStyle="1" w:styleId="Heading2Char">
    <w:name w:val="Heading 2 Char"/>
    <w:basedOn w:val="DefaultParagraphFont"/>
    <w:link w:val="Heading2"/>
    <w:uiPriority w:val="9"/>
    <w:rsid w:val="005C520F"/>
    <w:rPr>
      <w:caps/>
      <w:spacing w:val="15"/>
      <w:sz w:val="26"/>
      <w:szCs w:val="26"/>
      <w:shd w:val="clear" w:color="auto" w:fill="E2E2E3" w:themeFill="accent1" w:themeFillTint="33"/>
      <w:lang w:val="fr-FR"/>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sid w:val="005C520F"/>
    <w:rPr>
      <w:caps/>
      <w:color w:val="373739" w:themeColor="accent1" w:themeShade="7F"/>
      <w:spacing w:val="15"/>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sid w:val="005C520F"/>
    <w:rPr>
      <w:caps/>
      <w:color w:val="535356" w:themeColor="accent1" w:themeShade="BF"/>
      <w:spacing w:val="10"/>
    </w:rPr>
  </w:style>
  <w:style w:type="paragraph" w:styleId="Date">
    <w:name w:val="Date"/>
    <w:basedOn w:val="Normal"/>
    <w:next w:val="Normal"/>
    <w:link w:val="DateChar"/>
    <w:uiPriority w:val="99"/>
    <w:semiHidden/>
    <w:unhideWhenUsed/>
    <w:rsid w:val="00E03C5B"/>
  </w:style>
  <w:style w:type="character" w:customStyle="1" w:styleId="DateChar">
    <w:name w:val="Date Char"/>
    <w:basedOn w:val="DefaultParagraphFont"/>
    <w:link w:val="Date"/>
    <w:uiPriority w:val="99"/>
    <w:semiHidden/>
    <w:rsid w:val="00E03C5B"/>
  </w:style>
  <w:style w:type="character" w:styleId="PageNumber">
    <w:name w:val="page number"/>
    <w:basedOn w:val="DefaultParagraphFont"/>
    <w:uiPriority w:val="99"/>
    <w:semiHidden/>
    <w:unhideWhenUsed/>
    <w:rsid w:val="007E4C92"/>
  </w:style>
  <w:style w:type="character" w:styleId="Strong">
    <w:name w:val="Strong"/>
    <w:uiPriority w:val="22"/>
    <w:qFormat/>
    <w:rsid w:val="005C520F"/>
    <w:rPr>
      <w:b/>
      <w:bCs/>
    </w:rPr>
  </w:style>
  <w:style w:type="paragraph" w:styleId="NoSpacing">
    <w:name w:val="No Spacing"/>
    <w:basedOn w:val="Normal"/>
    <w:link w:val="NoSpacingChar"/>
    <w:uiPriority w:val="1"/>
    <w:qFormat/>
    <w:rsid w:val="005C520F"/>
    <w:pPr>
      <w:spacing w:before="0" w:after="0" w:line="240" w:lineRule="auto"/>
    </w:pPr>
  </w:style>
  <w:style w:type="paragraph" w:styleId="ListParagraph">
    <w:name w:val="List Paragraph"/>
    <w:basedOn w:val="Normal"/>
    <w:uiPriority w:val="34"/>
    <w:qFormat/>
    <w:rsid w:val="005C520F"/>
    <w:pPr>
      <w:ind w:left="720"/>
      <w:contextualSpacing/>
    </w:pPr>
  </w:style>
  <w:style w:type="character" w:customStyle="1" w:styleId="NoSpacingChar">
    <w:name w:val="No Spacing Char"/>
    <w:basedOn w:val="DefaultParagraphFont"/>
    <w:link w:val="NoSpacing"/>
    <w:uiPriority w:val="1"/>
    <w:rsid w:val="005C520F"/>
    <w:rPr>
      <w:sz w:val="20"/>
      <w:szCs w:val="20"/>
    </w:rPr>
  </w:style>
  <w:style w:type="paragraph" w:customStyle="1" w:styleId="PersonalName">
    <w:name w:val="Personal Name"/>
    <w:basedOn w:val="Title"/>
    <w:rsid w:val="005C520F"/>
    <w:rPr>
      <w:b/>
      <w:caps w:val="0"/>
      <w:color w:val="000000"/>
      <w:sz w:val="28"/>
      <w:szCs w:val="28"/>
    </w:rPr>
  </w:style>
  <w:style w:type="character" w:styleId="Hyperlink">
    <w:name w:val="Hyperlink"/>
    <w:basedOn w:val="DefaultParagraphFont"/>
    <w:uiPriority w:val="99"/>
    <w:unhideWhenUsed/>
    <w:rsid w:val="007701BC"/>
    <w:rPr>
      <w:color w:val="67AABF" w:themeColor="hyperlink"/>
      <w:u w:val="single"/>
    </w:rPr>
  </w:style>
  <w:style w:type="character" w:styleId="UnresolvedMention">
    <w:name w:val="Unresolved Mention"/>
    <w:basedOn w:val="DefaultParagraphFont"/>
    <w:uiPriority w:val="99"/>
    <w:semiHidden/>
    <w:unhideWhenUsed/>
    <w:rsid w:val="007701BC"/>
    <w:rPr>
      <w:color w:val="605E5C"/>
      <w:shd w:val="clear" w:color="auto" w:fill="E1DFDD"/>
    </w:rPr>
  </w:style>
  <w:style w:type="table" w:styleId="GridTable1Light">
    <w:name w:val="Grid Table 1 Light"/>
    <w:basedOn w:val="TableNormal"/>
    <w:uiPriority w:val="46"/>
    <w:rsid w:val="008326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45C64"/>
    <w:pPr>
      <w:spacing w:after="0" w:line="240" w:lineRule="auto"/>
    </w:pPr>
    <w:tblPr>
      <w:tblStyleRowBandSize w:val="1"/>
      <w:tblStyleColBandSize w:val="1"/>
      <w:tblBorders>
        <w:top w:val="single" w:sz="4" w:space="0" w:color="D3DCE3" w:themeColor="accent2" w:themeTint="66"/>
        <w:left w:val="single" w:sz="4" w:space="0" w:color="D3DCE3" w:themeColor="accent2" w:themeTint="66"/>
        <w:bottom w:val="single" w:sz="4" w:space="0" w:color="D3DCE3" w:themeColor="accent2" w:themeTint="66"/>
        <w:right w:val="single" w:sz="4" w:space="0" w:color="D3DCE3" w:themeColor="accent2" w:themeTint="66"/>
        <w:insideH w:val="single" w:sz="4" w:space="0" w:color="D3DCE3" w:themeColor="accent2" w:themeTint="66"/>
        <w:insideV w:val="single" w:sz="4" w:space="0" w:color="D3DCE3" w:themeColor="accent2" w:themeTint="66"/>
      </w:tblBorders>
    </w:tblPr>
    <w:tblStylePr w:type="firstRow">
      <w:rPr>
        <w:b/>
        <w:bCs/>
      </w:rPr>
      <w:tblPr/>
      <w:tcPr>
        <w:tcBorders>
          <w:bottom w:val="single" w:sz="12" w:space="0" w:color="BDCBD5" w:themeColor="accent2" w:themeTint="99"/>
        </w:tcBorders>
      </w:tcPr>
    </w:tblStylePr>
    <w:tblStylePr w:type="lastRow">
      <w:rPr>
        <w:b/>
        <w:bCs/>
      </w:rPr>
      <w:tblPr/>
      <w:tcPr>
        <w:tcBorders>
          <w:top w:val="double" w:sz="2" w:space="0" w:color="BDCBD5" w:themeColor="accent2"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845C64"/>
    <w:pPr>
      <w:spacing w:after="0" w:line="240" w:lineRule="auto"/>
    </w:pPr>
    <w:tblPr>
      <w:tblStyleRowBandSize w:val="1"/>
      <w:tblStyleColBandSize w:val="1"/>
      <w:tblBorders>
        <w:top w:val="single" w:sz="2" w:space="0" w:color="CAD3B8" w:themeColor="accent3" w:themeTint="99"/>
        <w:bottom w:val="single" w:sz="2" w:space="0" w:color="CAD3B8" w:themeColor="accent3" w:themeTint="99"/>
        <w:insideH w:val="single" w:sz="2" w:space="0" w:color="CAD3B8" w:themeColor="accent3" w:themeTint="99"/>
        <w:insideV w:val="single" w:sz="2" w:space="0" w:color="CAD3B8" w:themeColor="accent3" w:themeTint="99"/>
      </w:tblBorders>
    </w:tblPr>
    <w:tblStylePr w:type="firstRow">
      <w:rPr>
        <w:b/>
        <w:bCs/>
      </w:rPr>
      <w:tblPr/>
      <w:tcPr>
        <w:tcBorders>
          <w:top w:val="nil"/>
          <w:bottom w:val="single" w:sz="12" w:space="0" w:color="CAD3B8" w:themeColor="accent3" w:themeTint="99"/>
          <w:insideH w:val="nil"/>
          <w:insideV w:val="nil"/>
        </w:tcBorders>
        <w:shd w:val="clear" w:color="auto" w:fill="FFFFFF" w:themeFill="background1"/>
      </w:tcPr>
    </w:tblStylePr>
    <w:tblStylePr w:type="lastRow">
      <w:rPr>
        <w:b/>
        <w:bCs/>
      </w:rPr>
      <w:tblPr/>
      <w:tcPr>
        <w:tcBorders>
          <w:top w:val="double" w:sz="2" w:space="0" w:color="CAD3B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F0E7" w:themeFill="accent3" w:themeFillTint="33"/>
      </w:tcPr>
    </w:tblStylePr>
    <w:tblStylePr w:type="band1Horz">
      <w:tblPr/>
      <w:tcPr>
        <w:shd w:val="clear" w:color="auto" w:fill="EDF0E7" w:themeFill="accent3" w:themeFillTint="33"/>
      </w:tcPr>
    </w:tblStylePr>
  </w:style>
  <w:style w:type="table" w:styleId="GridTable3">
    <w:name w:val="Grid Table 3"/>
    <w:basedOn w:val="TableNormal"/>
    <w:uiPriority w:val="48"/>
    <w:rsid w:val="00845C6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ollowedHyperlink">
    <w:name w:val="FollowedHyperlink"/>
    <w:basedOn w:val="DefaultParagraphFont"/>
    <w:uiPriority w:val="99"/>
    <w:semiHidden/>
    <w:unhideWhenUsed/>
    <w:rsid w:val="00641227"/>
    <w:rPr>
      <w:color w:val="ABAFA5" w:themeColor="followedHyperlink"/>
      <w:u w:val="single"/>
    </w:rPr>
  </w:style>
  <w:style w:type="table" w:styleId="GridTable1Light-Accent1">
    <w:name w:val="Grid Table 1 Light Accent 1"/>
    <w:basedOn w:val="TableNormal"/>
    <w:uiPriority w:val="46"/>
    <w:rsid w:val="00057DE5"/>
    <w:pPr>
      <w:spacing w:after="0" w:line="240" w:lineRule="auto"/>
    </w:pPr>
    <w:tblPr>
      <w:tblStyleRowBandSize w:val="1"/>
      <w:tblStyleColBandSize w:val="1"/>
      <w:tblBorders>
        <w:top w:val="single" w:sz="4" w:space="0" w:color="C5C5C7" w:themeColor="accent1" w:themeTint="66"/>
        <w:left w:val="single" w:sz="4" w:space="0" w:color="C5C5C7" w:themeColor="accent1" w:themeTint="66"/>
        <w:bottom w:val="single" w:sz="4" w:space="0" w:color="C5C5C7" w:themeColor="accent1" w:themeTint="66"/>
        <w:right w:val="single" w:sz="4" w:space="0" w:color="C5C5C7" w:themeColor="accent1" w:themeTint="66"/>
        <w:insideH w:val="single" w:sz="4" w:space="0" w:color="C5C5C7" w:themeColor="accent1" w:themeTint="66"/>
        <w:insideV w:val="single" w:sz="4" w:space="0" w:color="C5C5C7" w:themeColor="accent1" w:themeTint="66"/>
      </w:tblBorders>
    </w:tblPr>
    <w:tblStylePr w:type="firstRow">
      <w:rPr>
        <w:b/>
        <w:bCs/>
      </w:rPr>
      <w:tblPr/>
      <w:tcPr>
        <w:tcBorders>
          <w:bottom w:val="single" w:sz="12" w:space="0" w:color="A8A8AB" w:themeColor="accent1" w:themeTint="99"/>
        </w:tcBorders>
      </w:tcPr>
    </w:tblStylePr>
    <w:tblStylePr w:type="lastRow">
      <w:rPr>
        <w:b/>
        <w:bCs/>
      </w:rPr>
      <w:tblPr/>
      <w:tcPr>
        <w:tcBorders>
          <w:top w:val="double" w:sz="2" w:space="0" w:color="A8A8A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57DE5"/>
    <w:pPr>
      <w:spacing w:after="0" w:line="240" w:lineRule="auto"/>
    </w:pPr>
    <w:tblPr>
      <w:tblStyleRowBandSize w:val="1"/>
      <w:tblStyleColBandSize w:val="1"/>
      <w:tblBorders>
        <w:top w:val="single" w:sz="4" w:space="0" w:color="DBE2CF" w:themeColor="accent3" w:themeTint="66"/>
        <w:left w:val="single" w:sz="4" w:space="0" w:color="DBE2CF" w:themeColor="accent3" w:themeTint="66"/>
        <w:bottom w:val="single" w:sz="4" w:space="0" w:color="DBE2CF" w:themeColor="accent3" w:themeTint="66"/>
        <w:right w:val="single" w:sz="4" w:space="0" w:color="DBE2CF" w:themeColor="accent3" w:themeTint="66"/>
        <w:insideH w:val="single" w:sz="4" w:space="0" w:color="DBE2CF" w:themeColor="accent3" w:themeTint="66"/>
        <w:insideV w:val="single" w:sz="4" w:space="0" w:color="DBE2CF" w:themeColor="accent3" w:themeTint="66"/>
      </w:tblBorders>
    </w:tblPr>
    <w:tblStylePr w:type="firstRow">
      <w:rPr>
        <w:b/>
        <w:bCs/>
      </w:rPr>
      <w:tblPr/>
      <w:tcPr>
        <w:tcBorders>
          <w:bottom w:val="single" w:sz="12" w:space="0" w:color="CAD3B8" w:themeColor="accent3" w:themeTint="99"/>
        </w:tcBorders>
      </w:tcPr>
    </w:tblStylePr>
    <w:tblStylePr w:type="lastRow">
      <w:rPr>
        <w:b/>
        <w:bCs/>
      </w:rPr>
      <w:tblPr/>
      <w:tcPr>
        <w:tcBorders>
          <w:top w:val="double" w:sz="2" w:space="0" w:color="CAD3B8"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57DE5"/>
    <w:pPr>
      <w:spacing w:after="0" w:line="240" w:lineRule="auto"/>
    </w:pPr>
    <w:tblPr>
      <w:tblStyleRowBandSize w:val="1"/>
      <w:tblStyleColBandSize w:val="1"/>
      <w:tblBorders>
        <w:top w:val="single" w:sz="4" w:space="0" w:color="D2BFC7" w:themeColor="accent5" w:themeTint="66"/>
        <w:left w:val="single" w:sz="4" w:space="0" w:color="D2BFC7" w:themeColor="accent5" w:themeTint="66"/>
        <w:bottom w:val="single" w:sz="4" w:space="0" w:color="D2BFC7" w:themeColor="accent5" w:themeTint="66"/>
        <w:right w:val="single" w:sz="4" w:space="0" w:color="D2BFC7" w:themeColor="accent5" w:themeTint="66"/>
        <w:insideH w:val="single" w:sz="4" w:space="0" w:color="D2BFC7" w:themeColor="accent5" w:themeTint="66"/>
        <w:insideV w:val="single" w:sz="4" w:space="0" w:color="D2BFC7" w:themeColor="accent5" w:themeTint="66"/>
      </w:tblBorders>
    </w:tblPr>
    <w:tblStylePr w:type="firstRow">
      <w:rPr>
        <w:b/>
        <w:bCs/>
      </w:rPr>
      <w:tblPr/>
      <w:tcPr>
        <w:tcBorders>
          <w:bottom w:val="single" w:sz="12" w:space="0" w:color="BC9FAB" w:themeColor="accent5" w:themeTint="99"/>
        </w:tcBorders>
      </w:tcPr>
    </w:tblStylePr>
    <w:tblStylePr w:type="lastRow">
      <w:rPr>
        <w:b/>
        <w:bCs/>
      </w:rPr>
      <w:tblPr/>
      <w:tcPr>
        <w:tcBorders>
          <w:top w:val="double" w:sz="2" w:space="0" w:color="BC9FA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83009">
      <w:bodyDiv w:val="1"/>
      <w:marLeft w:val="0"/>
      <w:marRight w:val="0"/>
      <w:marTop w:val="0"/>
      <w:marBottom w:val="0"/>
      <w:divBdr>
        <w:top w:val="none" w:sz="0" w:space="0" w:color="auto"/>
        <w:left w:val="none" w:sz="0" w:space="0" w:color="auto"/>
        <w:bottom w:val="none" w:sz="0" w:space="0" w:color="auto"/>
        <w:right w:val="none" w:sz="0" w:space="0" w:color="auto"/>
      </w:divBdr>
      <w:divsChild>
        <w:div w:id="1251431120">
          <w:marLeft w:val="0"/>
          <w:marRight w:val="0"/>
          <w:marTop w:val="0"/>
          <w:marBottom w:val="0"/>
          <w:divBdr>
            <w:top w:val="none" w:sz="0" w:space="0" w:color="auto"/>
            <w:left w:val="none" w:sz="0" w:space="0" w:color="auto"/>
            <w:bottom w:val="none" w:sz="0" w:space="0" w:color="auto"/>
            <w:right w:val="none" w:sz="0" w:space="0" w:color="auto"/>
          </w:divBdr>
          <w:divsChild>
            <w:div w:id="1274021290">
              <w:marLeft w:val="0"/>
              <w:marRight w:val="0"/>
              <w:marTop w:val="0"/>
              <w:marBottom w:val="0"/>
              <w:divBdr>
                <w:top w:val="none" w:sz="0" w:space="0" w:color="auto"/>
                <w:left w:val="none" w:sz="0" w:space="0" w:color="auto"/>
                <w:bottom w:val="none" w:sz="0" w:space="0" w:color="auto"/>
                <w:right w:val="none" w:sz="0" w:space="0" w:color="auto"/>
              </w:divBdr>
              <w:divsChild>
                <w:div w:id="20352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8644">
      <w:bodyDiv w:val="1"/>
      <w:marLeft w:val="0"/>
      <w:marRight w:val="0"/>
      <w:marTop w:val="0"/>
      <w:marBottom w:val="0"/>
      <w:divBdr>
        <w:top w:val="none" w:sz="0" w:space="0" w:color="auto"/>
        <w:left w:val="none" w:sz="0" w:space="0" w:color="auto"/>
        <w:bottom w:val="none" w:sz="0" w:space="0" w:color="auto"/>
        <w:right w:val="none" w:sz="0" w:space="0" w:color="auto"/>
      </w:divBdr>
      <w:divsChild>
        <w:div w:id="762605921">
          <w:marLeft w:val="0"/>
          <w:marRight w:val="0"/>
          <w:marTop w:val="0"/>
          <w:marBottom w:val="0"/>
          <w:divBdr>
            <w:top w:val="none" w:sz="0" w:space="0" w:color="auto"/>
            <w:left w:val="none" w:sz="0" w:space="0" w:color="auto"/>
            <w:bottom w:val="none" w:sz="0" w:space="0" w:color="auto"/>
            <w:right w:val="none" w:sz="0" w:space="0" w:color="auto"/>
          </w:divBdr>
          <w:divsChild>
            <w:div w:id="788352584">
              <w:marLeft w:val="0"/>
              <w:marRight w:val="0"/>
              <w:marTop w:val="0"/>
              <w:marBottom w:val="0"/>
              <w:divBdr>
                <w:top w:val="none" w:sz="0" w:space="0" w:color="auto"/>
                <w:left w:val="none" w:sz="0" w:space="0" w:color="auto"/>
                <w:bottom w:val="none" w:sz="0" w:space="0" w:color="auto"/>
                <w:right w:val="none" w:sz="0" w:space="0" w:color="auto"/>
              </w:divBdr>
              <w:divsChild>
                <w:div w:id="8472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14012">
      <w:bodyDiv w:val="1"/>
      <w:marLeft w:val="0"/>
      <w:marRight w:val="0"/>
      <w:marTop w:val="0"/>
      <w:marBottom w:val="0"/>
      <w:divBdr>
        <w:top w:val="none" w:sz="0" w:space="0" w:color="auto"/>
        <w:left w:val="none" w:sz="0" w:space="0" w:color="auto"/>
        <w:bottom w:val="none" w:sz="0" w:space="0" w:color="auto"/>
        <w:right w:val="none" w:sz="0" w:space="0" w:color="auto"/>
      </w:divBdr>
      <w:divsChild>
        <w:div w:id="661663062">
          <w:marLeft w:val="0"/>
          <w:marRight w:val="0"/>
          <w:marTop w:val="0"/>
          <w:marBottom w:val="0"/>
          <w:divBdr>
            <w:top w:val="none" w:sz="0" w:space="0" w:color="auto"/>
            <w:left w:val="none" w:sz="0" w:space="0" w:color="auto"/>
            <w:bottom w:val="none" w:sz="0" w:space="0" w:color="auto"/>
            <w:right w:val="none" w:sz="0" w:space="0" w:color="auto"/>
          </w:divBdr>
          <w:divsChild>
            <w:div w:id="1559852491">
              <w:marLeft w:val="0"/>
              <w:marRight w:val="0"/>
              <w:marTop w:val="0"/>
              <w:marBottom w:val="0"/>
              <w:divBdr>
                <w:top w:val="none" w:sz="0" w:space="0" w:color="auto"/>
                <w:left w:val="none" w:sz="0" w:space="0" w:color="auto"/>
                <w:bottom w:val="none" w:sz="0" w:space="0" w:color="auto"/>
                <w:right w:val="none" w:sz="0" w:space="0" w:color="auto"/>
              </w:divBdr>
              <w:divsChild>
                <w:div w:id="15101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02730">
      <w:bodyDiv w:val="1"/>
      <w:marLeft w:val="0"/>
      <w:marRight w:val="0"/>
      <w:marTop w:val="0"/>
      <w:marBottom w:val="0"/>
      <w:divBdr>
        <w:top w:val="none" w:sz="0" w:space="0" w:color="auto"/>
        <w:left w:val="none" w:sz="0" w:space="0" w:color="auto"/>
        <w:bottom w:val="none" w:sz="0" w:space="0" w:color="auto"/>
        <w:right w:val="none" w:sz="0" w:space="0" w:color="auto"/>
      </w:divBdr>
    </w:div>
    <w:div w:id="1320959196">
      <w:bodyDiv w:val="1"/>
      <w:marLeft w:val="0"/>
      <w:marRight w:val="0"/>
      <w:marTop w:val="0"/>
      <w:marBottom w:val="0"/>
      <w:divBdr>
        <w:top w:val="none" w:sz="0" w:space="0" w:color="auto"/>
        <w:left w:val="none" w:sz="0" w:space="0" w:color="auto"/>
        <w:bottom w:val="none" w:sz="0" w:space="0" w:color="auto"/>
        <w:right w:val="none" w:sz="0" w:space="0" w:color="auto"/>
      </w:divBdr>
      <w:divsChild>
        <w:div w:id="727995553">
          <w:marLeft w:val="0"/>
          <w:marRight w:val="0"/>
          <w:marTop w:val="0"/>
          <w:marBottom w:val="0"/>
          <w:divBdr>
            <w:top w:val="none" w:sz="0" w:space="0" w:color="auto"/>
            <w:left w:val="none" w:sz="0" w:space="0" w:color="auto"/>
            <w:bottom w:val="none" w:sz="0" w:space="0" w:color="auto"/>
            <w:right w:val="none" w:sz="0" w:space="0" w:color="auto"/>
          </w:divBdr>
          <w:divsChild>
            <w:div w:id="1814134627">
              <w:marLeft w:val="0"/>
              <w:marRight w:val="0"/>
              <w:marTop w:val="0"/>
              <w:marBottom w:val="0"/>
              <w:divBdr>
                <w:top w:val="none" w:sz="0" w:space="0" w:color="auto"/>
                <w:left w:val="none" w:sz="0" w:space="0" w:color="auto"/>
                <w:bottom w:val="none" w:sz="0" w:space="0" w:color="auto"/>
                <w:right w:val="none" w:sz="0" w:space="0" w:color="auto"/>
              </w:divBdr>
              <w:divsChild>
                <w:div w:id="13658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83940">
      <w:bodyDiv w:val="1"/>
      <w:marLeft w:val="0"/>
      <w:marRight w:val="0"/>
      <w:marTop w:val="0"/>
      <w:marBottom w:val="0"/>
      <w:divBdr>
        <w:top w:val="none" w:sz="0" w:space="0" w:color="auto"/>
        <w:left w:val="none" w:sz="0" w:space="0" w:color="auto"/>
        <w:bottom w:val="none" w:sz="0" w:space="0" w:color="auto"/>
        <w:right w:val="none" w:sz="0" w:space="0" w:color="auto"/>
      </w:divBdr>
      <w:divsChild>
        <w:div w:id="393234449">
          <w:marLeft w:val="0"/>
          <w:marRight w:val="0"/>
          <w:marTop w:val="0"/>
          <w:marBottom w:val="0"/>
          <w:divBdr>
            <w:top w:val="none" w:sz="0" w:space="0" w:color="auto"/>
            <w:left w:val="none" w:sz="0" w:space="0" w:color="auto"/>
            <w:bottom w:val="none" w:sz="0" w:space="0" w:color="auto"/>
            <w:right w:val="none" w:sz="0" w:space="0" w:color="auto"/>
          </w:divBdr>
          <w:divsChild>
            <w:div w:id="1423530671">
              <w:marLeft w:val="0"/>
              <w:marRight w:val="0"/>
              <w:marTop w:val="0"/>
              <w:marBottom w:val="0"/>
              <w:divBdr>
                <w:top w:val="none" w:sz="0" w:space="0" w:color="auto"/>
                <w:left w:val="none" w:sz="0" w:space="0" w:color="auto"/>
                <w:bottom w:val="none" w:sz="0" w:space="0" w:color="auto"/>
                <w:right w:val="none" w:sz="0" w:space="0" w:color="auto"/>
              </w:divBdr>
              <w:divsChild>
                <w:div w:id="17356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54543">
      <w:bodyDiv w:val="1"/>
      <w:marLeft w:val="0"/>
      <w:marRight w:val="0"/>
      <w:marTop w:val="0"/>
      <w:marBottom w:val="0"/>
      <w:divBdr>
        <w:top w:val="none" w:sz="0" w:space="0" w:color="auto"/>
        <w:left w:val="none" w:sz="0" w:space="0" w:color="auto"/>
        <w:bottom w:val="none" w:sz="0" w:space="0" w:color="auto"/>
        <w:right w:val="none" w:sz="0" w:space="0" w:color="auto"/>
      </w:divBdr>
    </w:div>
    <w:div w:id="1978412495">
      <w:bodyDiv w:val="1"/>
      <w:marLeft w:val="0"/>
      <w:marRight w:val="0"/>
      <w:marTop w:val="0"/>
      <w:marBottom w:val="0"/>
      <w:divBdr>
        <w:top w:val="none" w:sz="0" w:space="0" w:color="auto"/>
        <w:left w:val="none" w:sz="0" w:space="0" w:color="auto"/>
        <w:bottom w:val="none" w:sz="0" w:space="0" w:color="auto"/>
        <w:right w:val="none" w:sz="0" w:space="0" w:color="auto"/>
      </w:divBdr>
      <w:divsChild>
        <w:div w:id="1301956756">
          <w:marLeft w:val="0"/>
          <w:marRight w:val="0"/>
          <w:marTop w:val="0"/>
          <w:marBottom w:val="0"/>
          <w:divBdr>
            <w:top w:val="none" w:sz="0" w:space="0" w:color="auto"/>
            <w:left w:val="none" w:sz="0" w:space="0" w:color="auto"/>
            <w:bottom w:val="none" w:sz="0" w:space="0" w:color="auto"/>
            <w:right w:val="none" w:sz="0" w:space="0" w:color="auto"/>
          </w:divBdr>
          <w:divsChild>
            <w:div w:id="847214322">
              <w:marLeft w:val="0"/>
              <w:marRight w:val="0"/>
              <w:marTop w:val="0"/>
              <w:marBottom w:val="0"/>
              <w:divBdr>
                <w:top w:val="none" w:sz="0" w:space="0" w:color="auto"/>
                <w:left w:val="none" w:sz="0" w:space="0" w:color="auto"/>
                <w:bottom w:val="none" w:sz="0" w:space="0" w:color="auto"/>
                <w:right w:val="none" w:sz="0" w:space="0" w:color="auto"/>
              </w:divBdr>
              <w:divsChild>
                <w:div w:id="6999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05121">
      <w:bodyDiv w:val="1"/>
      <w:marLeft w:val="0"/>
      <w:marRight w:val="0"/>
      <w:marTop w:val="0"/>
      <w:marBottom w:val="0"/>
      <w:divBdr>
        <w:top w:val="none" w:sz="0" w:space="0" w:color="auto"/>
        <w:left w:val="none" w:sz="0" w:space="0" w:color="auto"/>
        <w:bottom w:val="none" w:sz="0" w:space="0" w:color="auto"/>
        <w:right w:val="none" w:sz="0" w:space="0" w:color="auto"/>
      </w:divBdr>
      <w:divsChild>
        <w:div w:id="1391348047">
          <w:marLeft w:val="0"/>
          <w:marRight w:val="0"/>
          <w:marTop w:val="0"/>
          <w:marBottom w:val="0"/>
          <w:divBdr>
            <w:top w:val="none" w:sz="0" w:space="0" w:color="auto"/>
            <w:left w:val="none" w:sz="0" w:space="0" w:color="auto"/>
            <w:bottom w:val="none" w:sz="0" w:space="0" w:color="auto"/>
            <w:right w:val="none" w:sz="0" w:space="0" w:color="auto"/>
          </w:divBdr>
          <w:divsChild>
            <w:div w:id="811674199">
              <w:marLeft w:val="0"/>
              <w:marRight w:val="0"/>
              <w:marTop w:val="0"/>
              <w:marBottom w:val="0"/>
              <w:divBdr>
                <w:top w:val="none" w:sz="0" w:space="0" w:color="auto"/>
                <w:left w:val="none" w:sz="0" w:space="0" w:color="auto"/>
                <w:bottom w:val="none" w:sz="0" w:space="0" w:color="auto"/>
                <w:right w:val="none" w:sz="0" w:space="0" w:color="auto"/>
              </w:divBdr>
              <w:divsChild>
                <w:div w:id="12444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96370">
      <w:bodyDiv w:val="1"/>
      <w:marLeft w:val="0"/>
      <w:marRight w:val="0"/>
      <w:marTop w:val="0"/>
      <w:marBottom w:val="0"/>
      <w:divBdr>
        <w:top w:val="none" w:sz="0" w:space="0" w:color="auto"/>
        <w:left w:val="none" w:sz="0" w:space="0" w:color="auto"/>
        <w:bottom w:val="none" w:sz="0" w:space="0" w:color="auto"/>
        <w:right w:val="none" w:sz="0" w:space="0" w:color="auto"/>
      </w:divBdr>
      <w:divsChild>
        <w:div w:id="1240169577">
          <w:marLeft w:val="0"/>
          <w:marRight w:val="0"/>
          <w:marTop w:val="0"/>
          <w:marBottom w:val="0"/>
          <w:divBdr>
            <w:top w:val="none" w:sz="0" w:space="0" w:color="auto"/>
            <w:left w:val="none" w:sz="0" w:space="0" w:color="auto"/>
            <w:bottom w:val="none" w:sz="0" w:space="0" w:color="auto"/>
            <w:right w:val="none" w:sz="0" w:space="0" w:color="auto"/>
          </w:divBdr>
          <w:divsChild>
            <w:div w:id="765687337">
              <w:marLeft w:val="0"/>
              <w:marRight w:val="0"/>
              <w:marTop w:val="0"/>
              <w:marBottom w:val="0"/>
              <w:divBdr>
                <w:top w:val="none" w:sz="0" w:space="0" w:color="auto"/>
                <w:left w:val="none" w:sz="0" w:space="0" w:color="auto"/>
                <w:bottom w:val="none" w:sz="0" w:space="0" w:color="auto"/>
                <w:right w:val="none" w:sz="0" w:space="0" w:color="auto"/>
              </w:divBdr>
              <w:divsChild>
                <w:div w:id="1930770290">
                  <w:marLeft w:val="0"/>
                  <w:marRight w:val="0"/>
                  <w:marTop w:val="0"/>
                  <w:marBottom w:val="0"/>
                  <w:divBdr>
                    <w:top w:val="none" w:sz="0" w:space="0" w:color="auto"/>
                    <w:left w:val="none" w:sz="0" w:space="0" w:color="auto"/>
                    <w:bottom w:val="none" w:sz="0" w:space="0" w:color="auto"/>
                    <w:right w:val="none" w:sz="0" w:space="0" w:color="auto"/>
                  </w:divBdr>
                </w:div>
              </w:divsChild>
            </w:div>
            <w:div w:id="1423987116">
              <w:marLeft w:val="0"/>
              <w:marRight w:val="0"/>
              <w:marTop w:val="0"/>
              <w:marBottom w:val="0"/>
              <w:divBdr>
                <w:top w:val="none" w:sz="0" w:space="0" w:color="auto"/>
                <w:left w:val="none" w:sz="0" w:space="0" w:color="auto"/>
                <w:bottom w:val="none" w:sz="0" w:space="0" w:color="auto"/>
                <w:right w:val="none" w:sz="0" w:space="0" w:color="auto"/>
              </w:divBdr>
              <w:divsChild>
                <w:div w:id="5148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4983">
          <w:marLeft w:val="0"/>
          <w:marRight w:val="0"/>
          <w:marTop w:val="0"/>
          <w:marBottom w:val="0"/>
          <w:divBdr>
            <w:top w:val="none" w:sz="0" w:space="0" w:color="auto"/>
            <w:left w:val="none" w:sz="0" w:space="0" w:color="auto"/>
            <w:bottom w:val="none" w:sz="0" w:space="0" w:color="auto"/>
            <w:right w:val="none" w:sz="0" w:space="0" w:color="auto"/>
          </w:divBdr>
          <w:divsChild>
            <w:div w:id="1358776666">
              <w:marLeft w:val="0"/>
              <w:marRight w:val="0"/>
              <w:marTop w:val="0"/>
              <w:marBottom w:val="0"/>
              <w:divBdr>
                <w:top w:val="none" w:sz="0" w:space="0" w:color="auto"/>
                <w:left w:val="none" w:sz="0" w:space="0" w:color="auto"/>
                <w:bottom w:val="none" w:sz="0" w:space="0" w:color="auto"/>
                <w:right w:val="none" w:sz="0" w:space="0" w:color="auto"/>
              </w:divBdr>
              <w:divsChild>
                <w:div w:id="1873420409">
                  <w:marLeft w:val="0"/>
                  <w:marRight w:val="0"/>
                  <w:marTop w:val="0"/>
                  <w:marBottom w:val="0"/>
                  <w:divBdr>
                    <w:top w:val="none" w:sz="0" w:space="0" w:color="auto"/>
                    <w:left w:val="none" w:sz="0" w:space="0" w:color="auto"/>
                    <w:bottom w:val="none" w:sz="0" w:space="0" w:color="auto"/>
                    <w:right w:val="none" w:sz="0" w:space="0" w:color="auto"/>
                  </w:divBdr>
                </w:div>
              </w:divsChild>
            </w:div>
            <w:div w:id="1174880490">
              <w:marLeft w:val="0"/>
              <w:marRight w:val="0"/>
              <w:marTop w:val="0"/>
              <w:marBottom w:val="0"/>
              <w:divBdr>
                <w:top w:val="none" w:sz="0" w:space="0" w:color="auto"/>
                <w:left w:val="none" w:sz="0" w:space="0" w:color="auto"/>
                <w:bottom w:val="none" w:sz="0" w:space="0" w:color="auto"/>
                <w:right w:val="none" w:sz="0" w:space="0" w:color="auto"/>
              </w:divBdr>
              <w:divsChild>
                <w:div w:id="13298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jonivanrossum/C964/blob/main/webapp.p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onivanrossum/C964/blob/main/C964%20-%20Song%20Popularity%20Predictor%20-%20JupyterLab.pdf"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nivanrossum/C964/blob/main/C964%20-%20Song%20Popularity%20Predictor.ipynb" TargetMode="External"/><Relationship Id="rId5" Type="http://schemas.openxmlformats.org/officeDocument/2006/relationships/webSettings" Target="webSettings.xml"/><Relationship Id="rId15" Type="http://schemas.openxmlformats.org/officeDocument/2006/relationships/hyperlink" Target="https://www.billboard.com/pro/new-music-tiktok-artist-development-suffering/" TargetMode="External"/><Relationship Id="rId10" Type="http://schemas.openxmlformats.org/officeDocument/2006/relationships/hyperlink" Target="https://www.kaggle.com/datasets/saurabhshahane/spotgen-music-dataset/download?datasetVersionNumber=32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onivanrossum-c964-webapp-0yn76e.streamlitapp.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i/Library/Containers/com.microsoft.Word/Data/Library/Application%20Support/Microsoft/Office/16.0/DTS/en-US%7b5C3BC0BD-BB5F-6B45-B687-9080CDDA7C70%7d/%7b3961E6DC-05A1-E94F-8B58-E9B9BB69F123%7dtf10002081.dotx"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74FC9-D5A8-AB43-96F5-773F812AF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1</TotalTime>
  <Pages>17</Pages>
  <Words>4360</Words>
  <Characters>20887</Characters>
  <Application>Microsoft Office Word</Application>
  <DocSecurity>0</DocSecurity>
  <Lines>994</Lines>
  <Paragraphs>765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Van Rossum</dc:creator>
  <cp:keywords/>
  <dc:description/>
  <cp:lastModifiedBy>Johannes Van Rossum</cp:lastModifiedBy>
  <cp:revision>2</cp:revision>
  <dcterms:created xsi:type="dcterms:W3CDTF">2022-10-21T04:25:00Z</dcterms:created>
  <dcterms:modified xsi:type="dcterms:W3CDTF">2022-10-21T04:25:00Z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